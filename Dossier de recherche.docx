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BFDC9" w14:textId="07F7DDAB" w:rsidR="004048B0" w:rsidRPr="0012419C" w:rsidRDefault="00F14F2C" w:rsidP="008F1ABD">
      <w:pPr>
        <w:pStyle w:val="Informationsdecouverture"/>
        <w:spacing w:before="0"/>
        <w:jc w:val="left"/>
        <w:rPr>
          <w:noProof/>
          <w:lang w:eastAsia="en-AU"/>
        </w:rPr>
      </w:pPr>
      <w:r>
        <w:rPr>
          <w:noProof/>
        </w:rPr>
        <w:drawing>
          <wp:anchor distT="0" distB="0" distL="114300" distR="114300" simplePos="0" relativeHeight="251658240" behindDoc="1" locked="0" layoutInCell="1" allowOverlap="1" wp14:anchorId="62F11933" wp14:editId="123A4576">
            <wp:simplePos x="0" y="0"/>
            <wp:positionH relativeFrom="column">
              <wp:posOffset>-710565</wp:posOffset>
            </wp:positionH>
            <wp:positionV relativeFrom="paragraph">
              <wp:posOffset>-482899</wp:posOffset>
            </wp:positionV>
            <wp:extent cx="16784955" cy="11191875"/>
            <wp:effectExtent l="0" t="0" r="4445" b="0"/>
            <wp:wrapNone/>
            <wp:docPr id="698840811" name="Image 2" descr="Nouveaux outils de l'IA : de quoi sont-ils capab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uveaux outils de l'IA : de quoi sont-ils capables ?"/>
                    <pic:cNvPicPr>
                      <a:picLocks noChangeAspect="1" noChangeArrowheads="1"/>
                    </pic:cNvPicPr>
                  </pic:nvPicPr>
                  <pic:blipFill>
                    <a:blip r:embed="rId11">
                      <a:extLst>
                        <a:ext uri="{BEBA8EAE-BF5A-486C-A8C5-ECC9F3942E4B}">
                          <a14:imgProps xmlns:a14="http://schemas.microsoft.com/office/drawing/2010/main">
                            <a14:imgLayer r:embed="rId12">
                              <a14:imgEffect>
                                <a14:artisticBlur/>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784955" cy="111918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483" w:type="dxa"/>
        <w:tblLayout w:type="fixed"/>
        <w:tblLook w:val="04A0" w:firstRow="1" w:lastRow="0" w:firstColumn="1" w:lastColumn="0" w:noHBand="0" w:noVBand="1"/>
      </w:tblPr>
      <w:tblGrid>
        <w:gridCol w:w="10483"/>
      </w:tblGrid>
      <w:tr w:rsidR="004048B0" w:rsidRPr="0012419C" w14:paraId="2E03961D" w14:textId="77777777" w:rsidTr="0012419C">
        <w:trPr>
          <w:trHeight w:val="4320"/>
        </w:trPr>
        <w:tc>
          <w:tcPr>
            <w:tcW w:w="10483" w:type="dxa"/>
          </w:tcPr>
          <w:p w14:paraId="46E3D8DE" w14:textId="55E4AC1A" w:rsidR="004048B0" w:rsidRPr="0012419C" w:rsidRDefault="004048B0" w:rsidP="004048B0">
            <w:pPr>
              <w:jc w:val="center"/>
              <w:outlineLvl w:val="0"/>
              <w:rPr>
                <w:rFonts w:asciiTheme="majorHAnsi" w:hAnsiTheme="majorHAnsi" w:cstheme="majorHAnsi"/>
                <w:caps/>
                <w:noProof/>
                <w:color w:val="FFFFFF" w:themeColor="background1"/>
                <w:sz w:val="96"/>
                <w:szCs w:val="96"/>
              </w:rPr>
            </w:pPr>
          </w:p>
        </w:tc>
      </w:tr>
      <w:tr w:rsidR="004048B0" w:rsidRPr="0012419C" w14:paraId="2DA2EC91" w14:textId="77777777" w:rsidTr="0012419C">
        <w:trPr>
          <w:trHeight w:val="944"/>
        </w:trPr>
        <w:tc>
          <w:tcPr>
            <w:tcW w:w="10483" w:type="dxa"/>
            <w:vAlign w:val="center"/>
          </w:tcPr>
          <w:p w14:paraId="5AA2ABBA" w14:textId="65256322" w:rsidR="004048B0" w:rsidRPr="00516C47" w:rsidRDefault="00516C47" w:rsidP="004048B0">
            <w:pPr>
              <w:pStyle w:val="Title"/>
              <w:rPr>
                <w:b/>
                <w:bCs/>
                <w:noProof/>
              </w:rPr>
            </w:pPr>
            <w:r w:rsidRPr="00516C47">
              <w:rPr>
                <w:b/>
                <w:bCs/>
                <w:noProof/>
              </w:rPr>
              <w:t>Dossier de recherche</w:t>
            </w:r>
          </w:p>
        </w:tc>
      </w:tr>
      <w:tr w:rsidR="004048B0" w:rsidRPr="0012419C" w14:paraId="47CA40E7" w14:textId="77777777" w:rsidTr="0012419C">
        <w:trPr>
          <w:trHeight w:val="1528"/>
        </w:trPr>
        <w:tc>
          <w:tcPr>
            <w:tcW w:w="10483" w:type="dxa"/>
            <w:vAlign w:val="center"/>
          </w:tcPr>
          <w:p w14:paraId="5E5A4307" w14:textId="764B9ADE" w:rsidR="004048B0" w:rsidRPr="0012419C" w:rsidRDefault="004048B0" w:rsidP="00B1138E">
            <w:pPr>
              <w:pStyle w:val="Subtitle"/>
              <w:framePr w:wrap="auto" w:vAnchor="margin" w:hAnchor="text" w:yAlign="inline"/>
              <w:jc w:val="left"/>
            </w:pPr>
          </w:p>
        </w:tc>
      </w:tr>
      <w:tr w:rsidR="004048B0" w:rsidRPr="00F14F2C" w14:paraId="77FB89AD" w14:textId="77777777" w:rsidTr="0012419C">
        <w:trPr>
          <w:trHeight w:val="6491"/>
        </w:trPr>
        <w:tc>
          <w:tcPr>
            <w:tcW w:w="10483" w:type="dxa"/>
            <w:vAlign w:val="bottom"/>
          </w:tcPr>
          <w:p w14:paraId="3528C432" w14:textId="4589BA04" w:rsidR="004048B0" w:rsidRPr="00F14F2C" w:rsidRDefault="00C257C3" w:rsidP="004048B0">
            <w:pPr>
              <w:pStyle w:val="Informationsdecouverture"/>
              <w:rPr>
                <w:noProof/>
                <w:lang w:val="en-US"/>
              </w:rPr>
            </w:pPr>
            <w:r>
              <w:rPr>
                <w:noProof/>
              </w:rPr>
              <w:t>Shana LEFEVRE</w:t>
            </w:r>
          </w:p>
        </w:tc>
      </w:tr>
    </w:tbl>
    <w:p w14:paraId="07DDB80C" w14:textId="77777777" w:rsidR="00B678B1" w:rsidRPr="00F14F2C" w:rsidRDefault="00B678B1" w:rsidP="004048B0">
      <w:pPr>
        <w:rPr>
          <w:noProof/>
          <w:lang w:val="en-US"/>
        </w:rPr>
      </w:pPr>
    </w:p>
    <w:p w14:paraId="5FEA641F" w14:textId="77777777" w:rsidR="00E92204" w:rsidRPr="00F14F2C" w:rsidRDefault="00E92204" w:rsidP="004048B0">
      <w:pPr>
        <w:pStyle w:val="Informationsdecouverture"/>
        <w:rPr>
          <w:noProof/>
          <w:lang w:val="en-US"/>
        </w:rPr>
        <w:sectPr w:rsidR="00E92204" w:rsidRPr="00F14F2C" w:rsidSect="00263CD4">
          <w:footerReference w:type="default" r:id="rId13"/>
          <w:footerReference w:type="first" r:id="rId14"/>
          <w:pgSz w:w="11906" w:h="16838" w:code="9"/>
          <w:pgMar w:top="720" w:right="720" w:bottom="720" w:left="720" w:header="288" w:footer="288" w:gutter="0"/>
          <w:cols w:space="720"/>
          <w:titlePg/>
          <w:docGrid w:linePitch="360"/>
        </w:sectPr>
      </w:pPr>
    </w:p>
    <w:p w14:paraId="3E0FE934" w14:textId="0054958A" w:rsidR="009C1C87" w:rsidRPr="00F14F2C" w:rsidRDefault="009C1C87">
      <w:pPr>
        <w:rPr>
          <w:noProof/>
          <w:lang w:val="en-US"/>
        </w:rPr>
      </w:pPr>
    </w:p>
    <w:sdt>
      <w:sdtPr>
        <w:rPr>
          <w:rFonts w:ascii="Aptos" w:eastAsiaTheme="minorEastAsia" w:hAnsi="Aptos" w:cstheme="minorBidi"/>
          <w:b w:val="0"/>
          <w:bCs w:val="0"/>
          <w:caps w:val="0"/>
          <w:color w:val="auto"/>
          <w:sz w:val="24"/>
          <w:szCs w:val="24"/>
          <w:lang w:eastAsia="en-US"/>
        </w:rPr>
        <w:id w:val="-2014902733"/>
        <w:docPartObj>
          <w:docPartGallery w:val="Table of Contents"/>
          <w:docPartUnique/>
        </w:docPartObj>
      </w:sdtPr>
      <w:sdtEndPr>
        <w:rPr>
          <w:noProof/>
        </w:rPr>
      </w:sdtEndPr>
      <w:sdtContent>
        <w:p w14:paraId="3398661B" w14:textId="3610F782" w:rsidR="00F14F2C" w:rsidRDefault="00F14F2C">
          <w:pPr>
            <w:pStyle w:val="TOCHeading"/>
          </w:pPr>
          <w:r>
            <w:t>Table des matières</w:t>
          </w:r>
        </w:p>
        <w:p w14:paraId="2CDA6A29" w14:textId="4830FA62" w:rsidR="00011572" w:rsidRDefault="00F14F2C">
          <w:pPr>
            <w:pStyle w:val="TOC1"/>
            <w:tabs>
              <w:tab w:val="right" w:leader="dot" w:pos="10456"/>
            </w:tabs>
            <w:rPr>
              <w:rFonts w:asciiTheme="minorHAnsi" w:eastAsiaTheme="minorEastAsia" w:hAnsiTheme="minorHAnsi" w:cstheme="minorBidi"/>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174908288" w:history="1">
            <w:r w:rsidR="00011572" w:rsidRPr="00C1725D">
              <w:rPr>
                <w:rStyle w:val="Hyperlink"/>
                <w:noProof/>
              </w:rPr>
              <w:t>I. Choix de la thématique</w:t>
            </w:r>
            <w:r w:rsidR="00011572">
              <w:rPr>
                <w:noProof/>
                <w:webHidden/>
              </w:rPr>
              <w:tab/>
            </w:r>
            <w:r w:rsidR="00011572">
              <w:rPr>
                <w:noProof/>
                <w:webHidden/>
              </w:rPr>
              <w:fldChar w:fldCharType="begin"/>
            </w:r>
            <w:r w:rsidR="00011572">
              <w:rPr>
                <w:noProof/>
                <w:webHidden/>
              </w:rPr>
              <w:instrText xml:space="preserve"> PAGEREF _Toc174908288 \h </w:instrText>
            </w:r>
            <w:r w:rsidR="00011572">
              <w:rPr>
                <w:noProof/>
                <w:webHidden/>
              </w:rPr>
            </w:r>
            <w:r w:rsidR="00011572">
              <w:rPr>
                <w:noProof/>
                <w:webHidden/>
              </w:rPr>
              <w:fldChar w:fldCharType="separate"/>
            </w:r>
            <w:r w:rsidR="00206891">
              <w:rPr>
                <w:noProof/>
                <w:webHidden/>
              </w:rPr>
              <w:t>3</w:t>
            </w:r>
            <w:r w:rsidR="00011572">
              <w:rPr>
                <w:noProof/>
                <w:webHidden/>
              </w:rPr>
              <w:fldChar w:fldCharType="end"/>
            </w:r>
          </w:hyperlink>
        </w:p>
        <w:p w14:paraId="52277D70" w14:textId="71F9A24A" w:rsidR="00011572" w:rsidRDefault="00130326">
          <w:pPr>
            <w:pStyle w:val="TOC1"/>
            <w:tabs>
              <w:tab w:val="right" w:leader="dot" w:pos="10456"/>
            </w:tabs>
            <w:rPr>
              <w:rFonts w:asciiTheme="minorHAnsi" w:eastAsiaTheme="minorEastAsia" w:hAnsiTheme="minorHAnsi" w:cstheme="minorBidi"/>
              <w:b w:val="0"/>
              <w:bCs w:val="0"/>
              <w:i w:val="0"/>
              <w:iCs w:val="0"/>
              <w:noProof/>
              <w:kern w:val="2"/>
              <w:lang w:eastAsia="fr-FR"/>
              <w14:ligatures w14:val="standardContextual"/>
            </w:rPr>
          </w:pPr>
          <w:hyperlink w:anchor="_Toc174908289" w:history="1">
            <w:r w:rsidR="00011572" w:rsidRPr="00C1725D">
              <w:rPr>
                <w:rStyle w:val="Hyperlink"/>
                <w:noProof/>
              </w:rPr>
              <w:t>II. Étude bibliographique</w:t>
            </w:r>
            <w:r w:rsidR="00011572">
              <w:rPr>
                <w:noProof/>
                <w:webHidden/>
              </w:rPr>
              <w:tab/>
            </w:r>
            <w:r w:rsidR="00011572">
              <w:rPr>
                <w:noProof/>
                <w:webHidden/>
              </w:rPr>
              <w:fldChar w:fldCharType="begin"/>
            </w:r>
            <w:r w:rsidR="00011572">
              <w:rPr>
                <w:noProof/>
                <w:webHidden/>
              </w:rPr>
              <w:instrText xml:space="preserve"> PAGEREF _Toc174908289 \h </w:instrText>
            </w:r>
            <w:r w:rsidR="00011572">
              <w:rPr>
                <w:noProof/>
                <w:webHidden/>
              </w:rPr>
            </w:r>
            <w:r w:rsidR="00011572">
              <w:rPr>
                <w:noProof/>
                <w:webHidden/>
              </w:rPr>
              <w:fldChar w:fldCharType="separate"/>
            </w:r>
            <w:r w:rsidR="00206891">
              <w:rPr>
                <w:noProof/>
                <w:webHidden/>
              </w:rPr>
              <w:t>4</w:t>
            </w:r>
            <w:r w:rsidR="00011572">
              <w:rPr>
                <w:noProof/>
                <w:webHidden/>
              </w:rPr>
              <w:fldChar w:fldCharType="end"/>
            </w:r>
          </w:hyperlink>
        </w:p>
        <w:p w14:paraId="500403A9" w14:textId="29AD1A97" w:rsidR="00011572" w:rsidRDefault="00130326">
          <w:pPr>
            <w:pStyle w:val="TOC2"/>
            <w:tabs>
              <w:tab w:val="right" w:leader="dot" w:pos="10456"/>
            </w:tabs>
            <w:rPr>
              <w:rFonts w:asciiTheme="minorHAnsi" w:eastAsiaTheme="minorEastAsia" w:hAnsiTheme="minorHAnsi" w:cstheme="minorBidi"/>
              <w:b w:val="0"/>
              <w:bCs w:val="0"/>
              <w:noProof/>
              <w:kern w:val="2"/>
              <w:szCs w:val="24"/>
              <w:lang w:eastAsia="fr-FR"/>
              <w14:ligatures w14:val="standardContextual"/>
            </w:rPr>
          </w:pPr>
          <w:hyperlink w:anchor="_Toc174908290" w:history="1">
            <w:r w:rsidR="00011572" w:rsidRPr="00C1725D">
              <w:rPr>
                <w:rStyle w:val="Hyperlink"/>
                <w:noProof/>
              </w:rPr>
              <w:t>2.1 Accidentalité routière 2023 en France</w:t>
            </w:r>
            <w:r w:rsidR="00011572">
              <w:rPr>
                <w:noProof/>
                <w:webHidden/>
              </w:rPr>
              <w:tab/>
            </w:r>
            <w:r w:rsidR="00011572">
              <w:rPr>
                <w:noProof/>
                <w:webHidden/>
              </w:rPr>
              <w:fldChar w:fldCharType="begin"/>
            </w:r>
            <w:r w:rsidR="00011572">
              <w:rPr>
                <w:noProof/>
                <w:webHidden/>
              </w:rPr>
              <w:instrText xml:space="preserve"> PAGEREF _Toc174908290 \h </w:instrText>
            </w:r>
            <w:r w:rsidR="00011572">
              <w:rPr>
                <w:noProof/>
                <w:webHidden/>
              </w:rPr>
            </w:r>
            <w:r w:rsidR="00011572">
              <w:rPr>
                <w:noProof/>
                <w:webHidden/>
              </w:rPr>
              <w:fldChar w:fldCharType="separate"/>
            </w:r>
            <w:r w:rsidR="00206891">
              <w:rPr>
                <w:noProof/>
                <w:webHidden/>
              </w:rPr>
              <w:t>4</w:t>
            </w:r>
            <w:r w:rsidR="00011572">
              <w:rPr>
                <w:noProof/>
                <w:webHidden/>
              </w:rPr>
              <w:fldChar w:fldCharType="end"/>
            </w:r>
          </w:hyperlink>
        </w:p>
        <w:p w14:paraId="450D394B" w14:textId="25C69FE6" w:rsidR="00011572" w:rsidRDefault="00130326">
          <w:pPr>
            <w:pStyle w:val="TOC2"/>
            <w:tabs>
              <w:tab w:val="right" w:leader="dot" w:pos="10456"/>
            </w:tabs>
            <w:rPr>
              <w:rFonts w:asciiTheme="minorHAnsi" w:eastAsiaTheme="minorEastAsia" w:hAnsiTheme="minorHAnsi" w:cstheme="minorBidi"/>
              <w:b w:val="0"/>
              <w:bCs w:val="0"/>
              <w:noProof/>
              <w:kern w:val="2"/>
              <w:szCs w:val="24"/>
              <w:lang w:eastAsia="fr-FR"/>
              <w14:ligatures w14:val="standardContextual"/>
            </w:rPr>
          </w:pPr>
          <w:hyperlink w:anchor="_Toc174908291" w:history="1">
            <w:r w:rsidR="00011572" w:rsidRPr="00C1725D">
              <w:rPr>
                <w:rStyle w:val="Hyperlink"/>
                <w:noProof/>
              </w:rPr>
              <w:t>2.2 Quand la machine apprend, Yann Le Cun</w:t>
            </w:r>
            <w:r w:rsidR="00011572">
              <w:rPr>
                <w:noProof/>
                <w:webHidden/>
              </w:rPr>
              <w:tab/>
            </w:r>
            <w:r w:rsidR="00011572">
              <w:rPr>
                <w:noProof/>
                <w:webHidden/>
              </w:rPr>
              <w:fldChar w:fldCharType="begin"/>
            </w:r>
            <w:r w:rsidR="00011572">
              <w:rPr>
                <w:noProof/>
                <w:webHidden/>
              </w:rPr>
              <w:instrText xml:space="preserve"> PAGEREF _Toc174908291 \h </w:instrText>
            </w:r>
            <w:r w:rsidR="00011572">
              <w:rPr>
                <w:noProof/>
                <w:webHidden/>
              </w:rPr>
            </w:r>
            <w:r w:rsidR="00011572">
              <w:rPr>
                <w:noProof/>
                <w:webHidden/>
              </w:rPr>
              <w:fldChar w:fldCharType="separate"/>
            </w:r>
            <w:r w:rsidR="00206891">
              <w:rPr>
                <w:noProof/>
                <w:webHidden/>
              </w:rPr>
              <w:t>7</w:t>
            </w:r>
            <w:r w:rsidR="00011572">
              <w:rPr>
                <w:noProof/>
                <w:webHidden/>
              </w:rPr>
              <w:fldChar w:fldCharType="end"/>
            </w:r>
          </w:hyperlink>
        </w:p>
        <w:p w14:paraId="275BD65A" w14:textId="6C69523A" w:rsidR="00011572" w:rsidRDefault="00130326">
          <w:pPr>
            <w:pStyle w:val="TOC3"/>
            <w:tabs>
              <w:tab w:val="right" w:leader="dot" w:pos="10456"/>
            </w:tabs>
            <w:rPr>
              <w:rFonts w:asciiTheme="minorHAnsi" w:eastAsiaTheme="minorEastAsia" w:hAnsiTheme="minorHAnsi" w:cstheme="minorBidi"/>
              <w:noProof/>
              <w:kern w:val="2"/>
              <w:sz w:val="24"/>
              <w:szCs w:val="24"/>
              <w:lang w:eastAsia="fr-FR"/>
              <w14:ligatures w14:val="standardContextual"/>
            </w:rPr>
          </w:pPr>
          <w:hyperlink w:anchor="_Toc174908292" w:history="1">
            <w:r w:rsidR="00011572" w:rsidRPr="00C1725D">
              <w:rPr>
                <w:rStyle w:val="Hyperlink"/>
                <w:noProof/>
              </w:rPr>
              <w:t>2.2.1 Le contexte de l’écriture</w:t>
            </w:r>
            <w:r w:rsidR="00011572">
              <w:rPr>
                <w:noProof/>
                <w:webHidden/>
              </w:rPr>
              <w:tab/>
            </w:r>
            <w:r w:rsidR="00011572">
              <w:rPr>
                <w:noProof/>
                <w:webHidden/>
              </w:rPr>
              <w:fldChar w:fldCharType="begin"/>
            </w:r>
            <w:r w:rsidR="00011572">
              <w:rPr>
                <w:noProof/>
                <w:webHidden/>
              </w:rPr>
              <w:instrText xml:space="preserve"> PAGEREF _Toc174908292 \h </w:instrText>
            </w:r>
            <w:r w:rsidR="00011572">
              <w:rPr>
                <w:noProof/>
                <w:webHidden/>
              </w:rPr>
            </w:r>
            <w:r w:rsidR="00011572">
              <w:rPr>
                <w:noProof/>
                <w:webHidden/>
              </w:rPr>
              <w:fldChar w:fldCharType="separate"/>
            </w:r>
            <w:r w:rsidR="00206891">
              <w:rPr>
                <w:noProof/>
                <w:webHidden/>
              </w:rPr>
              <w:t>7</w:t>
            </w:r>
            <w:r w:rsidR="00011572">
              <w:rPr>
                <w:noProof/>
                <w:webHidden/>
              </w:rPr>
              <w:fldChar w:fldCharType="end"/>
            </w:r>
          </w:hyperlink>
        </w:p>
        <w:p w14:paraId="093B07F3" w14:textId="3571E118" w:rsidR="00011572" w:rsidRDefault="00130326">
          <w:pPr>
            <w:pStyle w:val="TOC3"/>
            <w:tabs>
              <w:tab w:val="right" w:leader="dot" w:pos="10456"/>
            </w:tabs>
            <w:rPr>
              <w:rFonts w:asciiTheme="minorHAnsi" w:eastAsiaTheme="minorEastAsia" w:hAnsiTheme="minorHAnsi" w:cstheme="minorBidi"/>
              <w:noProof/>
              <w:kern w:val="2"/>
              <w:sz w:val="24"/>
              <w:szCs w:val="24"/>
              <w:lang w:eastAsia="fr-FR"/>
              <w14:ligatures w14:val="standardContextual"/>
            </w:rPr>
          </w:pPr>
          <w:hyperlink w:anchor="_Toc174908293" w:history="1">
            <w:r w:rsidR="00011572" w:rsidRPr="00C1725D">
              <w:rPr>
                <w:rStyle w:val="Hyperlink"/>
                <w:noProof/>
              </w:rPr>
              <w:t>2.2.2 Résumé</w:t>
            </w:r>
            <w:r w:rsidR="00011572">
              <w:rPr>
                <w:noProof/>
                <w:webHidden/>
              </w:rPr>
              <w:tab/>
            </w:r>
            <w:r w:rsidR="00011572">
              <w:rPr>
                <w:noProof/>
                <w:webHidden/>
              </w:rPr>
              <w:fldChar w:fldCharType="begin"/>
            </w:r>
            <w:r w:rsidR="00011572">
              <w:rPr>
                <w:noProof/>
                <w:webHidden/>
              </w:rPr>
              <w:instrText xml:space="preserve"> PAGEREF _Toc174908293 \h </w:instrText>
            </w:r>
            <w:r w:rsidR="00011572">
              <w:rPr>
                <w:noProof/>
                <w:webHidden/>
              </w:rPr>
            </w:r>
            <w:r w:rsidR="00011572">
              <w:rPr>
                <w:noProof/>
                <w:webHidden/>
              </w:rPr>
              <w:fldChar w:fldCharType="separate"/>
            </w:r>
            <w:r w:rsidR="00206891">
              <w:rPr>
                <w:noProof/>
                <w:webHidden/>
              </w:rPr>
              <w:t>8</w:t>
            </w:r>
            <w:r w:rsidR="00011572">
              <w:rPr>
                <w:noProof/>
                <w:webHidden/>
              </w:rPr>
              <w:fldChar w:fldCharType="end"/>
            </w:r>
          </w:hyperlink>
        </w:p>
        <w:p w14:paraId="38ACB32B" w14:textId="4A8E271C" w:rsidR="00011572" w:rsidRDefault="00130326">
          <w:pPr>
            <w:pStyle w:val="TOC3"/>
            <w:tabs>
              <w:tab w:val="right" w:leader="dot" w:pos="10456"/>
            </w:tabs>
            <w:rPr>
              <w:rFonts w:asciiTheme="minorHAnsi" w:eastAsiaTheme="minorEastAsia" w:hAnsiTheme="minorHAnsi" w:cstheme="minorBidi"/>
              <w:noProof/>
              <w:kern w:val="2"/>
              <w:sz w:val="24"/>
              <w:szCs w:val="24"/>
              <w:lang w:eastAsia="fr-FR"/>
              <w14:ligatures w14:val="standardContextual"/>
            </w:rPr>
          </w:pPr>
          <w:hyperlink w:anchor="_Toc174908294" w:history="1">
            <w:r w:rsidR="00011572" w:rsidRPr="00C1725D">
              <w:rPr>
                <w:rStyle w:val="Hyperlink"/>
                <w:noProof/>
              </w:rPr>
              <w:t>2.2.3 Étude critique</w:t>
            </w:r>
            <w:r w:rsidR="00011572">
              <w:rPr>
                <w:noProof/>
                <w:webHidden/>
              </w:rPr>
              <w:tab/>
            </w:r>
            <w:r w:rsidR="00011572">
              <w:rPr>
                <w:noProof/>
                <w:webHidden/>
              </w:rPr>
              <w:fldChar w:fldCharType="begin"/>
            </w:r>
            <w:r w:rsidR="00011572">
              <w:rPr>
                <w:noProof/>
                <w:webHidden/>
              </w:rPr>
              <w:instrText xml:space="preserve"> PAGEREF _Toc174908294 \h </w:instrText>
            </w:r>
            <w:r w:rsidR="00011572">
              <w:rPr>
                <w:noProof/>
                <w:webHidden/>
              </w:rPr>
            </w:r>
            <w:r w:rsidR="00011572">
              <w:rPr>
                <w:noProof/>
                <w:webHidden/>
              </w:rPr>
              <w:fldChar w:fldCharType="separate"/>
            </w:r>
            <w:r w:rsidR="00206891">
              <w:rPr>
                <w:noProof/>
                <w:webHidden/>
              </w:rPr>
              <w:t>12</w:t>
            </w:r>
            <w:r w:rsidR="00011572">
              <w:rPr>
                <w:noProof/>
                <w:webHidden/>
              </w:rPr>
              <w:fldChar w:fldCharType="end"/>
            </w:r>
          </w:hyperlink>
        </w:p>
        <w:p w14:paraId="546253CF" w14:textId="0FE6A350" w:rsidR="00011572" w:rsidRDefault="00130326">
          <w:pPr>
            <w:pStyle w:val="TOC2"/>
            <w:tabs>
              <w:tab w:val="right" w:leader="dot" w:pos="10456"/>
            </w:tabs>
            <w:rPr>
              <w:rFonts w:asciiTheme="minorHAnsi" w:eastAsiaTheme="minorEastAsia" w:hAnsiTheme="minorHAnsi" w:cstheme="minorBidi"/>
              <w:b w:val="0"/>
              <w:bCs w:val="0"/>
              <w:noProof/>
              <w:kern w:val="2"/>
              <w:szCs w:val="24"/>
              <w:lang w:eastAsia="fr-FR"/>
              <w14:ligatures w14:val="standardContextual"/>
            </w:rPr>
          </w:pPr>
          <w:hyperlink w:anchor="_Toc174908295" w:history="1">
            <w:r w:rsidR="00011572" w:rsidRPr="00C1725D">
              <w:rPr>
                <w:rStyle w:val="Hyperlink"/>
                <w:noProof/>
              </w:rPr>
              <w:t>2.3 Conférence laboratoire IBISC</w:t>
            </w:r>
            <w:r w:rsidR="00011572">
              <w:rPr>
                <w:noProof/>
                <w:webHidden/>
              </w:rPr>
              <w:tab/>
            </w:r>
            <w:r w:rsidR="00011572">
              <w:rPr>
                <w:noProof/>
                <w:webHidden/>
              </w:rPr>
              <w:fldChar w:fldCharType="begin"/>
            </w:r>
            <w:r w:rsidR="00011572">
              <w:rPr>
                <w:noProof/>
                <w:webHidden/>
              </w:rPr>
              <w:instrText xml:space="preserve"> PAGEREF _Toc174908295 \h </w:instrText>
            </w:r>
            <w:r w:rsidR="00011572">
              <w:rPr>
                <w:noProof/>
                <w:webHidden/>
              </w:rPr>
            </w:r>
            <w:r w:rsidR="00011572">
              <w:rPr>
                <w:noProof/>
                <w:webHidden/>
              </w:rPr>
              <w:fldChar w:fldCharType="separate"/>
            </w:r>
            <w:r w:rsidR="00206891">
              <w:rPr>
                <w:noProof/>
                <w:webHidden/>
              </w:rPr>
              <w:t>13</w:t>
            </w:r>
            <w:r w:rsidR="00011572">
              <w:rPr>
                <w:noProof/>
                <w:webHidden/>
              </w:rPr>
              <w:fldChar w:fldCharType="end"/>
            </w:r>
          </w:hyperlink>
        </w:p>
        <w:p w14:paraId="5B360836" w14:textId="7EB19344" w:rsidR="00011572" w:rsidRDefault="00130326">
          <w:pPr>
            <w:pStyle w:val="TOC2"/>
            <w:tabs>
              <w:tab w:val="right" w:leader="dot" w:pos="10456"/>
            </w:tabs>
            <w:rPr>
              <w:rFonts w:asciiTheme="minorHAnsi" w:eastAsiaTheme="minorEastAsia" w:hAnsiTheme="minorHAnsi" w:cstheme="minorBidi"/>
              <w:b w:val="0"/>
              <w:bCs w:val="0"/>
              <w:noProof/>
              <w:kern w:val="2"/>
              <w:szCs w:val="24"/>
              <w:lang w:eastAsia="fr-FR"/>
              <w14:ligatures w14:val="standardContextual"/>
            </w:rPr>
          </w:pPr>
          <w:hyperlink w:anchor="_Toc174908296" w:history="1">
            <w:r w:rsidR="00011572" w:rsidRPr="00C1725D">
              <w:rPr>
                <w:rStyle w:val="Hyperlink"/>
                <w:noProof/>
              </w:rPr>
              <w:t>2.4 Thèse « Machine Learning et Véhicule autonome : le défi d’une gouvernance des données personnelles automobiles » de Nolwen LE GUENNEC</w:t>
            </w:r>
            <w:r w:rsidR="00011572">
              <w:rPr>
                <w:noProof/>
                <w:webHidden/>
              </w:rPr>
              <w:tab/>
            </w:r>
            <w:r w:rsidR="00011572">
              <w:rPr>
                <w:noProof/>
                <w:webHidden/>
              </w:rPr>
              <w:fldChar w:fldCharType="begin"/>
            </w:r>
            <w:r w:rsidR="00011572">
              <w:rPr>
                <w:noProof/>
                <w:webHidden/>
              </w:rPr>
              <w:instrText xml:space="preserve"> PAGEREF _Toc174908296 \h </w:instrText>
            </w:r>
            <w:r w:rsidR="00011572">
              <w:rPr>
                <w:noProof/>
                <w:webHidden/>
              </w:rPr>
            </w:r>
            <w:r w:rsidR="00011572">
              <w:rPr>
                <w:noProof/>
                <w:webHidden/>
              </w:rPr>
              <w:fldChar w:fldCharType="separate"/>
            </w:r>
            <w:r w:rsidR="00206891">
              <w:rPr>
                <w:noProof/>
                <w:webHidden/>
              </w:rPr>
              <w:t>15</w:t>
            </w:r>
            <w:r w:rsidR="00011572">
              <w:rPr>
                <w:noProof/>
                <w:webHidden/>
              </w:rPr>
              <w:fldChar w:fldCharType="end"/>
            </w:r>
          </w:hyperlink>
        </w:p>
        <w:p w14:paraId="42E5DB8E" w14:textId="20739647" w:rsidR="00011572" w:rsidRDefault="00130326">
          <w:pPr>
            <w:pStyle w:val="TOC2"/>
            <w:tabs>
              <w:tab w:val="right" w:leader="dot" w:pos="10456"/>
            </w:tabs>
            <w:rPr>
              <w:rFonts w:asciiTheme="minorHAnsi" w:eastAsiaTheme="minorEastAsia" w:hAnsiTheme="minorHAnsi" w:cstheme="minorBidi"/>
              <w:b w:val="0"/>
              <w:bCs w:val="0"/>
              <w:noProof/>
              <w:kern w:val="2"/>
              <w:szCs w:val="24"/>
              <w:lang w:eastAsia="fr-FR"/>
              <w14:ligatures w14:val="standardContextual"/>
            </w:rPr>
          </w:pPr>
          <w:hyperlink w:anchor="_Toc174908297" w:history="1">
            <w:r w:rsidR="00011572" w:rsidRPr="00C1725D">
              <w:rPr>
                <w:rStyle w:val="Hyperlink"/>
                <w:noProof/>
              </w:rPr>
              <w:t>2.5 Article « Un motocycliste de 28 ans tué par une Tesla en conduite entièrement autonome » par le Journal de Québec</w:t>
            </w:r>
            <w:r w:rsidR="00011572">
              <w:rPr>
                <w:noProof/>
                <w:webHidden/>
              </w:rPr>
              <w:tab/>
            </w:r>
            <w:r w:rsidR="00011572">
              <w:rPr>
                <w:noProof/>
                <w:webHidden/>
              </w:rPr>
              <w:fldChar w:fldCharType="begin"/>
            </w:r>
            <w:r w:rsidR="00011572">
              <w:rPr>
                <w:noProof/>
                <w:webHidden/>
              </w:rPr>
              <w:instrText xml:space="preserve"> PAGEREF _Toc174908297 \h </w:instrText>
            </w:r>
            <w:r w:rsidR="00011572">
              <w:rPr>
                <w:noProof/>
                <w:webHidden/>
              </w:rPr>
            </w:r>
            <w:r w:rsidR="00011572">
              <w:rPr>
                <w:noProof/>
                <w:webHidden/>
              </w:rPr>
              <w:fldChar w:fldCharType="separate"/>
            </w:r>
            <w:r w:rsidR="00206891">
              <w:rPr>
                <w:noProof/>
                <w:webHidden/>
              </w:rPr>
              <w:t>17</w:t>
            </w:r>
            <w:r w:rsidR="00011572">
              <w:rPr>
                <w:noProof/>
                <w:webHidden/>
              </w:rPr>
              <w:fldChar w:fldCharType="end"/>
            </w:r>
          </w:hyperlink>
        </w:p>
        <w:p w14:paraId="0724AB8F" w14:textId="249B827F" w:rsidR="00011572" w:rsidRDefault="00130326">
          <w:pPr>
            <w:pStyle w:val="TOC1"/>
            <w:tabs>
              <w:tab w:val="right" w:leader="dot" w:pos="10456"/>
            </w:tabs>
            <w:rPr>
              <w:rFonts w:asciiTheme="minorHAnsi" w:eastAsiaTheme="minorEastAsia" w:hAnsiTheme="minorHAnsi" w:cstheme="minorBidi"/>
              <w:b w:val="0"/>
              <w:bCs w:val="0"/>
              <w:i w:val="0"/>
              <w:iCs w:val="0"/>
              <w:noProof/>
              <w:kern w:val="2"/>
              <w:lang w:eastAsia="fr-FR"/>
              <w14:ligatures w14:val="standardContextual"/>
            </w:rPr>
          </w:pPr>
          <w:hyperlink w:anchor="_Toc174908298" w:history="1">
            <w:r w:rsidR="00011572" w:rsidRPr="00C1725D">
              <w:rPr>
                <w:rStyle w:val="Hyperlink"/>
                <w:noProof/>
              </w:rPr>
              <w:t>III. Développement de la réflexion</w:t>
            </w:r>
            <w:r w:rsidR="00011572">
              <w:rPr>
                <w:noProof/>
                <w:webHidden/>
              </w:rPr>
              <w:tab/>
            </w:r>
            <w:r w:rsidR="00011572">
              <w:rPr>
                <w:noProof/>
                <w:webHidden/>
              </w:rPr>
              <w:fldChar w:fldCharType="begin"/>
            </w:r>
            <w:r w:rsidR="00011572">
              <w:rPr>
                <w:noProof/>
                <w:webHidden/>
              </w:rPr>
              <w:instrText xml:space="preserve"> PAGEREF _Toc174908298 \h </w:instrText>
            </w:r>
            <w:r w:rsidR="00011572">
              <w:rPr>
                <w:noProof/>
                <w:webHidden/>
              </w:rPr>
            </w:r>
            <w:r w:rsidR="00011572">
              <w:rPr>
                <w:noProof/>
                <w:webHidden/>
              </w:rPr>
              <w:fldChar w:fldCharType="separate"/>
            </w:r>
            <w:r w:rsidR="00206891">
              <w:rPr>
                <w:noProof/>
                <w:webHidden/>
              </w:rPr>
              <w:t>18</w:t>
            </w:r>
            <w:r w:rsidR="00011572">
              <w:rPr>
                <w:noProof/>
                <w:webHidden/>
              </w:rPr>
              <w:fldChar w:fldCharType="end"/>
            </w:r>
          </w:hyperlink>
        </w:p>
        <w:p w14:paraId="7891F9A4" w14:textId="24D63FAD" w:rsidR="00F14F2C" w:rsidRDefault="00F14F2C">
          <w:r>
            <w:rPr>
              <w:b/>
              <w:bCs/>
              <w:noProof/>
            </w:rPr>
            <w:fldChar w:fldCharType="end"/>
          </w:r>
        </w:p>
      </w:sdtContent>
    </w:sdt>
    <w:p w14:paraId="3E2D7029" w14:textId="6CFD7539" w:rsidR="00F14F2C" w:rsidRDefault="00F14F2C">
      <w:pPr>
        <w:spacing w:after="160" w:line="259" w:lineRule="auto"/>
        <w:rPr>
          <w:noProof/>
        </w:rPr>
      </w:pPr>
    </w:p>
    <w:p w14:paraId="2114A480" w14:textId="1E5A1DCA" w:rsidR="005604A5" w:rsidRDefault="005604A5" w:rsidP="29CAADBE">
      <w:pPr>
        <w:spacing w:after="160" w:line="259" w:lineRule="auto"/>
        <w:rPr>
          <w:noProof/>
        </w:rPr>
      </w:pPr>
    </w:p>
    <w:p w14:paraId="1154FD40" w14:textId="77777777" w:rsidR="002F148B" w:rsidRDefault="002F148B">
      <w:pPr>
        <w:spacing w:after="160" w:line="259" w:lineRule="auto"/>
        <w:jc w:val="left"/>
        <w:rPr>
          <w:rFonts w:ascii="Aptos Display" w:hAnsi="Aptos Display" w:cs="Calibri Light (Titres)"/>
          <w:noProof/>
          <w:color w:val="005493"/>
          <w:sz w:val="48"/>
          <w:szCs w:val="96"/>
        </w:rPr>
      </w:pPr>
      <w:r>
        <w:rPr>
          <w:noProof/>
        </w:rPr>
        <w:br w:type="page"/>
      </w:r>
    </w:p>
    <w:p w14:paraId="15720FD8" w14:textId="1E612F01" w:rsidR="00B4432F" w:rsidRDefault="00E64F41" w:rsidP="00E64F41">
      <w:pPr>
        <w:pStyle w:val="Heading1"/>
        <w:rPr>
          <w:noProof/>
        </w:rPr>
      </w:pPr>
      <w:bookmarkStart w:id="0" w:name="_Toc174908288"/>
      <w:r w:rsidRPr="00E64F41">
        <w:rPr>
          <w:noProof/>
        </w:rPr>
        <w:t>I. Choix de la thématique</w:t>
      </w:r>
      <w:bookmarkEnd w:id="0"/>
    </w:p>
    <w:p w14:paraId="7C4CAE04" w14:textId="77777777" w:rsidR="00E64F41" w:rsidRPr="009B49BC" w:rsidRDefault="00E64F41" w:rsidP="00E64F41">
      <w:pPr>
        <w:rPr>
          <w:color w:val="FF0000"/>
        </w:rPr>
      </w:pPr>
    </w:p>
    <w:p w14:paraId="0BD9D8F3" w14:textId="2B32CFD6" w:rsidR="0066267B" w:rsidRDefault="0066267B" w:rsidP="002B0191">
      <w:pPr>
        <w:ind w:firstLine="720"/>
      </w:pPr>
    </w:p>
    <w:p w14:paraId="66FFB4E6" w14:textId="2FAEE0D5" w:rsidR="00E85C29" w:rsidRDefault="00E85C29" w:rsidP="00E85C29">
      <w:pPr>
        <w:ind w:firstLine="720"/>
      </w:pPr>
      <w:r>
        <w:t xml:space="preserve">Prendre le temps de choisir son sujet de mémoire est très important. Selon moi, ce sujet doit être captivant, présenter de l’intérêt et susciter une réflexion auprès du plus grand nombre. </w:t>
      </w:r>
    </w:p>
    <w:p w14:paraId="7ACBC02E" w14:textId="64BE1AE6" w:rsidR="00E85C29" w:rsidRPr="002A3FC6" w:rsidRDefault="00E85C29" w:rsidP="00E85C29">
      <w:pPr>
        <w:rPr>
          <w:color w:val="000000" w:themeColor="text1"/>
        </w:rPr>
      </w:pPr>
      <w:r w:rsidRPr="002A3FC6">
        <w:rPr>
          <w:color w:val="000000" w:themeColor="text1"/>
        </w:rPr>
        <w:t>Bien que je n'aie pas eu de sujet de prédilection, j’ai envisagé quelques pistes de réflexion, comme le développement d’application</w:t>
      </w:r>
      <w:r w:rsidR="7DB4705E" w:rsidRPr="002A3FC6">
        <w:rPr>
          <w:color w:val="000000" w:themeColor="text1"/>
        </w:rPr>
        <w:t>s</w:t>
      </w:r>
      <w:r w:rsidRPr="002A3FC6">
        <w:rPr>
          <w:color w:val="000000" w:themeColor="text1"/>
        </w:rPr>
        <w:t xml:space="preserve"> ou </w:t>
      </w:r>
      <w:r w:rsidR="074202BF" w:rsidRPr="002A3FC6">
        <w:rPr>
          <w:color w:val="000000" w:themeColor="text1"/>
        </w:rPr>
        <w:t>encore</w:t>
      </w:r>
      <w:r w:rsidRPr="002A3FC6">
        <w:rPr>
          <w:color w:val="000000" w:themeColor="text1"/>
        </w:rPr>
        <w:t xml:space="preserve"> l'univers des pompiers</w:t>
      </w:r>
      <w:r w:rsidR="00CB5011" w:rsidRPr="002A3FC6">
        <w:rPr>
          <w:color w:val="000000" w:themeColor="text1"/>
        </w:rPr>
        <w:t xml:space="preserve"> car</w:t>
      </w:r>
      <w:r w:rsidR="004964A7" w:rsidRPr="002A3FC6">
        <w:rPr>
          <w:color w:val="000000" w:themeColor="text1"/>
        </w:rPr>
        <w:t xml:space="preserve"> </w:t>
      </w:r>
      <w:r w:rsidR="6041256F" w:rsidRPr="002A3FC6">
        <w:rPr>
          <w:color w:val="000000" w:themeColor="text1"/>
        </w:rPr>
        <w:t>ces deux domaines couvrent à la fois</w:t>
      </w:r>
      <w:r w:rsidR="00CB5011" w:rsidRPr="002A3FC6">
        <w:rPr>
          <w:color w:val="000000" w:themeColor="text1"/>
        </w:rPr>
        <w:t xml:space="preserve"> mes activités professionnelles et volontaires</w:t>
      </w:r>
      <w:r w:rsidRPr="002A3FC6">
        <w:rPr>
          <w:color w:val="000000" w:themeColor="text1"/>
        </w:rPr>
        <w:t>.</w:t>
      </w:r>
    </w:p>
    <w:p w14:paraId="7598A2BD" w14:textId="11F72DD7" w:rsidR="00E85C29" w:rsidRDefault="00E85C29" w:rsidP="00E85C29">
      <w:r>
        <w:t>Puis, un jour, en pratiquant une autre de mes passions, la moto, une évidence s’est imposée à moi : "C’est sur ce domaine-là, celui des deux</w:t>
      </w:r>
      <w:r w:rsidR="001F7EE0">
        <w:t>-</w:t>
      </w:r>
      <w:r>
        <w:t>roues que je veux construire mon travail de recherche !".</w:t>
      </w:r>
    </w:p>
    <w:p w14:paraId="7BA81A6D" w14:textId="3700B989" w:rsidR="00E85C29" w:rsidRPr="002B0191" w:rsidRDefault="00E85C29" w:rsidP="00E85C29"/>
    <w:p w14:paraId="7B0ACBD8" w14:textId="3AEE2205" w:rsidR="00E85C29" w:rsidRDefault="00E85C29" w:rsidP="00E85C29">
      <w:r>
        <w:t xml:space="preserve">Une seconde question s’est posée, quel lien pourrait-elle avoir avec l’informatique ? J’ai donc posé les mots : moto, informatique, danger, passion, plaisir, vulnérabilité, accidents … </w:t>
      </w:r>
    </w:p>
    <w:p w14:paraId="683B0E3C" w14:textId="2F54AD46" w:rsidR="00E85C29" w:rsidRDefault="00E85C29" w:rsidP="00E85C29">
      <w:r>
        <w:t xml:space="preserve">En effet, les conducteurs de deux-roues font face à des situations qui peuvent être plus dangereuses les unes que les autres. </w:t>
      </w:r>
    </w:p>
    <w:p w14:paraId="3C9DFBDF" w14:textId="492184B9" w:rsidR="00E85C29" w:rsidRDefault="00E85C29" w:rsidP="00E85C29">
      <w:r>
        <w:t xml:space="preserve">Dans le domaine de l’informatique, un sous-domaine m’intéresse tout particulièrement, l’Intelligence Artificielle. </w:t>
      </w:r>
    </w:p>
    <w:p w14:paraId="13D47F51" w14:textId="58C68E7D" w:rsidR="00E85C29" w:rsidRDefault="00E85C29" w:rsidP="00E85C29"/>
    <w:p w14:paraId="5A251014" w14:textId="1907AE12" w:rsidR="00E85C29" w:rsidRDefault="00E85C29" w:rsidP="00E85C29">
      <w:r>
        <w:t xml:space="preserve">L'intelligence artificielle (IA) a révolutionné de nombreux aspects de notre société, de la santé à l'industrie, en passant par les transports et les communications. </w:t>
      </w:r>
    </w:p>
    <w:p w14:paraId="5AE6BE4F" w14:textId="748E7BB5" w:rsidR="00E85C29" w:rsidRPr="002B0191" w:rsidRDefault="00E85C29" w:rsidP="00E85C29">
      <w:r>
        <w:t>Dans quelles mesures ne pourrions-nous pas intégrer l’IA aux deux</w:t>
      </w:r>
      <w:r w:rsidR="5B97642F">
        <w:t>-</w:t>
      </w:r>
      <w:r>
        <w:t>roues, comme dans les voitures modernes ?</w:t>
      </w:r>
    </w:p>
    <w:p w14:paraId="611FBDE1" w14:textId="5ADF1B4C" w:rsidR="00E85C29" w:rsidRDefault="00E85C29" w:rsidP="00E85C29"/>
    <w:p w14:paraId="1B694A83" w14:textId="36B4B59C" w:rsidR="00E85C29" w:rsidRDefault="00E85C29" w:rsidP="4D47C093">
      <w:r>
        <w:t>Pour cela, il est donc essentiel de comprendre les dynamiques et les implications de l'utilisation des</w:t>
      </w:r>
      <w:r w:rsidR="0009652F">
        <w:t xml:space="preserve"> </w:t>
      </w:r>
      <w:r>
        <w:t>voitures et des motos dans notre vie quotidienne, ainsi que les avantages et les défis de l'IA</w:t>
      </w:r>
      <w:r w:rsidR="081E4666" w:rsidRPr="4D47C093">
        <w:rPr>
          <w:color w:val="000000" w:themeColor="text1"/>
        </w:rPr>
        <w:t>. C</w:t>
      </w:r>
      <w:r w:rsidRPr="4D47C093">
        <w:rPr>
          <w:color w:val="000000" w:themeColor="text1"/>
        </w:rPr>
        <w:t xml:space="preserve">ette </w:t>
      </w:r>
      <w:r>
        <w:t xml:space="preserve">dernière est cruciale pour maximiser ses bénéfices tout en minimisant ses risques. </w:t>
      </w:r>
    </w:p>
    <w:p w14:paraId="561FD825" w14:textId="37FAEEDE" w:rsidR="4D47C093" w:rsidRDefault="4D47C093"/>
    <w:p w14:paraId="315C502B" w14:textId="5E7F33D2" w:rsidR="00E85C29" w:rsidRPr="001650BE" w:rsidRDefault="00E85C29" w:rsidP="00E85C29">
      <w:pPr>
        <w:tabs>
          <w:tab w:val="left" w:pos="1591"/>
        </w:tabs>
      </w:pPr>
      <w:r>
        <w:t xml:space="preserve">Selon moi, pour répondre efficacement à un besoin, à un problème, il est essentiel d’y être directement confronté. </w:t>
      </w:r>
    </w:p>
    <w:p w14:paraId="2F22C813" w14:textId="77777777" w:rsidR="00A25BC2" w:rsidRDefault="00A25BC2" w:rsidP="00E85C29">
      <w:pPr>
        <w:jc w:val="left"/>
      </w:pPr>
    </w:p>
    <w:p w14:paraId="2DA30460" w14:textId="7D11238F" w:rsidR="00EA5F08" w:rsidRDefault="00EA5F08">
      <w:pPr>
        <w:spacing w:after="160" w:line="259" w:lineRule="auto"/>
      </w:pPr>
      <w:r>
        <w:br w:type="page"/>
      </w:r>
    </w:p>
    <w:p w14:paraId="158E0F20" w14:textId="7452902D" w:rsidR="009A2971" w:rsidRDefault="00EA5F08" w:rsidP="00EA5F08">
      <w:pPr>
        <w:pStyle w:val="Heading1"/>
      </w:pPr>
      <w:bookmarkStart w:id="1" w:name="_Toc174908289"/>
      <w:r>
        <w:t>II. Étude bibliographique</w:t>
      </w:r>
      <w:bookmarkEnd w:id="1"/>
    </w:p>
    <w:p w14:paraId="578D6EE2" w14:textId="77777777" w:rsidR="00F42D8B" w:rsidRDefault="00F42D8B" w:rsidP="00F42D8B"/>
    <w:p w14:paraId="24CBC8C1" w14:textId="78E96F8F" w:rsidR="004A1E71" w:rsidRDefault="00F42D8B" w:rsidP="00F42D8B">
      <w:pPr>
        <w:pStyle w:val="Heading2"/>
      </w:pPr>
      <w:bookmarkStart w:id="2" w:name="_Toc174908290"/>
      <w:r>
        <w:t>2.1 Accidentalité routière 2023 en France</w:t>
      </w:r>
      <w:bookmarkEnd w:id="2"/>
    </w:p>
    <w:p w14:paraId="23398DB5" w14:textId="35F15F93" w:rsidR="00F42D8B" w:rsidRDefault="00F42D8B" w:rsidP="00F42D8B"/>
    <w:p w14:paraId="6CBFFA68" w14:textId="278C107C" w:rsidR="000E6F8D" w:rsidRDefault="5967AB34" w:rsidP="000E6F8D">
      <w:r>
        <w:t xml:space="preserve">En effectuant des recherches, j’ai été amenée à lire </w:t>
      </w:r>
      <w:r w:rsidR="7528BF26">
        <w:t>un document d'une cinquantaine de pages de la sécurité routière sur le site gouvernemental</w:t>
      </w:r>
      <w:r w:rsidR="00F837B2">
        <w:t>.</w:t>
      </w:r>
      <w:r w:rsidR="7528BF26">
        <w:t xml:space="preserve"> Les données définitives datent du 31 mai 2024. L'objectif de ce document est de fournir des informations et des statistiques sur les accidents de la route.</w:t>
      </w:r>
    </w:p>
    <w:p w14:paraId="180122CD" w14:textId="77777777" w:rsidR="000E6F8D" w:rsidRPr="000E6F8D" w:rsidRDefault="000E6F8D" w:rsidP="000E6F8D"/>
    <w:p w14:paraId="1BF652A2" w14:textId="4D70B5F6" w:rsidR="000E6F8D" w:rsidRDefault="4CCCEFFC" w:rsidP="4D47C093">
      <w:r>
        <w:t>Selon ActiRoute, e</w:t>
      </w:r>
      <w:r w:rsidR="000E6F8D">
        <w:t xml:space="preserve">n </w:t>
      </w:r>
      <w:r w:rsidR="19F7E101">
        <w:t xml:space="preserve">France, il </w:t>
      </w:r>
      <w:r w:rsidR="000E6F8D">
        <w:t>y a environ 2,3 à 2,5 millions de motards, ce qui représente 2% du trafic selon la Sécurité Routière.</w:t>
      </w:r>
    </w:p>
    <w:p w14:paraId="785E1261" w14:textId="77777777" w:rsidR="000E6F8D" w:rsidRPr="000E6F8D" w:rsidRDefault="000E6F8D" w:rsidP="000E6F8D"/>
    <w:p w14:paraId="11369E33" w14:textId="77777777" w:rsidR="005B12B3" w:rsidRDefault="005B12B3" w:rsidP="00D96C29"/>
    <w:p w14:paraId="35CD8778" w14:textId="77777777" w:rsidR="00796A6A" w:rsidRDefault="00796A6A" w:rsidP="00796A6A">
      <w:pPr>
        <w:keepNext/>
        <w:jc w:val="center"/>
      </w:pPr>
      <w:r w:rsidRPr="00796A6A">
        <w:rPr>
          <w:noProof/>
        </w:rPr>
        <w:drawing>
          <wp:inline distT="0" distB="0" distL="0" distR="0" wp14:anchorId="3DA0DCED" wp14:editId="65E5582E">
            <wp:extent cx="4885750" cy="2176787"/>
            <wp:effectExtent l="0" t="0" r="3810" b="0"/>
            <wp:docPr id="325122196" name="Image 1" descr="Une image contenant ligne, texte, Tracé,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22196" name="Image 1" descr="Une image contenant ligne, texte, Tracé, capture d’écran&#10;&#10;Description générée automatiquement"/>
                    <pic:cNvPicPr/>
                  </pic:nvPicPr>
                  <pic:blipFill>
                    <a:blip r:embed="rId15"/>
                    <a:stretch>
                      <a:fillRect/>
                    </a:stretch>
                  </pic:blipFill>
                  <pic:spPr>
                    <a:xfrm>
                      <a:off x="0" y="0"/>
                      <a:ext cx="4927636" cy="2195449"/>
                    </a:xfrm>
                    <a:prstGeom prst="rect">
                      <a:avLst/>
                    </a:prstGeom>
                  </pic:spPr>
                </pic:pic>
              </a:graphicData>
            </a:graphic>
          </wp:inline>
        </w:drawing>
      </w:r>
    </w:p>
    <w:p w14:paraId="481E83AD" w14:textId="77777777" w:rsidR="00796A6A" w:rsidRDefault="00796A6A" w:rsidP="00796A6A">
      <w:pPr>
        <w:pStyle w:val="Caption"/>
        <w:jc w:val="center"/>
      </w:pPr>
    </w:p>
    <w:p w14:paraId="768CE926" w14:textId="4ED55C86" w:rsidR="00796A6A" w:rsidRPr="00D96C29" w:rsidRDefault="00796A6A" w:rsidP="00796A6A">
      <w:pPr>
        <w:pStyle w:val="Caption"/>
        <w:jc w:val="center"/>
      </w:pPr>
      <w:r>
        <w:t xml:space="preserve">Figure </w:t>
      </w:r>
      <w:r>
        <w:fldChar w:fldCharType="begin"/>
      </w:r>
      <w:r>
        <w:instrText xml:space="preserve"> SEQ Figure \* ARABIC </w:instrText>
      </w:r>
      <w:r>
        <w:fldChar w:fldCharType="separate"/>
      </w:r>
      <w:r w:rsidR="00206891">
        <w:rPr>
          <w:noProof/>
        </w:rPr>
        <w:t>1</w:t>
      </w:r>
      <w:r>
        <w:fldChar w:fldCharType="end"/>
      </w:r>
      <w:r>
        <w:t>: ONISR données relatives aux accidents corporels enregistrés par les forces de l'ordre en France métropolitaine</w:t>
      </w:r>
    </w:p>
    <w:p w14:paraId="36ABE078" w14:textId="75AFEE61" w:rsidR="00120C44" w:rsidRDefault="00120C44" w:rsidP="00F42D8B"/>
    <w:p w14:paraId="5E7389F3" w14:textId="5B2732FF" w:rsidR="00987C35" w:rsidRPr="00402FC4" w:rsidRDefault="001A590E" w:rsidP="29CAADBE">
      <w:pPr>
        <w:rPr>
          <w:color w:val="000000" w:themeColor="text1"/>
        </w:rPr>
      </w:pPr>
      <w:r w:rsidRPr="4D47C093">
        <w:rPr>
          <w:color w:val="000000" w:themeColor="text1"/>
        </w:rPr>
        <w:t>Gr</w:t>
      </w:r>
      <w:r w:rsidR="656DAAF9" w:rsidRPr="4D47C093">
        <w:rPr>
          <w:color w:val="000000" w:themeColor="text1"/>
        </w:rPr>
        <w:t>â</w:t>
      </w:r>
      <w:r w:rsidRPr="4D47C093">
        <w:rPr>
          <w:color w:val="000000" w:themeColor="text1"/>
        </w:rPr>
        <w:t>ce au graphe précédent, o</w:t>
      </w:r>
      <w:r w:rsidR="005B12B3" w:rsidRPr="4D47C093">
        <w:rPr>
          <w:color w:val="000000" w:themeColor="text1"/>
        </w:rPr>
        <w:t xml:space="preserve">n </w:t>
      </w:r>
      <w:r w:rsidRPr="4D47C093">
        <w:rPr>
          <w:color w:val="000000" w:themeColor="text1"/>
        </w:rPr>
        <w:t>constate</w:t>
      </w:r>
      <w:r w:rsidR="005B12B3" w:rsidRPr="4D47C093">
        <w:rPr>
          <w:color w:val="000000" w:themeColor="text1"/>
        </w:rPr>
        <w:t xml:space="preserve"> qu’il y a une diminution</w:t>
      </w:r>
      <w:r w:rsidR="7AA3F67B" w:rsidRPr="4D47C093">
        <w:rPr>
          <w:color w:val="000000" w:themeColor="text1"/>
        </w:rPr>
        <w:t xml:space="preserve"> sensible </w:t>
      </w:r>
      <w:r w:rsidR="001F43F7" w:rsidRPr="4D47C093">
        <w:rPr>
          <w:color w:val="000000" w:themeColor="text1"/>
        </w:rPr>
        <w:t>d</w:t>
      </w:r>
      <w:r w:rsidRPr="4D47C093">
        <w:rPr>
          <w:color w:val="000000" w:themeColor="text1"/>
        </w:rPr>
        <w:t>u nombre d</w:t>
      </w:r>
      <w:r w:rsidR="001F43F7" w:rsidRPr="4D47C093">
        <w:rPr>
          <w:color w:val="000000" w:themeColor="text1"/>
        </w:rPr>
        <w:t>’accidents</w:t>
      </w:r>
      <w:r w:rsidR="00280B0F" w:rsidRPr="4D47C093">
        <w:rPr>
          <w:color w:val="000000" w:themeColor="text1"/>
        </w:rPr>
        <w:t xml:space="preserve"> </w:t>
      </w:r>
      <w:r w:rsidR="527727E8" w:rsidRPr="4D47C093">
        <w:rPr>
          <w:color w:val="000000" w:themeColor="text1"/>
        </w:rPr>
        <w:t>mortels sur la dernière décennie</w:t>
      </w:r>
      <w:r w:rsidR="247B4E97" w:rsidRPr="4D47C093">
        <w:rPr>
          <w:color w:val="000000" w:themeColor="text1"/>
        </w:rPr>
        <w:t xml:space="preserve"> </w:t>
      </w:r>
      <w:r w:rsidR="00650361" w:rsidRPr="4D47C093">
        <w:rPr>
          <w:color w:val="000000" w:themeColor="text1"/>
        </w:rPr>
        <w:t>surtout entre 2011 et 2013.</w:t>
      </w:r>
      <w:r w:rsidR="5420C39B" w:rsidRPr="4D47C093">
        <w:rPr>
          <w:color w:val="000000" w:themeColor="text1"/>
        </w:rPr>
        <w:t xml:space="preserve"> Différents </w:t>
      </w:r>
      <w:r w:rsidR="07BA5EE2" w:rsidRPr="4D47C093">
        <w:rPr>
          <w:color w:val="000000" w:themeColor="text1"/>
        </w:rPr>
        <w:t>paramètres</w:t>
      </w:r>
      <w:r w:rsidR="5420C39B" w:rsidRPr="4D47C093">
        <w:rPr>
          <w:color w:val="000000" w:themeColor="text1"/>
        </w:rPr>
        <w:t xml:space="preserve"> </w:t>
      </w:r>
      <w:r w:rsidR="13D8571D" w:rsidRPr="4D47C093">
        <w:rPr>
          <w:color w:val="000000" w:themeColor="text1"/>
        </w:rPr>
        <w:t>explique</w:t>
      </w:r>
      <w:r w:rsidR="1F59FE8F" w:rsidRPr="4D47C093">
        <w:rPr>
          <w:color w:val="000000" w:themeColor="text1"/>
        </w:rPr>
        <w:t xml:space="preserve">nt cette évolution : </w:t>
      </w:r>
      <w:r w:rsidR="00650361" w:rsidRPr="4D47C093">
        <w:rPr>
          <w:color w:val="000000" w:themeColor="text1"/>
        </w:rPr>
        <w:t>nouvelles infrastructures routières</w:t>
      </w:r>
      <w:r w:rsidR="00C15F56" w:rsidRPr="4D47C093">
        <w:rPr>
          <w:color w:val="000000" w:themeColor="text1"/>
        </w:rPr>
        <w:t>, les dernières technologies de sécurité (casques, ABS…),</w:t>
      </w:r>
      <w:r w:rsidR="16710FA1" w:rsidRPr="4D47C093">
        <w:rPr>
          <w:color w:val="000000" w:themeColor="text1"/>
        </w:rPr>
        <w:t xml:space="preserve"> les </w:t>
      </w:r>
      <w:r w:rsidR="00C15F56" w:rsidRPr="4D47C093">
        <w:rPr>
          <w:color w:val="000000" w:themeColor="text1"/>
        </w:rPr>
        <w:t>renforcements de</w:t>
      </w:r>
      <w:r w:rsidR="11BA4404" w:rsidRPr="4D47C093">
        <w:rPr>
          <w:color w:val="000000" w:themeColor="text1"/>
        </w:rPr>
        <w:t xml:space="preserve"> </w:t>
      </w:r>
      <w:r w:rsidR="52A17A39" w:rsidRPr="4D47C093">
        <w:rPr>
          <w:color w:val="000000" w:themeColor="text1"/>
        </w:rPr>
        <w:t>la règlementation</w:t>
      </w:r>
      <w:r w:rsidR="002A4487" w:rsidRPr="4D47C093">
        <w:rPr>
          <w:color w:val="000000" w:themeColor="text1"/>
        </w:rPr>
        <w:t xml:space="preserve">, </w:t>
      </w:r>
      <w:r w:rsidR="0299E5FB" w:rsidRPr="4D47C093">
        <w:rPr>
          <w:color w:val="000000" w:themeColor="text1"/>
        </w:rPr>
        <w:t>mise en place de</w:t>
      </w:r>
      <w:r w:rsidR="002A4487" w:rsidRPr="4D47C093">
        <w:rPr>
          <w:color w:val="000000" w:themeColor="text1"/>
        </w:rPr>
        <w:t xml:space="preserve"> radars</w:t>
      </w:r>
      <w:r w:rsidR="787BB687" w:rsidRPr="4D47C093">
        <w:rPr>
          <w:color w:val="000000" w:themeColor="text1"/>
        </w:rPr>
        <w:t xml:space="preserve"> et</w:t>
      </w:r>
      <w:r w:rsidR="00C15F56" w:rsidRPr="4D47C093">
        <w:rPr>
          <w:color w:val="000000" w:themeColor="text1"/>
        </w:rPr>
        <w:t xml:space="preserve"> </w:t>
      </w:r>
      <w:r w:rsidR="36DE1490" w:rsidRPr="4D47C093">
        <w:rPr>
          <w:color w:val="000000" w:themeColor="text1"/>
        </w:rPr>
        <w:t xml:space="preserve">nombreuses </w:t>
      </w:r>
      <w:r w:rsidR="75A0A99D" w:rsidRPr="4D47C093">
        <w:rPr>
          <w:color w:val="000000" w:themeColor="text1"/>
        </w:rPr>
        <w:t xml:space="preserve">campagnes de </w:t>
      </w:r>
      <w:r w:rsidR="00C15F56" w:rsidRPr="4D47C093">
        <w:rPr>
          <w:color w:val="000000" w:themeColor="text1"/>
        </w:rPr>
        <w:t>sensibilisation</w:t>
      </w:r>
      <w:r w:rsidR="000C68B2" w:rsidRPr="4D47C093">
        <w:rPr>
          <w:color w:val="000000" w:themeColor="text1"/>
        </w:rPr>
        <w:t>… L’ensemble de ces éléments ont contribué à r</w:t>
      </w:r>
      <w:r w:rsidR="00402FC4" w:rsidRPr="4D47C093">
        <w:rPr>
          <w:color w:val="000000" w:themeColor="text1"/>
        </w:rPr>
        <w:t xml:space="preserve">éduire la mortalité </w:t>
      </w:r>
      <w:r w:rsidR="7B4CFEA1" w:rsidRPr="4D47C093">
        <w:rPr>
          <w:color w:val="000000" w:themeColor="text1"/>
        </w:rPr>
        <w:t xml:space="preserve">bien </w:t>
      </w:r>
      <w:r w:rsidR="00280B0F" w:rsidRPr="4D47C093">
        <w:rPr>
          <w:color w:val="000000" w:themeColor="text1"/>
        </w:rPr>
        <w:t xml:space="preserve">que </w:t>
      </w:r>
      <w:r w:rsidR="009F33FF" w:rsidRPr="4D47C093">
        <w:rPr>
          <w:color w:val="000000" w:themeColor="text1"/>
        </w:rPr>
        <w:t>chaque année</w:t>
      </w:r>
      <w:r w:rsidR="77EDAD8A" w:rsidRPr="4D47C093">
        <w:rPr>
          <w:color w:val="000000" w:themeColor="text1"/>
        </w:rPr>
        <w:t>, on enregistre</w:t>
      </w:r>
      <w:r w:rsidR="63170072" w:rsidRPr="4D47C093">
        <w:rPr>
          <w:color w:val="000000" w:themeColor="text1"/>
        </w:rPr>
        <w:t>, encore,</w:t>
      </w:r>
      <w:r w:rsidR="549ED366" w:rsidRPr="4D47C093">
        <w:rPr>
          <w:color w:val="000000" w:themeColor="text1"/>
        </w:rPr>
        <w:t xml:space="preserve"> </w:t>
      </w:r>
      <w:r w:rsidR="0491889E" w:rsidRPr="4D47C093">
        <w:rPr>
          <w:color w:val="000000" w:themeColor="text1"/>
        </w:rPr>
        <w:t xml:space="preserve">autour de </w:t>
      </w:r>
      <w:r w:rsidR="77EDAD8A" w:rsidRPr="4D47C093">
        <w:rPr>
          <w:color w:val="000000" w:themeColor="text1"/>
        </w:rPr>
        <w:t xml:space="preserve">3500 morts sur les routes tous </w:t>
      </w:r>
      <w:r w:rsidR="6C643470" w:rsidRPr="4D47C093">
        <w:rPr>
          <w:color w:val="000000" w:themeColor="text1"/>
        </w:rPr>
        <w:t xml:space="preserve">véhicules confondus. </w:t>
      </w:r>
    </w:p>
    <w:p w14:paraId="5C1C5F64" w14:textId="7D867174" w:rsidR="00691FAC" w:rsidRDefault="00691FAC" w:rsidP="29CAADBE">
      <w:pPr>
        <w:rPr>
          <w:color w:val="FF0000"/>
        </w:rPr>
      </w:pPr>
    </w:p>
    <w:p w14:paraId="5A230F34" w14:textId="77777777" w:rsidR="00F42D8B" w:rsidRDefault="00F42D8B" w:rsidP="00F42D8B"/>
    <w:p w14:paraId="1EEE1154" w14:textId="77777777" w:rsidR="00903379" w:rsidRDefault="00903379" w:rsidP="00AB06C1">
      <w:pPr>
        <w:keepNext/>
        <w:jc w:val="center"/>
      </w:pPr>
      <w:r w:rsidRPr="00903379">
        <w:rPr>
          <w:noProof/>
        </w:rPr>
        <w:drawing>
          <wp:inline distT="0" distB="0" distL="0" distR="0" wp14:anchorId="72B465DD" wp14:editId="08CC29A8">
            <wp:extent cx="6543212" cy="1289762"/>
            <wp:effectExtent l="0" t="0" r="0" b="5715"/>
            <wp:docPr id="468646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646494" name=""/>
                    <pic:cNvPicPr/>
                  </pic:nvPicPr>
                  <pic:blipFill>
                    <a:blip r:embed="rId16"/>
                    <a:stretch>
                      <a:fillRect/>
                    </a:stretch>
                  </pic:blipFill>
                  <pic:spPr>
                    <a:xfrm>
                      <a:off x="0" y="0"/>
                      <a:ext cx="6543212" cy="1289762"/>
                    </a:xfrm>
                    <a:prstGeom prst="rect">
                      <a:avLst/>
                    </a:prstGeom>
                  </pic:spPr>
                </pic:pic>
              </a:graphicData>
            </a:graphic>
          </wp:inline>
        </w:drawing>
      </w:r>
    </w:p>
    <w:p w14:paraId="465261D7" w14:textId="77777777" w:rsidR="00903379" w:rsidRDefault="00903379" w:rsidP="00903379">
      <w:pPr>
        <w:pStyle w:val="Caption"/>
        <w:jc w:val="center"/>
      </w:pPr>
    </w:p>
    <w:p w14:paraId="07A795C9" w14:textId="1D7C0892" w:rsidR="00987C35" w:rsidRDefault="00903379" w:rsidP="00903379">
      <w:pPr>
        <w:pStyle w:val="Caption"/>
        <w:jc w:val="center"/>
      </w:pPr>
      <w:r>
        <w:t xml:space="preserve">Figure </w:t>
      </w:r>
      <w:r>
        <w:fldChar w:fldCharType="begin"/>
      </w:r>
      <w:r>
        <w:instrText xml:space="preserve"> SEQ Figure \* ARABIC </w:instrText>
      </w:r>
      <w:r>
        <w:fldChar w:fldCharType="separate"/>
      </w:r>
      <w:r w:rsidR="00206891">
        <w:rPr>
          <w:noProof/>
        </w:rPr>
        <w:t>2</w:t>
      </w:r>
      <w:r>
        <w:fldChar w:fldCharType="end"/>
      </w:r>
      <w:r>
        <w:t>: ONISR Données relatives aux accidents corporels enregistrés par les forces de l'ordre, en France métropolitaine</w:t>
      </w:r>
    </w:p>
    <w:p w14:paraId="16274614" w14:textId="0593B7BE" w:rsidR="00796A6A" w:rsidRPr="00130F2A" w:rsidRDefault="00796A6A" w:rsidP="00F42D8B">
      <w:pPr>
        <w:rPr>
          <w:color w:val="000000" w:themeColor="text1"/>
        </w:rPr>
      </w:pPr>
    </w:p>
    <w:p w14:paraId="39FCDD25" w14:textId="68F5D1CC" w:rsidR="00903379" w:rsidRDefault="5E5F4FEA" w:rsidP="29CAADBE">
      <w:pPr>
        <w:rPr>
          <w:color w:val="000000" w:themeColor="text1"/>
        </w:rPr>
      </w:pPr>
      <w:r w:rsidRPr="4D47C093">
        <w:rPr>
          <w:color w:val="000000" w:themeColor="text1"/>
        </w:rPr>
        <w:t xml:space="preserve">En termes d’accidents corporels et de mortalité sur la route, les conducteurs de deux-roues sont les plus impactés. </w:t>
      </w:r>
      <w:r w:rsidR="78F0D89E" w:rsidRPr="4D47C093">
        <w:rPr>
          <w:color w:val="000000" w:themeColor="text1"/>
        </w:rPr>
        <w:t xml:space="preserve">Le conducteur n’étant pas protégé par une carrosserie, il est plus vulnérable en cas d’accident. </w:t>
      </w:r>
      <w:r w:rsidR="61055CFE" w:rsidRPr="4D47C093">
        <w:rPr>
          <w:color w:val="000000" w:themeColor="text1"/>
        </w:rPr>
        <w:t xml:space="preserve">Le motard doit s’équiper de façon rigoureuse afin </w:t>
      </w:r>
      <w:r w:rsidR="05CC993A" w:rsidRPr="4D47C093">
        <w:rPr>
          <w:color w:val="000000" w:themeColor="text1"/>
        </w:rPr>
        <w:t>de l</w:t>
      </w:r>
      <w:r w:rsidR="00CD18B4" w:rsidRPr="4D47C093">
        <w:rPr>
          <w:color w:val="000000" w:themeColor="text1"/>
        </w:rPr>
        <w:t xml:space="preserve">imiter les </w:t>
      </w:r>
      <w:r w:rsidR="7D5E17BD" w:rsidRPr="4D47C093">
        <w:rPr>
          <w:color w:val="000000" w:themeColor="text1"/>
        </w:rPr>
        <w:t xml:space="preserve">blessures corporelles </w:t>
      </w:r>
      <w:r w:rsidR="00CD18B4" w:rsidRPr="4D47C093">
        <w:rPr>
          <w:color w:val="000000" w:themeColor="text1"/>
        </w:rPr>
        <w:t>causé</w:t>
      </w:r>
      <w:r w:rsidR="511F4165" w:rsidRPr="4D47C093">
        <w:rPr>
          <w:color w:val="000000" w:themeColor="text1"/>
        </w:rPr>
        <w:t>e</w:t>
      </w:r>
      <w:r w:rsidR="00CD18B4" w:rsidRPr="4D47C093">
        <w:rPr>
          <w:color w:val="000000" w:themeColor="text1"/>
        </w:rPr>
        <w:t>s par le choc.</w:t>
      </w:r>
    </w:p>
    <w:p w14:paraId="55AC3A36" w14:textId="665D9295" w:rsidR="006330AB" w:rsidRDefault="006330AB" w:rsidP="00AB06C1">
      <w:pPr>
        <w:jc w:val="center"/>
      </w:pPr>
    </w:p>
    <w:p w14:paraId="4C285394" w14:textId="77777777" w:rsidR="00903379" w:rsidRDefault="00903379" w:rsidP="00D65CE7"/>
    <w:p w14:paraId="1A7DCC4A" w14:textId="38521F10" w:rsidR="00184F0A" w:rsidRPr="00130F2A" w:rsidRDefault="005251FB" w:rsidP="29CAADBE">
      <w:pPr>
        <w:keepNext/>
        <w:spacing w:after="160" w:line="259" w:lineRule="auto"/>
        <w:rPr>
          <w:color w:val="000000" w:themeColor="text1"/>
        </w:rPr>
      </w:pPr>
      <w:r w:rsidRPr="4D47C093">
        <w:rPr>
          <w:color w:val="000000" w:themeColor="text1"/>
        </w:rPr>
        <w:t>Les informations recueillies sur d’autres types de routes n</w:t>
      </w:r>
      <w:r w:rsidR="16DE31E9" w:rsidRPr="4D47C093">
        <w:rPr>
          <w:color w:val="000000" w:themeColor="text1"/>
        </w:rPr>
        <w:t xml:space="preserve">'étant pas très </w:t>
      </w:r>
      <w:r w:rsidR="707B9CF2" w:rsidRPr="4D47C093">
        <w:rPr>
          <w:color w:val="000000" w:themeColor="text1"/>
        </w:rPr>
        <w:t>pertinentes, nous</w:t>
      </w:r>
      <w:r w:rsidRPr="4D47C093">
        <w:rPr>
          <w:color w:val="000000" w:themeColor="text1"/>
        </w:rPr>
        <w:t xml:space="preserve"> allons nous </w:t>
      </w:r>
      <w:r w:rsidR="00C65E2B" w:rsidRPr="4D47C093">
        <w:rPr>
          <w:color w:val="000000" w:themeColor="text1"/>
        </w:rPr>
        <w:t>concentrer</w:t>
      </w:r>
      <w:r w:rsidRPr="4D47C093">
        <w:rPr>
          <w:color w:val="000000" w:themeColor="text1"/>
        </w:rPr>
        <w:t xml:space="preserve"> exclusivement sur ce tableau </w:t>
      </w:r>
      <w:r w:rsidR="2F749B9F" w:rsidRPr="4D47C093">
        <w:rPr>
          <w:color w:val="000000" w:themeColor="text1"/>
        </w:rPr>
        <w:t>“</w:t>
      </w:r>
      <w:r w:rsidR="000F4CF3" w:rsidRPr="4D47C093">
        <w:rPr>
          <w:color w:val="000000" w:themeColor="text1"/>
        </w:rPr>
        <w:t xml:space="preserve">Hors </w:t>
      </w:r>
      <w:r w:rsidR="00652F3E" w:rsidRPr="4D47C093">
        <w:rPr>
          <w:color w:val="000000" w:themeColor="text1"/>
        </w:rPr>
        <w:t>agglomération</w:t>
      </w:r>
      <w:r w:rsidR="65C806EB" w:rsidRPr="4D47C093">
        <w:rPr>
          <w:color w:val="000000" w:themeColor="text1"/>
        </w:rPr>
        <w:t>”</w:t>
      </w:r>
      <w:r w:rsidRPr="4D47C093">
        <w:rPr>
          <w:color w:val="000000" w:themeColor="text1"/>
        </w:rPr>
        <w:t xml:space="preserve">. </w:t>
      </w:r>
    </w:p>
    <w:p w14:paraId="1DD562F3" w14:textId="77777777" w:rsidR="00652F3E" w:rsidRDefault="00652F3E" w:rsidP="00652F3E">
      <w:pPr>
        <w:keepNext/>
        <w:spacing w:after="160" w:line="259" w:lineRule="auto"/>
      </w:pPr>
      <w:r w:rsidRPr="00652F3E">
        <w:rPr>
          <w:noProof/>
        </w:rPr>
        <w:drawing>
          <wp:inline distT="0" distB="0" distL="0" distR="0" wp14:anchorId="00A36059" wp14:editId="26C1ED02">
            <wp:extent cx="6870849" cy="3376246"/>
            <wp:effectExtent l="0" t="0" r="0" b="2540"/>
            <wp:docPr id="20068403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40335" name=""/>
                    <pic:cNvPicPr/>
                  </pic:nvPicPr>
                  <pic:blipFill rotWithShape="1">
                    <a:blip r:embed="rId17"/>
                    <a:srcRect b="1722"/>
                    <a:stretch/>
                  </pic:blipFill>
                  <pic:spPr bwMode="auto">
                    <a:xfrm>
                      <a:off x="0" y="0"/>
                      <a:ext cx="6883939" cy="3382678"/>
                    </a:xfrm>
                    <a:prstGeom prst="rect">
                      <a:avLst/>
                    </a:prstGeom>
                    <a:ln>
                      <a:noFill/>
                    </a:ln>
                    <a:extLst>
                      <a:ext uri="{53640926-AAD7-44D8-BBD7-CCE9431645EC}">
                        <a14:shadowObscured xmlns:a14="http://schemas.microsoft.com/office/drawing/2010/main"/>
                      </a:ext>
                    </a:extLst>
                  </pic:spPr>
                </pic:pic>
              </a:graphicData>
            </a:graphic>
          </wp:inline>
        </w:drawing>
      </w:r>
    </w:p>
    <w:p w14:paraId="3355B409" w14:textId="25004550" w:rsidR="00652F3E" w:rsidRDefault="00652F3E" w:rsidP="00652F3E">
      <w:pPr>
        <w:pStyle w:val="Caption"/>
        <w:jc w:val="center"/>
      </w:pPr>
      <w:r>
        <w:t xml:space="preserve">Figure </w:t>
      </w:r>
      <w:r>
        <w:fldChar w:fldCharType="begin"/>
      </w:r>
      <w:r>
        <w:instrText xml:space="preserve"> SEQ Figure \* ARABIC </w:instrText>
      </w:r>
      <w:r>
        <w:fldChar w:fldCharType="separate"/>
      </w:r>
      <w:r w:rsidR="00206891">
        <w:rPr>
          <w:noProof/>
        </w:rPr>
        <w:t>3</w:t>
      </w:r>
      <w:r>
        <w:fldChar w:fldCharType="end"/>
      </w:r>
      <w:r>
        <w:t xml:space="preserve"> : ONISR données définitives jusqu'en 2023</w:t>
      </w:r>
    </w:p>
    <w:p w14:paraId="56EE9225" w14:textId="4A906E77" w:rsidR="00C65E2B" w:rsidRDefault="00C65E2B" w:rsidP="00C65E2B"/>
    <w:p w14:paraId="3CECF71E" w14:textId="49916319" w:rsidR="00184F0A" w:rsidRDefault="00184F0A" w:rsidP="003C26FB"/>
    <w:p w14:paraId="7FF36D97" w14:textId="77777777" w:rsidR="009E5AF6" w:rsidRDefault="003C26FB" w:rsidP="009E5AF6">
      <w:r>
        <w:t>On observe que les motos représentent 20% de la mortalité parmi tous les véhicules. Parmi les accidents impliquant des motos, 246 ont eu lieu avec un tiers, ce qui représente 66,3% des cas, soit plus de la moitié. Les collisions avec des voitures constituent 38,81% de ces accidents. En revanche, 33,69% des accidents mortels impliquant des motos se produisent sans la présence d'un tiers.</w:t>
      </w:r>
    </w:p>
    <w:p w14:paraId="2ECB7F47" w14:textId="34DE8C3D" w:rsidR="00636C48" w:rsidRDefault="00184F0A" w:rsidP="009E5AF6">
      <w:r>
        <w:t xml:space="preserve">En effet, en dehors des agglomérations, les motos sont particulièrement vulnérables en raison de leur petite taille et de l'absence de carrosserie protectrice. </w:t>
      </w:r>
      <w:r w:rsidRPr="00B34263">
        <w:rPr>
          <w:color w:val="000000" w:themeColor="text1"/>
        </w:rPr>
        <w:t>L’état des routes</w:t>
      </w:r>
      <w:r w:rsidR="30C1E3F5" w:rsidRPr="00B34263">
        <w:rPr>
          <w:color w:val="000000" w:themeColor="text1"/>
        </w:rPr>
        <w:t xml:space="preserve">, </w:t>
      </w:r>
      <w:r w:rsidRPr="00B34263">
        <w:rPr>
          <w:color w:val="000000" w:themeColor="text1"/>
        </w:rPr>
        <w:t xml:space="preserve">l’environnement </w:t>
      </w:r>
      <w:r>
        <w:t xml:space="preserve">sont des facteurs à prendre en compte. </w:t>
      </w:r>
    </w:p>
    <w:p w14:paraId="0136FF34" w14:textId="77777777" w:rsidR="009E5AF6" w:rsidRDefault="009E5AF6" w:rsidP="009E5AF6"/>
    <w:p w14:paraId="2897919D" w14:textId="26A1F36E" w:rsidR="00636C48" w:rsidRDefault="00062620" w:rsidP="0028407F">
      <w:pPr>
        <w:keepNext/>
        <w:spacing w:after="160" w:line="259" w:lineRule="auto"/>
      </w:pPr>
      <w:r>
        <w:t>Quelles pourraient-être les causes</w:t>
      </w:r>
      <w:r w:rsidR="00636C48">
        <w:t>, les facteurs qui sont en lien avec les accidents mortels</w:t>
      </w:r>
      <w:r>
        <w:t> ?</w:t>
      </w:r>
    </w:p>
    <w:p w14:paraId="66E00EBB" w14:textId="0EDA681F" w:rsidR="00BA7A89" w:rsidRDefault="00BA7A89" w:rsidP="00BA7A89">
      <w:pPr>
        <w:keepNext/>
        <w:spacing w:after="160" w:line="259" w:lineRule="auto"/>
        <w:jc w:val="center"/>
      </w:pPr>
      <w:r>
        <w:rPr>
          <w:noProof/>
        </w:rPr>
        <w:drawing>
          <wp:inline distT="0" distB="0" distL="0" distR="0" wp14:anchorId="06456CB0" wp14:editId="33C459C9">
            <wp:extent cx="5566787" cy="3003597"/>
            <wp:effectExtent l="0" t="0" r="0" b="0"/>
            <wp:docPr id="2120030760" name="Image 1" descr="Une image contenant texte, lign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18">
                      <a:extLst>
                        <a:ext uri="{28A0092B-C50C-407E-A947-70E740481C1C}">
                          <a14:useLocalDpi xmlns:a14="http://schemas.microsoft.com/office/drawing/2010/main" val="0"/>
                        </a:ext>
                      </a:extLst>
                    </a:blip>
                    <a:stretch>
                      <a:fillRect/>
                    </a:stretch>
                  </pic:blipFill>
                  <pic:spPr>
                    <a:xfrm>
                      <a:off x="0" y="0"/>
                      <a:ext cx="5566787" cy="3003597"/>
                    </a:xfrm>
                    <a:prstGeom prst="rect">
                      <a:avLst/>
                    </a:prstGeom>
                  </pic:spPr>
                </pic:pic>
              </a:graphicData>
            </a:graphic>
          </wp:inline>
        </w:drawing>
      </w:r>
    </w:p>
    <w:p w14:paraId="12351CCE" w14:textId="15E3EA15" w:rsidR="002030D4" w:rsidRDefault="00BA7A89" w:rsidP="00BA7A89">
      <w:pPr>
        <w:pStyle w:val="Caption"/>
        <w:jc w:val="center"/>
      </w:pPr>
      <w:r>
        <w:t xml:space="preserve">Figure </w:t>
      </w:r>
      <w:r>
        <w:fldChar w:fldCharType="begin"/>
      </w:r>
      <w:r>
        <w:instrText xml:space="preserve"> SEQ Figure \* ARABIC </w:instrText>
      </w:r>
      <w:r>
        <w:fldChar w:fldCharType="separate"/>
      </w:r>
      <w:r w:rsidR="00206891">
        <w:rPr>
          <w:noProof/>
        </w:rPr>
        <w:t>4</w:t>
      </w:r>
      <w:r>
        <w:fldChar w:fldCharType="end"/>
      </w:r>
      <w:r>
        <w:t>: ONISR données définitives jusqu'en 2023</w:t>
      </w:r>
    </w:p>
    <w:p w14:paraId="50669166" w14:textId="5E7BC47B" w:rsidR="00636C48" w:rsidRDefault="00636C48" w:rsidP="00E71415">
      <w:pPr>
        <w:keepNext/>
        <w:spacing w:after="160" w:line="259" w:lineRule="auto"/>
      </w:pPr>
    </w:p>
    <w:p w14:paraId="08BAE266" w14:textId="20138A7E" w:rsidR="00E71415" w:rsidRDefault="00E71415" w:rsidP="009E5AF6">
      <w:pPr>
        <w:keepNext/>
        <w:spacing w:after="160" w:line="259" w:lineRule="auto"/>
      </w:pPr>
      <w:r>
        <w:t xml:space="preserve">Les facteurs de risque varient selon l'âge du conducteur : pour les personnes âgées, la santé et les priorités sont prédominants, tandis que pour les plus jeunes, </w:t>
      </w:r>
      <w:r w:rsidRPr="00130F2A">
        <w:rPr>
          <w:color w:val="000000" w:themeColor="text1"/>
        </w:rPr>
        <w:t xml:space="preserve">la vitesse et l'alcool </w:t>
      </w:r>
      <w:r w:rsidR="78F8C0B1" w:rsidRPr="00130F2A">
        <w:rPr>
          <w:color w:val="000000" w:themeColor="text1"/>
        </w:rPr>
        <w:t xml:space="preserve">constituent </w:t>
      </w:r>
      <w:r w:rsidRPr="00130F2A">
        <w:rPr>
          <w:color w:val="000000" w:themeColor="text1"/>
        </w:rPr>
        <w:t xml:space="preserve">le plus </w:t>
      </w:r>
      <w:r>
        <w:t>grand danger.</w:t>
      </w:r>
    </w:p>
    <w:p w14:paraId="3A89D380" w14:textId="77777777" w:rsidR="009E5AF6" w:rsidRDefault="0028407F" w:rsidP="009E5AF6">
      <w:pPr>
        <w:keepNext/>
        <w:spacing w:after="160" w:line="259" w:lineRule="auto"/>
      </w:pPr>
      <w:r>
        <w:t>Concentrons-nous maintenant sur la section "I.3.d. Le deux-roues motorisé"</w:t>
      </w:r>
      <w:r w:rsidR="00E71415">
        <w:t xml:space="preserve"> du rapport</w:t>
      </w:r>
      <w:r>
        <w:t>. Entre 2019 et 2023, la mortalité a diminué de 6 %.</w:t>
      </w:r>
    </w:p>
    <w:p w14:paraId="52DDF823" w14:textId="7C96A6CC" w:rsidR="00693E13" w:rsidRDefault="00556B88" w:rsidP="009E5AF6">
      <w:pPr>
        <w:keepNext/>
        <w:spacing w:after="160" w:line="259" w:lineRule="auto"/>
        <w:jc w:val="center"/>
      </w:pPr>
      <w:r w:rsidRPr="00556B88">
        <w:rPr>
          <w:noProof/>
        </w:rPr>
        <w:drawing>
          <wp:inline distT="0" distB="0" distL="0" distR="0" wp14:anchorId="52DC5146" wp14:editId="6F3BAE44">
            <wp:extent cx="4912945" cy="2723103"/>
            <wp:effectExtent l="0" t="0" r="2540" b="0"/>
            <wp:docPr id="382477209" name="Image 1" descr="Une image contenant texte, capture d’écran, Polic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77209" name="Image 1" descr="Une image contenant texte, capture d’écran, Police, Tracé&#10;&#10;Description générée automatiquement"/>
                    <pic:cNvPicPr/>
                  </pic:nvPicPr>
                  <pic:blipFill>
                    <a:blip r:embed="rId19"/>
                    <a:stretch>
                      <a:fillRect/>
                    </a:stretch>
                  </pic:blipFill>
                  <pic:spPr>
                    <a:xfrm>
                      <a:off x="0" y="0"/>
                      <a:ext cx="4966492" cy="2752783"/>
                    </a:xfrm>
                    <a:prstGeom prst="rect">
                      <a:avLst/>
                    </a:prstGeom>
                  </pic:spPr>
                </pic:pic>
              </a:graphicData>
            </a:graphic>
          </wp:inline>
        </w:drawing>
      </w:r>
    </w:p>
    <w:p w14:paraId="402046E2" w14:textId="0B09BED1" w:rsidR="00AB06C1" w:rsidRDefault="00693E13" w:rsidP="00693E13">
      <w:pPr>
        <w:pStyle w:val="Caption"/>
        <w:jc w:val="center"/>
      </w:pPr>
      <w:r>
        <w:t xml:space="preserve">Figure </w:t>
      </w:r>
      <w:r>
        <w:fldChar w:fldCharType="begin"/>
      </w:r>
      <w:r>
        <w:instrText xml:space="preserve"> SEQ Figure \* ARABIC </w:instrText>
      </w:r>
      <w:r>
        <w:fldChar w:fldCharType="separate"/>
      </w:r>
      <w:r w:rsidR="00206891">
        <w:rPr>
          <w:noProof/>
        </w:rPr>
        <w:t>5</w:t>
      </w:r>
      <w:r>
        <w:fldChar w:fldCharType="end"/>
      </w:r>
      <w:r>
        <w:t xml:space="preserve">: ONISR données définitives jusqu'en 2023 </w:t>
      </w:r>
      <w:r w:rsidRPr="00693E13">
        <w:t>Données relatives aux accidents corporels enregistrés par les forces de l'ordre, en France métropolitaine</w:t>
      </w:r>
    </w:p>
    <w:p w14:paraId="3EC7B198" w14:textId="4B870949" w:rsidR="00575EF8" w:rsidRDefault="00575EF8" w:rsidP="00575EF8"/>
    <w:p w14:paraId="30A4E965" w14:textId="32123477" w:rsidR="007B5055" w:rsidRDefault="007B5055" w:rsidP="00575EF8"/>
    <w:p w14:paraId="7B7A8CA2" w14:textId="3071418C" w:rsidR="00575EF8" w:rsidRDefault="0056204F" w:rsidP="00575EF8">
      <w:r>
        <w:t>Pour toutes les tranches d’âge</w:t>
      </w:r>
      <w:r w:rsidR="00B42C83">
        <w:t xml:space="preserve">, c’est hors agglomération que le nombre de tués est le plus important. </w:t>
      </w:r>
      <w:r w:rsidR="005728B4">
        <w:t xml:space="preserve">Il y a </w:t>
      </w:r>
      <w:r w:rsidR="005D2C64" w:rsidRPr="00130F2A">
        <w:rPr>
          <w:color w:val="000000" w:themeColor="text1"/>
        </w:rPr>
        <w:t>une hausse importante</w:t>
      </w:r>
      <w:r w:rsidR="005728B4" w:rsidRPr="00130F2A">
        <w:rPr>
          <w:color w:val="000000" w:themeColor="text1"/>
        </w:rPr>
        <w:t xml:space="preserve"> </w:t>
      </w:r>
      <w:r w:rsidR="29F9037F" w:rsidRPr="00130F2A">
        <w:rPr>
          <w:color w:val="000000" w:themeColor="text1"/>
        </w:rPr>
        <w:t>(</w:t>
      </w:r>
      <w:r w:rsidR="003E5D77" w:rsidRPr="00130F2A">
        <w:rPr>
          <w:color w:val="000000" w:themeColor="text1"/>
        </w:rPr>
        <w:t xml:space="preserve">+11 personnes) </w:t>
      </w:r>
      <w:r w:rsidR="003E5D77">
        <w:t xml:space="preserve">dans la tranche des 65-74 ans. </w:t>
      </w:r>
      <w:r w:rsidR="005D2C64">
        <w:t xml:space="preserve">De plus, les informations du rapport indiquent que le dimanche est un jour où le risque </w:t>
      </w:r>
      <w:r w:rsidR="005D2C64" w:rsidRPr="00E26429">
        <w:rPr>
          <w:color w:val="000000" w:themeColor="text1"/>
        </w:rPr>
        <w:t>augment</w:t>
      </w:r>
      <w:r w:rsidR="26B82382" w:rsidRPr="00E26429">
        <w:rPr>
          <w:color w:val="000000" w:themeColor="text1"/>
        </w:rPr>
        <w:t>e</w:t>
      </w:r>
      <w:r w:rsidR="005D2C64" w:rsidRPr="29CAADBE">
        <w:rPr>
          <w:color w:val="FF0000"/>
        </w:rPr>
        <w:t xml:space="preserve">. </w:t>
      </w:r>
    </w:p>
    <w:p w14:paraId="7AE1A769" w14:textId="77777777" w:rsidR="00FB567D" w:rsidRDefault="00FB567D" w:rsidP="00575EF8"/>
    <w:p w14:paraId="62C76BA6" w14:textId="77777777" w:rsidR="00FB567D" w:rsidRDefault="00FB567D" w:rsidP="00575EF8"/>
    <w:p w14:paraId="6F956277" w14:textId="3D89EE2C" w:rsidR="00FB567D" w:rsidRPr="00FB567D" w:rsidRDefault="095D8884" w:rsidP="00FB567D">
      <w:pPr>
        <w:spacing w:after="160" w:line="259" w:lineRule="auto"/>
        <w:jc w:val="left"/>
      </w:pPr>
      <w:r>
        <w:t xml:space="preserve">Pour conclure, ce document est particulièrement pertinent car il retrace et </w:t>
      </w:r>
      <w:r w:rsidR="30E4993F" w:rsidRPr="00E26429">
        <w:rPr>
          <w:color w:val="000000" w:themeColor="text1"/>
        </w:rPr>
        <w:t>précise</w:t>
      </w:r>
      <w:r w:rsidRPr="00E26429">
        <w:rPr>
          <w:color w:val="000000" w:themeColor="text1"/>
        </w:rPr>
        <w:t xml:space="preserve"> </w:t>
      </w:r>
      <w:r>
        <w:t xml:space="preserve">l'évolution des accidents en tenant compte de divers paramètres tels que </w:t>
      </w:r>
      <w:r w:rsidRPr="00E26429">
        <w:rPr>
          <w:color w:val="000000" w:themeColor="text1"/>
        </w:rPr>
        <w:t>le</w:t>
      </w:r>
      <w:r w:rsidR="3421C0C3" w:rsidRPr="00E26429">
        <w:rPr>
          <w:color w:val="000000" w:themeColor="text1"/>
        </w:rPr>
        <w:t>s différentes périodes</w:t>
      </w:r>
      <w:r w:rsidRPr="00E26429">
        <w:rPr>
          <w:color w:val="000000" w:themeColor="text1"/>
        </w:rPr>
        <w:t xml:space="preserve">, </w:t>
      </w:r>
      <w:r>
        <w:t>l'âge et le sexe. Il est accessible et présente les informations de manière très claire.</w:t>
      </w:r>
    </w:p>
    <w:p w14:paraId="6235DBE9" w14:textId="53A1570D" w:rsidR="00575EF8" w:rsidRPr="00575EF8" w:rsidRDefault="00556B88">
      <w:pPr>
        <w:spacing w:after="160" w:line="259" w:lineRule="auto"/>
        <w:jc w:val="left"/>
      </w:pPr>
      <w:r>
        <w:br w:type="page"/>
      </w:r>
    </w:p>
    <w:p w14:paraId="3071D29E" w14:textId="20E0F283" w:rsidR="0071068C" w:rsidRDefault="00D80AF8" w:rsidP="00D80AF8">
      <w:pPr>
        <w:pStyle w:val="Heading2"/>
      </w:pPr>
      <w:bookmarkStart w:id="3" w:name="_Toc174908291"/>
      <w:r w:rsidRPr="00D80AF8">
        <w:t>2.</w:t>
      </w:r>
      <w:r w:rsidR="00247B0E">
        <w:t>2</w:t>
      </w:r>
      <w:r w:rsidRPr="00D80AF8">
        <w:t xml:space="preserve"> Quand la machine </w:t>
      </w:r>
      <w:r>
        <w:t>apprend, Yann Le Cun</w:t>
      </w:r>
      <w:bookmarkEnd w:id="3"/>
    </w:p>
    <w:p w14:paraId="4E994423" w14:textId="77777777" w:rsidR="00926A14" w:rsidRDefault="00926A14" w:rsidP="29CAADBE">
      <w:pPr>
        <w:rPr>
          <w:color w:val="FF0000"/>
        </w:rPr>
      </w:pPr>
    </w:p>
    <w:p w14:paraId="17C128B8" w14:textId="10016D77" w:rsidR="00926A14" w:rsidRPr="00926A14" w:rsidRDefault="00926A14" w:rsidP="29CAADBE">
      <w:pPr>
        <w:rPr>
          <w:color w:val="000000" w:themeColor="text1"/>
        </w:rPr>
      </w:pPr>
      <w:r w:rsidRPr="4D47C093">
        <w:rPr>
          <w:color w:val="000000" w:themeColor="text1"/>
        </w:rPr>
        <w:t xml:space="preserve">Lors de mes recherches, j’ai été amenée à lire le livre de Yann Le Cun, « Quand la machine apprend ». </w:t>
      </w:r>
      <w:r w:rsidR="64CDE827" w:rsidRPr="4D47C093">
        <w:rPr>
          <w:color w:val="000000" w:themeColor="text1"/>
        </w:rPr>
        <w:t xml:space="preserve">Le choix de ce livre a été approuvé par ma tutrice enseignante, Madame </w:t>
      </w:r>
      <w:r w:rsidR="00D22452">
        <w:rPr>
          <w:color w:val="000000" w:themeColor="text1"/>
        </w:rPr>
        <w:t>ZEHRAOUI</w:t>
      </w:r>
      <w:r w:rsidR="64CDE827" w:rsidRPr="4D47C093">
        <w:rPr>
          <w:color w:val="000000" w:themeColor="text1"/>
        </w:rPr>
        <w:t>.</w:t>
      </w:r>
    </w:p>
    <w:p w14:paraId="0B913A00" w14:textId="77777777" w:rsidR="00926A14" w:rsidRDefault="00926A14" w:rsidP="29CAADBE">
      <w:pPr>
        <w:rPr>
          <w:color w:val="FF0000"/>
        </w:rPr>
      </w:pPr>
    </w:p>
    <w:p w14:paraId="6D50C1BC" w14:textId="36CABD49" w:rsidR="001440FF" w:rsidRDefault="001440FF" w:rsidP="001440FF">
      <w:pPr>
        <w:pStyle w:val="Heading3"/>
      </w:pPr>
      <w:bookmarkStart w:id="4" w:name="_Toc174908292"/>
      <w:r>
        <w:t>2.</w:t>
      </w:r>
      <w:r w:rsidR="00247B0E">
        <w:t>2</w:t>
      </w:r>
      <w:r>
        <w:t>.1 Le contexte de l’écriture</w:t>
      </w:r>
      <w:bookmarkEnd w:id="4"/>
    </w:p>
    <w:p w14:paraId="725DF28E" w14:textId="3656AF50" w:rsidR="00926A14" w:rsidRDefault="00926A14" w:rsidP="001440FF"/>
    <w:p w14:paraId="2004212A" w14:textId="381DC43F" w:rsidR="008A7742" w:rsidRDefault="00333AEB" w:rsidP="007B5055">
      <w:r>
        <w:t xml:space="preserve">Yann Le Cun </w:t>
      </w:r>
      <w:r w:rsidR="00337A2D">
        <w:t>est un scientifique français</w:t>
      </w:r>
      <w:r w:rsidR="00B42994">
        <w:t>, ingénieur logiciel, informaticien, professeur et chercheur en Intelligence Artificielle</w:t>
      </w:r>
      <w:r w:rsidR="00754287">
        <w:t>, notamment connu pour son investissement à l’apprentissage profond (deep learning).</w:t>
      </w:r>
    </w:p>
    <w:p w14:paraId="6ADD90E4" w14:textId="1EFD3A1B" w:rsidR="001440FF" w:rsidRPr="00926A14" w:rsidRDefault="38D0537B" w:rsidP="29CAADBE">
      <w:pPr>
        <w:rPr>
          <w:color w:val="000000" w:themeColor="text1"/>
        </w:rPr>
      </w:pPr>
      <w:r w:rsidRPr="00926A14">
        <w:rPr>
          <w:color w:val="000000" w:themeColor="text1"/>
        </w:rPr>
        <w:t xml:space="preserve">Yann Le Cun </w:t>
      </w:r>
      <w:r w:rsidR="695C42DE" w:rsidRPr="00926A14">
        <w:rPr>
          <w:color w:val="000000" w:themeColor="text1"/>
        </w:rPr>
        <w:t>est né le 8 juillet 1960 dans le Val d’Oise</w:t>
      </w:r>
      <w:r w:rsidR="21627ACC" w:rsidRPr="00926A14">
        <w:rPr>
          <w:color w:val="000000" w:themeColor="text1"/>
        </w:rPr>
        <w:t xml:space="preserve">, fils d’un père </w:t>
      </w:r>
      <w:r w:rsidR="4C33FA46" w:rsidRPr="00926A14">
        <w:rPr>
          <w:color w:val="000000" w:themeColor="text1"/>
        </w:rPr>
        <w:t xml:space="preserve">ingénieur en </w:t>
      </w:r>
      <w:r w:rsidR="3C56BFE3" w:rsidRPr="00926A14">
        <w:rPr>
          <w:color w:val="000000" w:themeColor="text1"/>
        </w:rPr>
        <w:t xml:space="preserve">aéronautique et bricoleur de </w:t>
      </w:r>
      <w:r w:rsidR="4B5A88B0" w:rsidRPr="00926A14">
        <w:rPr>
          <w:color w:val="000000" w:themeColor="text1"/>
        </w:rPr>
        <w:t>génie, père</w:t>
      </w:r>
      <w:r w:rsidR="6D37BFD2" w:rsidRPr="00926A14">
        <w:rPr>
          <w:color w:val="000000" w:themeColor="text1"/>
        </w:rPr>
        <w:t xml:space="preserve"> qui a été la source de son inspiration et </w:t>
      </w:r>
      <w:r w:rsidR="0DE578DC" w:rsidRPr="00926A14">
        <w:rPr>
          <w:color w:val="000000" w:themeColor="text1"/>
        </w:rPr>
        <w:t>ce dès</w:t>
      </w:r>
      <w:r w:rsidR="3E6079BC" w:rsidRPr="00926A14">
        <w:rPr>
          <w:color w:val="000000" w:themeColor="text1"/>
        </w:rPr>
        <w:t xml:space="preserve"> </w:t>
      </w:r>
      <w:r w:rsidR="3D9C5B24" w:rsidRPr="00926A14">
        <w:rPr>
          <w:color w:val="000000" w:themeColor="text1"/>
        </w:rPr>
        <w:t>la</w:t>
      </w:r>
      <w:r w:rsidR="3E6079BC" w:rsidRPr="00926A14">
        <w:rPr>
          <w:color w:val="000000" w:themeColor="text1"/>
        </w:rPr>
        <w:t xml:space="preserve"> plus tendre enfance</w:t>
      </w:r>
      <w:r w:rsidR="695C42DE" w:rsidRPr="00926A14">
        <w:rPr>
          <w:color w:val="000000" w:themeColor="text1"/>
        </w:rPr>
        <w:t>.</w:t>
      </w:r>
    </w:p>
    <w:p w14:paraId="15DA9472" w14:textId="77777777" w:rsidR="00310280" w:rsidRDefault="00310280" w:rsidP="001440FF"/>
    <w:p w14:paraId="5B07DF4F" w14:textId="77777777" w:rsidR="00C62D92" w:rsidRDefault="00310280" w:rsidP="00C62D92">
      <w:pPr>
        <w:keepNext/>
        <w:jc w:val="center"/>
      </w:pPr>
      <w:r>
        <w:fldChar w:fldCharType="begin"/>
      </w:r>
      <w:r>
        <w:instrText xml:space="preserve"> INCLUDEPICTURE "/Users/shanalefevre/Library/Group Containers/UBF8T346G9.ms/WebArchiveCopyPasteTempFiles/com.microsoft.Word/licensed-image?q=tbnANd9GcSL68J1QoAR4WPmhSHSRQJGEFjN5STA0IDU1YZ4yCrzmqR0gMMYRSpT7iJk_E5ufhhCv2HBVOGIRNuYNDY" \* MERGEFORMATINET </w:instrText>
      </w:r>
      <w:r>
        <w:fldChar w:fldCharType="separate"/>
      </w:r>
      <w:r>
        <w:rPr>
          <w:noProof/>
        </w:rPr>
        <w:drawing>
          <wp:inline distT="0" distB="0" distL="0" distR="0" wp14:anchorId="13FACA0E" wp14:editId="7C5B6C46">
            <wp:extent cx="1999433" cy="1885524"/>
            <wp:effectExtent l="0" t="0" r="0" b="0"/>
            <wp:docPr id="305935" name="Image 1" descr="Bloomberg/Bloomberg via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omberg/Bloomberg via Getty Imag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9279"/>
                    <a:stretch/>
                  </pic:blipFill>
                  <pic:spPr bwMode="auto">
                    <a:xfrm>
                      <a:off x="0" y="0"/>
                      <a:ext cx="2037854" cy="192175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314FA66" w14:textId="77777777" w:rsidR="004208B8" w:rsidRDefault="004208B8" w:rsidP="00C62D92">
      <w:pPr>
        <w:pStyle w:val="Caption"/>
        <w:jc w:val="center"/>
      </w:pPr>
    </w:p>
    <w:p w14:paraId="044259FD" w14:textId="5D495E16" w:rsidR="00A95553" w:rsidRDefault="00C62D92" w:rsidP="00C62D92">
      <w:pPr>
        <w:pStyle w:val="Caption"/>
        <w:jc w:val="center"/>
      </w:pPr>
      <w:r>
        <w:t xml:space="preserve">Figure </w:t>
      </w:r>
      <w:r>
        <w:fldChar w:fldCharType="begin"/>
      </w:r>
      <w:r>
        <w:instrText xml:space="preserve"> SEQ Figure \* ARABIC </w:instrText>
      </w:r>
      <w:r>
        <w:fldChar w:fldCharType="separate"/>
      </w:r>
      <w:r w:rsidR="00206891">
        <w:rPr>
          <w:noProof/>
        </w:rPr>
        <w:t>6</w:t>
      </w:r>
      <w:r>
        <w:fldChar w:fldCharType="end"/>
      </w:r>
      <w:r>
        <w:t>: Photo de Yann Le Cun</w:t>
      </w:r>
    </w:p>
    <w:p w14:paraId="32846960" w14:textId="77777777" w:rsidR="00C62D92" w:rsidRDefault="00C62D92" w:rsidP="00C62D92"/>
    <w:p w14:paraId="7D58E1CB" w14:textId="77777777" w:rsidR="00076D6F" w:rsidRDefault="00076D6F" w:rsidP="00EC7AAA"/>
    <w:p w14:paraId="0E29A301" w14:textId="37BBBA1A" w:rsidR="00E46830" w:rsidRDefault="00730240" w:rsidP="00EC7AAA">
      <w:r>
        <w:t xml:space="preserve">Yann Le Cun a obtenu son diplôme d’ingénieur à l’ESIEE Paris en 1983. </w:t>
      </w:r>
      <w:r w:rsidR="00E46830">
        <w:t>Lor</w:t>
      </w:r>
      <w:r w:rsidR="00B6037C">
        <w:t xml:space="preserve">s de ces années en école d’ingénieur, Yann Le Cun en </w:t>
      </w:r>
      <w:r w:rsidR="00155ABD">
        <w:t xml:space="preserve">a profité pour développer sa curiosité </w:t>
      </w:r>
      <w:r w:rsidR="009048CF">
        <w:t xml:space="preserve">autour de l’apprentissage et de la machine. </w:t>
      </w:r>
      <w:r w:rsidR="00826220">
        <w:t>Il s’est inspiré de psychologue</w:t>
      </w:r>
      <w:r w:rsidR="003C474F">
        <w:t>s</w:t>
      </w:r>
      <w:r w:rsidR="00826220">
        <w:t xml:space="preserve"> comme </w:t>
      </w:r>
      <w:r w:rsidR="00A44EDA">
        <w:t>Jean Piaget (</w:t>
      </w:r>
      <w:r w:rsidR="007B454E">
        <w:t>1896-1980</w:t>
      </w:r>
      <w:r w:rsidR="00A44EDA">
        <w:t>)</w:t>
      </w:r>
      <w:r w:rsidR="007B454E">
        <w:t xml:space="preserve">. </w:t>
      </w:r>
    </w:p>
    <w:p w14:paraId="3F1A960D" w14:textId="6CEA2984" w:rsidR="00C62D92" w:rsidRDefault="52A1EEA8" w:rsidP="00EC7AAA">
      <w:r>
        <w:t xml:space="preserve">Il a poursuivi sur un doctorat en informatique </w:t>
      </w:r>
      <w:r w:rsidR="78C6F31B">
        <w:t>à l’Université Pierre-et-Marie-Curie (Paris VI) en 19987.</w:t>
      </w:r>
      <w:r w:rsidR="2A48BD8E">
        <w:t xml:space="preserve"> Yann Le Cun</w:t>
      </w:r>
      <w:r w:rsidR="04A9E6DB">
        <w:t xml:space="preserve"> a travaillé sur le « deep learning », l’apprentissage</w:t>
      </w:r>
      <w:r w:rsidR="26B5957F">
        <w:t xml:space="preserve"> automatique et la capacité </w:t>
      </w:r>
      <w:r w:rsidR="0B450A5C" w:rsidRPr="4D47C093">
        <w:rPr>
          <w:color w:val="000000" w:themeColor="text1"/>
        </w:rPr>
        <w:t xml:space="preserve">de </w:t>
      </w:r>
      <w:r w:rsidR="00490574" w:rsidRPr="4D47C093">
        <w:rPr>
          <w:color w:val="000000" w:themeColor="text1"/>
        </w:rPr>
        <w:t>l’ordinateur</w:t>
      </w:r>
      <w:r w:rsidR="26B5957F">
        <w:t xml:space="preserve"> </w:t>
      </w:r>
      <w:r w:rsidR="20197CE0">
        <w:t xml:space="preserve">à reconnaître des objets sur une image. </w:t>
      </w:r>
      <w:r w:rsidR="72FC5695">
        <w:t>Sa thèse portait sur les modèles de Markov et l’apprentissage machine.</w:t>
      </w:r>
      <w:r w:rsidR="2192E457">
        <w:t xml:space="preserve"> Les modèles Markov s</w:t>
      </w:r>
      <w:r w:rsidR="5A817085">
        <w:t>ont des modèles statistiques qui décrivent</w:t>
      </w:r>
      <w:r w:rsidR="1E2A801B">
        <w:t>, modélisent</w:t>
      </w:r>
      <w:r w:rsidR="5A817085">
        <w:t xml:space="preserve"> un système dynamique</w:t>
      </w:r>
      <w:r w:rsidR="1E2A801B">
        <w:t xml:space="preserve"> où l’état futur dépend uniquement de l’état présent</w:t>
      </w:r>
      <w:r w:rsidR="50318DD2">
        <w:t xml:space="preserve">. </w:t>
      </w:r>
    </w:p>
    <w:p w14:paraId="35E35227" w14:textId="28349A17" w:rsidR="4D47C093" w:rsidRDefault="4D47C093"/>
    <w:p w14:paraId="5902A3CB" w14:textId="0003D1D2" w:rsidR="00E5570C" w:rsidRDefault="00E5570C" w:rsidP="00EC7AAA">
      <w:r>
        <w:t xml:space="preserve">Yann Le Cun </w:t>
      </w:r>
      <w:r w:rsidR="00132CB0">
        <w:t xml:space="preserve">a réalisé 130 documents et articles sur la vision artificielle et sur les réseaux de </w:t>
      </w:r>
      <w:r w:rsidR="00F01A17">
        <w:t>neurones</w:t>
      </w:r>
      <w:r w:rsidR="00132CB0">
        <w:t xml:space="preserve"> artificiel</w:t>
      </w:r>
      <w:r w:rsidR="00546EE5">
        <w:t xml:space="preserve">s. </w:t>
      </w:r>
    </w:p>
    <w:p w14:paraId="49F04AFB" w14:textId="11E4F666" w:rsidR="4D47C093" w:rsidRDefault="4D47C093"/>
    <w:p w14:paraId="41646699" w14:textId="2916D2F1" w:rsidR="00471860" w:rsidRDefault="3EDDAA1D" w:rsidP="00EC7AAA">
      <w:r>
        <w:t xml:space="preserve">L’auteur </w:t>
      </w:r>
      <w:r w:rsidR="76EE2FCE">
        <w:t>a reçu plusieurs di</w:t>
      </w:r>
      <w:r w:rsidR="76EE2FCE" w:rsidRPr="4D47C093">
        <w:rPr>
          <w:color w:val="000000" w:themeColor="text1"/>
        </w:rPr>
        <w:t>stinctions</w:t>
      </w:r>
      <w:r w:rsidR="44437765" w:rsidRPr="4D47C093">
        <w:rPr>
          <w:color w:val="000000" w:themeColor="text1"/>
        </w:rPr>
        <w:t xml:space="preserve"> : </w:t>
      </w:r>
      <w:r w:rsidR="332A7C3B" w:rsidRPr="4D47C093">
        <w:rPr>
          <w:color w:val="000000" w:themeColor="text1"/>
        </w:rPr>
        <w:t xml:space="preserve"> le prix Turing </w:t>
      </w:r>
      <w:r w:rsidR="332A7C3B">
        <w:t>en 2018 et le Prix Princesse des Asturies de la recherche scientifique et technique en 2022.</w:t>
      </w:r>
    </w:p>
    <w:p w14:paraId="2FC904B9" w14:textId="77777777" w:rsidR="00A2130B" w:rsidRDefault="00A2130B" w:rsidP="00EC7AAA"/>
    <w:p w14:paraId="64750AEA" w14:textId="4E535E90" w:rsidR="00A2130B" w:rsidRDefault="0048615E" w:rsidP="00EC7AAA">
      <w:r>
        <w:t xml:space="preserve">Un des premiers succès </w:t>
      </w:r>
      <w:r w:rsidR="00A7638E">
        <w:t xml:space="preserve">de Yann Le Cun est la lecture automatique de billets </w:t>
      </w:r>
      <w:r w:rsidR="00471860">
        <w:t>pour la banque Crédit Mutuel.</w:t>
      </w:r>
    </w:p>
    <w:p w14:paraId="27D37E35" w14:textId="77777777" w:rsidR="000869DD" w:rsidRDefault="000869DD" w:rsidP="00EC7AAA"/>
    <w:p w14:paraId="12959D0E" w14:textId="43F76D9C" w:rsidR="00A2130B" w:rsidRPr="00E81089" w:rsidRDefault="000869DD" w:rsidP="29CAADBE">
      <w:pPr>
        <w:rPr>
          <w:color w:val="000000" w:themeColor="text1"/>
        </w:rPr>
      </w:pPr>
      <w:r>
        <w:t>L</w:t>
      </w:r>
      <w:r w:rsidRPr="00E81089">
        <w:rPr>
          <w:color w:val="000000" w:themeColor="text1"/>
        </w:rPr>
        <w:t xml:space="preserve">e livre, « Quand la machine apprend » a été publié en 2019. </w:t>
      </w:r>
      <w:r w:rsidR="2D3ED463" w:rsidRPr="00E81089">
        <w:rPr>
          <w:color w:val="000000" w:themeColor="text1"/>
        </w:rPr>
        <w:t>Par les termes employés et les exemples tirés du quotidien, cet ouvrage se</w:t>
      </w:r>
      <w:r w:rsidR="6D6A1D3A" w:rsidRPr="00E81089">
        <w:rPr>
          <w:color w:val="000000" w:themeColor="text1"/>
        </w:rPr>
        <w:t xml:space="preserve"> révèle être accessible au plus grand nombre sans nécessairement être expert en la matière. </w:t>
      </w:r>
    </w:p>
    <w:p w14:paraId="41AE1B81" w14:textId="19E06B07" w:rsidR="00A2130B" w:rsidRDefault="00A2130B" w:rsidP="000869DD"/>
    <w:p w14:paraId="575BA9B5" w14:textId="08566337" w:rsidR="00A2130B" w:rsidRPr="00E81089" w:rsidRDefault="000869DD" w:rsidP="000869DD">
      <w:pPr>
        <w:rPr>
          <w:color w:val="000000" w:themeColor="text1"/>
        </w:rPr>
      </w:pPr>
      <w:r w:rsidRPr="00E81089">
        <w:rPr>
          <w:color w:val="000000" w:themeColor="text1"/>
        </w:rPr>
        <w:t>Yann Le Cun, à travers son livre</w:t>
      </w:r>
      <w:r w:rsidR="7EDE66C9" w:rsidRPr="00E81089">
        <w:rPr>
          <w:color w:val="000000" w:themeColor="text1"/>
        </w:rPr>
        <w:t>,</w:t>
      </w:r>
      <w:r w:rsidRPr="00E81089">
        <w:rPr>
          <w:color w:val="000000" w:themeColor="text1"/>
        </w:rPr>
        <w:t xml:space="preserve"> partage ses réflexions sur la manière dont les machines apprennent et peuvent apprendre</w:t>
      </w:r>
      <w:r w:rsidR="4ACA6763" w:rsidRPr="00E81089">
        <w:rPr>
          <w:color w:val="000000" w:themeColor="text1"/>
        </w:rPr>
        <w:t xml:space="preserve">. Il évoque également </w:t>
      </w:r>
      <w:r w:rsidRPr="00E81089">
        <w:rPr>
          <w:color w:val="000000" w:themeColor="text1"/>
        </w:rPr>
        <w:t xml:space="preserve">les progrès réalisés </w:t>
      </w:r>
      <w:r w:rsidR="791C916A" w:rsidRPr="00E81089">
        <w:rPr>
          <w:color w:val="000000" w:themeColor="text1"/>
        </w:rPr>
        <w:t xml:space="preserve">et à venir </w:t>
      </w:r>
      <w:r w:rsidRPr="00E81089">
        <w:rPr>
          <w:color w:val="000000" w:themeColor="text1"/>
        </w:rPr>
        <w:t>dans le domaine de l’intelligence artificielle</w:t>
      </w:r>
      <w:r w:rsidR="1DD64ED1" w:rsidRPr="00E81089">
        <w:rPr>
          <w:color w:val="000000" w:themeColor="text1"/>
        </w:rPr>
        <w:t xml:space="preserve">. </w:t>
      </w:r>
    </w:p>
    <w:p w14:paraId="026D3783" w14:textId="77777777" w:rsidR="0009565A" w:rsidRDefault="0009565A" w:rsidP="0009565A">
      <w:pPr>
        <w:keepNext/>
        <w:jc w:val="center"/>
      </w:pPr>
      <w:r>
        <w:fldChar w:fldCharType="begin"/>
      </w:r>
      <w:r>
        <w:instrText xml:space="preserve"> INCLUDEPICTURE "/Users/shanalefevre/Library/Group Containers/UBF8T346G9.ms/WebArchiveCopyPasteTempFiles/com.microsoft.Word/48_9782415006563_1_75.jpg" \* MERGEFORMATINET </w:instrText>
      </w:r>
      <w:r>
        <w:fldChar w:fldCharType="separate"/>
      </w:r>
      <w:r>
        <w:rPr>
          <w:noProof/>
        </w:rPr>
        <w:drawing>
          <wp:inline distT="0" distB="0" distL="0" distR="0" wp14:anchorId="5BFFB714" wp14:editId="32CB053A">
            <wp:extent cx="1753361" cy="2833570"/>
            <wp:effectExtent l="0" t="0" r="0" b="0"/>
            <wp:docPr id="552078895" name="Image 2" descr="Une image contenant texte, habits, Visage humain,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8895" name="Image 2" descr="Une image contenant texte, habits, Visage humain, capture d’écran&#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81509" cy="2879059"/>
                    </a:xfrm>
                    <a:prstGeom prst="rect">
                      <a:avLst/>
                    </a:prstGeom>
                    <a:noFill/>
                    <a:ln>
                      <a:noFill/>
                    </a:ln>
                  </pic:spPr>
                </pic:pic>
              </a:graphicData>
            </a:graphic>
          </wp:inline>
        </w:drawing>
      </w:r>
      <w:r>
        <w:fldChar w:fldCharType="end"/>
      </w:r>
    </w:p>
    <w:p w14:paraId="193F7AE0" w14:textId="77777777" w:rsidR="0009565A" w:rsidRDefault="0009565A" w:rsidP="0009565A">
      <w:pPr>
        <w:keepNext/>
        <w:jc w:val="center"/>
      </w:pPr>
    </w:p>
    <w:p w14:paraId="2F7165E2" w14:textId="1F18B718" w:rsidR="00E05D38" w:rsidRDefault="0009565A" w:rsidP="0009565A">
      <w:pPr>
        <w:pStyle w:val="Caption"/>
        <w:jc w:val="center"/>
      </w:pPr>
      <w:r>
        <w:t xml:space="preserve">Figure </w:t>
      </w:r>
      <w:r>
        <w:fldChar w:fldCharType="begin"/>
      </w:r>
      <w:r>
        <w:instrText xml:space="preserve"> SEQ Figure \* ARABIC </w:instrText>
      </w:r>
      <w:r>
        <w:fldChar w:fldCharType="separate"/>
      </w:r>
      <w:r w:rsidR="00206891">
        <w:rPr>
          <w:noProof/>
        </w:rPr>
        <w:t>7</w:t>
      </w:r>
      <w:r>
        <w:fldChar w:fldCharType="end"/>
      </w:r>
      <w:r>
        <w:t>: Couverture du livre "Quand la machine apprend"</w:t>
      </w:r>
    </w:p>
    <w:p w14:paraId="12A610B6" w14:textId="77777777" w:rsidR="0009565A" w:rsidRDefault="0009565A" w:rsidP="00EC7AAA"/>
    <w:p w14:paraId="372BA299" w14:textId="2D47C691" w:rsidR="00241F79" w:rsidRDefault="00241F79" w:rsidP="00E23469">
      <w:pPr>
        <w:pStyle w:val="Heading3"/>
      </w:pPr>
      <w:bookmarkStart w:id="5" w:name="_Toc174908293"/>
      <w:r>
        <w:t>2.</w:t>
      </w:r>
      <w:r w:rsidR="00247B0E">
        <w:t>2</w:t>
      </w:r>
      <w:r>
        <w:t xml:space="preserve">.2 </w:t>
      </w:r>
      <w:r w:rsidR="00460F6E">
        <w:t>Résumé</w:t>
      </w:r>
      <w:bookmarkEnd w:id="5"/>
    </w:p>
    <w:p w14:paraId="084C486F" w14:textId="77777777" w:rsidR="00166194" w:rsidRDefault="00166194" w:rsidP="00166194"/>
    <w:p w14:paraId="1ACE7CAC" w14:textId="19F088D5" w:rsidR="00903770" w:rsidRDefault="000869DD" w:rsidP="00166194">
      <w:r>
        <w:t>Le livre aborde plusieurs points</w:t>
      </w:r>
      <w:r w:rsidR="5616BB37">
        <w:t xml:space="preserve">. Il introduit l’apprentissage profond, les technologies clés et </w:t>
      </w:r>
      <w:r w:rsidR="5616BB37" w:rsidRPr="4D47C093">
        <w:rPr>
          <w:color w:val="000000" w:themeColor="text1"/>
        </w:rPr>
        <w:t>l’innovation</w:t>
      </w:r>
      <w:r w:rsidR="0EEBDE74" w:rsidRPr="4D47C093">
        <w:rPr>
          <w:color w:val="000000" w:themeColor="text1"/>
        </w:rPr>
        <w:t>,</w:t>
      </w:r>
      <w:r w:rsidR="0EEBDE74">
        <w:t xml:space="preserve"> l’applications de l’IA, les défis et les limites de l’IA et enfin, </w:t>
      </w:r>
      <w:r w:rsidR="2973F685">
        <w:t xml:space="preserve">les futurs développements. </w:t>
      </w:r>
      <w:r w:rsidR="5A96EDB7">
        <w:t xml:space="preserve">Les parties qui m’ont intéressées </w:t>
      </w:r>
      <w:r w:rsidR="476525B9">
        <w:t xml:space="preserve">sont les </w:t>
      </w:r>
      <w:r w:rsidR="45E8457B">
        <w:t>réponses</w:t>
      </w:r>
      <w:r w:rsidR="476525B9">
        <w:t xml:space="preserve"> </w:t>
      </w:r>
      <w:r w:rsidR="476525B9" w:rsidRPr="4D47C093">
        <w:rPr>
          <w:color w:val="000000" w:themeColor="text1"/>
        </w:rPr>
        <w:t xml:space="preserve">qui </w:t>
      </w:r>
      <w:r w:rsidR="4C748700" w:rsidRPr="4D47C093">
        <w:rPr>
          <w:color w:val="000000" w:themeColor="text1"/>
        </w:rPr>
        <w:t xml:space="preserve">sont données </w:t>
      </w:r>
      <w:r w:rsidR="45E8457B">
        <w:t>aux questions suivantes</w:t>
      </w:r>
      <w:r w:rsidR="476525B9">
        <w:t xml:space="preserve"> : </w:t>
      </w:r>
    </w:p>
    <w:p w14:paraId="7F4BD336" w14:textId="3F57AB9D" w:rsidR="00903770" w:rsidRDefault="476525B9" w:rsidP="00166194">
      <w:r>
        <w:t xml:space="preserve">Comment fonctionne l’IA ? Comment la machine apprend ? </w:t>
      </w:r>
      <w:r w:rsidR="689787F7">
        <w:t xml:space="preserve">Quel est le lien </w:t>
      </w:r>
      <w:r w:rsidR="3C159A73">
        <w:t xml:space="preserve">et le fonctionnement </w:t>
      </w:r>
      <w:r w:rsidR="689787F7">
        <w:t xml:space="preserve">entre </w:t>
      </w:r>
      <w:r>
        <w:t>L’IA et les véhicules</w:t>
      </w:r>
      <w:r w:rsidR="73A6DB2A">
        <w:t xml:space="preserve"> </w:t>
      </w:r>
      <w:r>
        <w:t>?</w:t>
      </w:r>
      <w:r w:rsidR="45E8457B">
        <w:t xml:space="preserve"> </w:t>
      </w:r>
      <w:r w:rsidR="7DCF8D42">
        <w:t>Quelles sont l</w:t>
      </w:r>
      <w:r w:rsidR="45E8457B">
        <w:t>es limites de l’IA</w:t>
      </w:r>
      <w:r w:rsidR="733279FD">
        <w:t xml:space="preserve"> </w:t>
      </w:r>
      <w:r w:rsidR="24820923">
        <w:t>?</w:t>
      </w:r>
    </w:p>
    <w:p w14:paraId="7A5E2113" w14:textId="4C44938F" w:rsidR="00BF6DF6" w:rsidRDefault="00BF6DF6" w:rsidP="00166194"/>
    <w:p w14:paraId="3E927585" w14:textId="44F52C1E" w:rsidR="00F07F04" w:rsidRPr="00BB385B" w:rsidRDefault="00F07F04" w:rsidP="00166194">
      <w:r>
        <w:t>Selon Yann Le Cun</w:t>
      </w:r>
      <w:r w:rsidR="00421D20">
        <w:t>, « Pour entraîner une machine à dire si une image contient une voiture ou un avion</w:t>
      </w:r>
      <w:r w:rsidR="00A16FF6">
        <w:t>, nous devons commencer par lui présenter des milliers d’images contenant un avion</w:t>
      </w:r>
      <w:r w:rsidR="003B78EB">
        <w:t xml:space="preserve"> » </w:t>
      </w:r>
      <w:r w:rsidR="003B78EB" w:rsidRPr="00B4098E">
        <w:rPr>
          <w:i/>
          <w:iCs/>
        </w:rPr>
        <w:t>(p</w:t>
      </w:r>
      <w:r w:rsidR="00B4098E">
        <w:rPr>
          <w:i/>
          <w:iCs/>
        </w:rPr>
        <w:t xml:space="preserve">age </w:t>
      </w:r>
      <w:r w:rsidR="00B4098E" w:rsidRPr="00B4098E">
        <w:rPr>
          <w:i/>
          <w:iCs/>
        </w:rPr>
        <w:t>20)</w:t>
      </w:r>
      <w:r w:rsidR="00B4098E">
        <w:rPr>
          <w:i/>
          <w:iCs/>
        </w:rPr>
        <w:t xml:space="preserve">. </w:t>
      </w:r>
      <w:r w:rsidR="00966946">
        <w:t>« L’intelligence serait donc le</w:t>
      </w:r>
      <w:r w:rsidR="0077509B">
        <w:t xml:space="preserve"> résultat d’un apprentissage fondé sur les échanges extérieurs » </w:t>
      </w:r>
      <w:r w:rsidR="0077509B">
        <w:rPr>
          <w:i/>
          <w:iCs/>
        </w:rPr>
        <w:t xml:space="preserve">(page </w:t>
      </w:r>
      <w:r w:rsidR="00825655">
        <w:rPr>
          <w:i/>
          <w:iCs/>
        </w:rPr>
        <w:t xml:space="preserve">39). </w:t>
      </w:r>
    </w:p>
    <w:p w14:paraId="33F8E57C" w14:textId="77777777" w:rsidR="00C661FC" w:rsidRDefault="00C661FC" w:rsidP="00166194">
      <w:pPr>
        <w:rPr>
          <w:i/>
          <w:iCs/>
        </w:rPr>
      </w:pPr>
    </w:p>
    <w:p w14:paraId="06FB00B7" w14:textId="653994E2" w:rsidR="00C661FC" w:rsidRPr="00E06DD1" w:rsidRDefault="00C661FC" w:rsidP="00166194">
      <w:pPr>
        <w:rPr>
          <w:u w:val="single"/>
        </w:rPr>
      </w:pPr>
      <w:r w:rsidRPr="00E06DD1">
        <w:rPr>
          <w:u w:val="single"/>
        </w:rPr>
        <w:t xml:space="preserve">Qu’est-ce qu’un neurone ? </w:t>
      </w:r>
    </w:p>
    <w:p w14:paraId="6713201D" w14:textId="057EAE73" w:rsidR="00C661FC" w:rsidRDefault="00C95BF3" w:rsidP="00166194">
      <w:r w:rsidRPr="00C95BF3">
        <w:t>Le cerveau humain est une machine biologique extrêmement puissante, composée de 86 milliards de neurones interconnectés par environ 150 trillions (1,5 * 10^14) de synapses. Chaque synapse est capable d'effectuer des calculs environ une centaine de fois par seconde, ce qui donne au cerveau une capacité de traitement d'environ 1,5 quintillion (1,5 * 10^18) d'opérations par seconde, incluant des opérations telles que la multiplication et la soustraction.</w:t>
      </w:r>
      <w:r>
        <w:t xml:space="preserve"> </w:t>
      </w:r>
    </w:p>
    <w:p w14:paraId="4D64F49F" w14:textId="754C3450" w:rsidR="00C661FC" w:rsidRDefault="00C661FC" w:rsidP="00166194"/>
    <w:p w14:paraId="504A28D9" w14:textId="498B0C87" w:rsidR="00C661FC" w:rsidRDefault="00C95BF3" w:rsidP="00166194">
      <w:r w:rsidRPr="00C95BF3">
        <w:t>Pour mettre cela en perspective, les cartes CPU modernes peuvent effectuer environ 10 trillions (10^13) d'opérations par seconde, ce qui est largement inférieur aux capacités de traitement du cerveau humain.</w:t>
      </w:r>
      <w:r w:rsidR="00E06DD1">
        <w:t xml:space="preserve"> </w:t>
      </w:r>
    </w:p>
    <w:p w14:paraId="54B8281B" w14:textId="5ABABB97" w:rsidR="00C661FC" w:rsidRDefault="00E06DD1" w:rsidP="00166194">
      <w:r w:rsidRPr="00E06DD1">
        <w:t>En termes de consommation énergétique, le cerveau humain est incroyablement efficace, ne nécessitant que 25 watts pour fonctionner. En comparaison, une carte GPU (Graphic Processing Unit), utilisée pour des tâches intensives de calcul comme l'intelligence artificielle et le rendu graphique, consomme environ 250 watts, soit dix fois plus que le cerveau humain.</w:t>
      </w:r>
      <w:r>
        <w:t xml:space="preserve"> </w:t>
      </w:r>
      <w:r w:rsidRPr="00E06DD1">
        <w:t>Ces comparaisons mettent en lumière l'efficacité et la puissance impressionnantes du cerveau humain, surpassant de loin les technologies actuelles en termes de capacité de calcul et de consommation énergétique.</w:t>
      </w:r>
    </w:p>
    <w:p w14:paraId="1A083923" w14:textId="77777777" w:rsidR="004B0F50" w:rsidRDefault="004B0F50" w:rsidP="00166194"/>
    <w:p w14:paraId="0D01C805" w14:textId="77777777" w:rsidR="00126553" w:rsidRDefault="00126553" w:rsidP="00166194">
      <w:pPr>
        <w:rPr>
          <w:u w:val="single"/>
        </w:rPr>
      </w:pPr>
    </w:p>
    <w:p w14:paraId="24F4CA21" w14:textId="718B6DD7" w:rsidR="004B0F50" w:rsidRPr="004B0F50" w:rsidRDefault="004B0F50" w:rsidP="00166194">
      <w:pPr>
        <w:rPr>
          <w:u w:val="single"/>
        </w:rPr>
      </w:pPr>
      <w:r w:rsidRPr="004B0F50">
        <w:rPr>
          <w:u w:val="single"/>
        </w:rPr>
        <w:t>Qu’est-ce qu’un réseau convolutif ?</w:t>
      </w:r>
    </w:p>
    <w:p w14:paraId="00FC7833" w14:textId="736768A5" w:rsidR="008C72F9" w:rsidRDefault="008C72F9" w:rsidP="008C72F9">
      <w:r>
        <w:t xml:space="preserve">Tout d’abord, c’est un type de réseau de neurones en particulier. C’est à la fois une architecture de connexion (hiérarchie de cellules simples) et des cellules complexes. Le réseau convolutif permet d’extraire automatiquement les caractéristiques pertinentes des données d’entrée. Cela permet l’apprentissage de représentation. Ce réseau commence par filtrer les images avant d’entraîner le réseau neuronal profond. Les filtres sont </w:t>
      </w:r>
      <w:r w:rsidR="004B65A8">
        <w:t>un ensemble de multiplicateur</w:t>
      </w:r>
      <w:r w:rsidR="00580C3A">
        <w:t>s</w:t>
      </w:r>
      <w:r>
        <w:t xml:space="preserve">. </w:t>
      </w:r>
    </w:p>
    <w:p w14:paraId="2013EBA3" w14:textId="709BF818" w:rsidR="00FE2BCD" w:rsidRDefault="008C72F9" w:rsidP="008C72F9">
      <w:r>
        <w:t xml:space="preserve">Enfin, ce réseau peut être combiné avec la couche de </w:t>
      </w:r>
      <w:r w:rsidRPr="008C72F9">
        <w:rPr>
          <w:i/>
          <w:iCs/>
        </w:rPr>
        <w:t>pooling</w:t>
      </w:r>
      <w:r>
        <w:t>. C’est une forme de sous-échantillonnage de l’image qui regroupe les pixels de l’image et les filtres en sous-ensemble. La couche permet de réduire la complexité des modèles et évite le sur-apprentissage. L’image sera réduite au quart de sa taille d’origine mais ses caractéristiques seront conservées.</w:t>
      </w:r>
    </w:p>
    <w:p w14:paraId="176C5FC7" w14:textId="77777777" w:rsidR="008C72F9" w:rsidRDefault="008C72F9" w:rsidP="008C72F9"/>
    <w:p w14:paraId="757572E5" w14:textId="77777777" w:rsidR="00C5068A" w:rsidRDefault="00C5068A" w:rsidP="00166194"/>
    <w:p w14:paraId="7EC11747" w14:textId="76BE74FA" w:rsidR="00C5068A" w:rsidRPr="00230904" w:rsidRDefault="00CA2BD7" w:rsidP="00166194">
      <w:pPr>
        <w:rPr>
          <w:u w:val="single"/>
        </w:rPr>
      </w:pPr>
      <w:r w:rsidRPr="00230904">
        <w:rPr>
          <w:u w:val="single"/>
        </w:rPr>
        <w:t>Comment la machine apprend</w:t>
      </w:r>
      <w:r w:rsidR="00692CCF" w:rsidRPr="00230904">
        <w:rPr>
          <w:u w:val="single"/>
        </w:rPr>
        <w:t>, reconnaît des caractères</w:t>
      </w:r>
      <w:r w:rsidRPr="00230904">
        <w:rPr>
          <w:u w:val="single"/>
        </w:rPr>
        <w:t> ?</w:t>
      </w:r>
    </w:p>
    <w:p w14:paraId="4E4B7DA7" w14:textId="77218D95" w:rsidR="00CA2BD7" w:rsidRDefault="004F3747" w:rsidP="00166194">
      <w:r>
        <w:t>Le Groupe Bell Labs a récupéré un ensemble de 9 298 images de « vrais » chiffres manuscrits</w:t>
      </w:r>
      <w:r w:rsidR="00863E88">
        <w:t xml:space="preserve"> </w:t>
      </w:r>
      <w:r w:rsidR="016A4171" w:rsidRPr="4D47C093">
        <w:rPr>
          <w:color w:val="000000" w:themeColor="text1"/>
        </w:rPr>
        <w:t>grâce</w:t>
      </w:r>
      <w:r w:rsidR="00863E88" w:rsidRPr="4D47C093">
        <w:rPr>
          <w:color w:val="000000" w:themeColor="text1"/>
        </w:rPr>
        <w:t xml:space="preserve"> </w:t>
      </w:r>
      <w:r w:rsidR="00863E88">
        <w:t xml:space="preserve">à l’USPS (poste américaine). Cela a permis </w:t>
      </w:r>
      <w:r w:rsidR="003D2A63">
        <w:t>d’emmagasiner</w:t>
      </w:r>
      <w:r w:rsidR="003D2A63" w:rsidRPr="4D47C093">
        <w:rPr>
          <w:color w:val="FF0000"/>
        </w:rPr>
        <w:t xml:space="preserve"> </w:t>
      </w:r>
      <w:r w:rsidR="14210612" w:rsidRPr="4D47C093">
        <w:rPr>
          <w:color w:val="000000" w:themeColor="text1"/>
        </w:rPr>
        <w:t>un nombre important</w:t>
      </w:r>
      <w:r w:rsidR="003D2A63" w:rsidRPr="4D47C093">
        <w:rPr>
          <w:color w:val="000000" w:themeColor="text1"/>
        </w:rPr>
        <w:t xml:space="preserve"> </w:t>
      </w:r>
      <w:r w:rsidR="14210612">
        <w:t xml:space="preserve">de </w:t>
      </w:r>
      <w:r w:rsidR="003D2A63">
        <w:t>modèles de chiffres</w:t>
      </w:r>
      <w:r w:rsidR="00557C74">
        <w:t xml:space="preserve">. Yann Le Cun avait déjà un </w:t>
      </w:r>
      <w:r w:rsidR="00A4047F">
        <w:t xml:space="preserve">module </w:t>
      </w:r>
      <w:r w:rsidR="00784EAF">
        <w:t>de réseau convolutif dans son logiciel SN</w:t>
      </w:r>
      <w:r w:rsidR="00AD3192">
        <w:t xml:space="preserve"> </w:t>
      </w:r>
      <w:r w:rsidR="00557C74">
        <w:t xml:space="preserve">plus ou moins fonctionnel mais pas assez de données pour pouvoir le tester. </w:t>
      </w:r>
      <w:r w:rsidR="00EA5F8B">
        <w:t xml:space="preserve">Il a décidé d’agrandir </w:t>
      </w:r>
      <w:r w:rsidR="00CB6E88">
        <w:t xml:space="preserve">le réseau afin de l’adapter aux données du groupe Bell Labs. </w:t>
      </w:r>
      <w:r w:rsidR="525F8FB6">
        <w:t>C</w:t>
      </w:r>
      <w:r w:rsidR="00E04E71">
        <w:t xml:space="preserve">onclusion, il n’y a que 4% </w:t>
      </w:r>
      <w:r w:rsidR="00E04E71" w:rsidRPr="4D47C093">
        <w:rPr>
          <w:color w:val="000000" w:themeColor="text1"/>
        </w:rPr>
        <w:t>d’erreur</w:t>
      </w:r>
      <w:r w:rsidR="530940F3" w:rsidRPr="4D47C093">
        <w:rPr>
          <w:color w:val="000000" w:themeColor="text1"/>
        </w:rPr>
        <w:t>s</w:t>
      </w:r>
      <w:r w:rsidR="00E04E71" w:rsidRPr="4D47C093">
        <w:rPr>
          <w:color w:val="000000" w:themeColor="text1"/>
        </w:rPr>
        <w:t xml:space="preserve"> </w:t>
      </w:r>
      <w:r w:rsidR="00E04E71">
        <w:t xml:space="preserve">sur </w:t>
      </w:r>
      <w:r w:rsidR="00A129EA">
        <w:t xml:space="preserve">les 2 007 exemples de test. Le réseau prendra le nom de </w:t>
      </w:r>
      <w:r w:rsidR="2211364E">
        <w:t>“</w:t>
      </w:r>
      <w:r w:rsidR="00A129EA">
        <w:t>LeNet</w:t>
      </w:r>
      <w:r w:rsidR="6C867BFB">
        <w:t>”</w:t>
      </w:r>
      <w:r w:rsidR="00A129EA">
        <w:t xml:space="preserve">. </w:t>
      </w:r>
      <w:r w:rsidR="004F54E3">
        <w:t xml:space="preserve">Depuis, des améliorations ont été faites afin que ce logiciel soit commercialisé. Le </w:t>
      </w:r>
      <w:r w:rsidR="34788E5F">
        <w:t>“</w:t>
      </w:r>
      <w:r w:rsidR="004F54E3">
        <w:t>LeNet5</w:t>
      </w:r>
      <w:r w:rsidR="0F121405">
        <w:t>”</w:t>
      </w:r>
      <w:r w:rsidR="004F54E3">
        <w:t xml:space="preserve"> apparaît. </w:t>
      </w:r>
    </w:p>
    <w:p w14:paraId="5A070638" w14:textId="77777777" w:rsidR="00685E39" w:rsidRDefault="00685E39" w:rsidP="00166194"/>
    <w:p w14:paraId="6EFE9503" w14:textId="77777777" w:rsidR="00E06DD1" w:rsidRDefault="00E06DD1" w:rsidP="00166194"/>
    <w:p w14:paraId="517A27D3" w14:textId="77777777" w:rsidR="004F54E3" w:rsidRDefault="004F54E3" w:rsidP="004F54E3">
      <w:pPr>
        <w:keepNext/>
        <w:jc w:val="center"/>
      </w:pPr>
      <w:r w:rsidRPr="004F54E3">
        <w:rPr>
          <w:noProof/>
        </w:rPr>
        <w:drawing>
          <wp:inline distT="0" distB="0" distL="0" distR="0" wp14:anchorId="050ACB1B" wp14:editId="1D7318E1">
            <wp:extent cx="2466948" cy="3072016"/>
            <wp:effectExtent l="0" t="0" r="0" b="1905"/>
            <wp:docPr id="633338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8783" name=""/>
                    <pic:cNvPicPr/>
                  </pic:nvPicPr>
                  <pic:blipFill>
                    <a:blip r:embed="rId22"/>
                    <a:stretch>
                      <a:fillRect/>
                    </a:stretch>
                  </pic:blipFill>
                  <pic:spPr>
                    <a:xfrm>
                      <a:off x="0" y="0"/>
                      <a:ext cx="2499354" cy="3112370"/>
                    </a:xfrm>
                    <a:prstGeom prst="rect">
                      <a:avLst/>
                    </a:prstGeom>
                  </pic:spPr>
                </pic:pic>
              </a:graphicData>
            </a:graphic>
          </wp:inline>
        </w:drawing>
      </w:r>
    </w:p>
    <w:p w14:paraId="6330AC3E" w14:textId="77777777" w:rsidR="004208B8" w:rsidRDefault="004208B8" w:rsidP="004F54E3">
      <w:pPr>
        <w:pStyle w:val="Caption"/>
        <w:jc w:val="center"/>
      </w:pPr>
    </w:p>
    <w:p w14:paraId="4B1DC6D1" w14:textId="053D2FA8" w:rsidR="004F54E3" w:rsidRPr="00825655" w:rsidRDefault="004F54E3" w:rsidP="004F54E3">
      <w:pPr>
        <w:pStyle w:val="Caption"/>
        <w:jc w:val="center"/>
      </w:pPr>
      <w:r>
        <w:t xml:space="preserve">Figure </w:t>
      </w:r>
      <w:r>
        <w:fldChar w:fldCharType="begin"/>
      </w:r>
      <w:r>
        <w:instrText xml:space="preserve"> SEQ Figure \* ARABIC </w:instrText>
      </w:r>
      <w:r>
        <w:fldChar w:fldCharType="separate"/>
      </w:r>
      <w:r w:rsidR="00206891">
        <w:rPr>
          <w:noProof/>
        </w:rPr>
        <w:t>8</w:t>
      </w:r>
      <w:r>
        <w:fldChar w:fldCharType="end"/>
      </w:r>
      <w:r>
        <w:t>: LeNet5, un réseau convolutif (page 57)</w:t>
      </w:r>
    </w:p>
    <w:p w14:paraId="4BFABA0A" w14:textId="77777777" w:rsidR="00D73347" w:rsidRPr="00166194" w:rsidRDefault="00D73347" w:rsidP="00166194"/>
    <w:p w14:paraId="79A6EDAE" w14:textId="77777777" w:rsidR="00685E39" w:rsidRDefault="00685E39" w:rsidP="00460F6E"/>
    <w:p w14:paraId="1F2B670D" w14:textId="174156D2" w:rsidR="00460F6E" w:rsidRDefault="005B159C" w:rsidP="00460F6E">
      <w:r>
        <w:t>Cette architecture comporte 7 couches</w:t>
      </w:r>
      <w:r w:rsidR="006C4539">
        <w:t xml:space="preserve"> avec 340 000 connexions</w:t>
      </w:r>
      <w:r w:rsidR="00ED18E0">
        <w:t xml:space="preserve">. </w:t>
      </w:r>
      <w:r w:rsidR="000A6B30">
        <w:t xml:space="preserve">Le réseau utilise des couches séparées pour </w:t>
      </w:r>
      <w:r w:rsidR="004F5218">
        <w:t>la co</w:t>
      </w:r>
      <w:r w:rsidR="00F51D8B">
        <w:t>nvolution et le pooling.</w:t>
      </w:r>
    </w:p>
    <w:p w14:paraId="63577034" w14:textId="6A7B4917" w:rsidR="00230904" w:rsidRDefault="00ED18E0" w:rsidP="00460F6E">
      <w:r>
        <w:t xml:space="preserve">La mise sur le marché </w:t>
      </w:r>
      <w:r w:rsidR="00867B37">
        <w:t>s’est faite en 1994 dans les distributeurs de billets NCR du Crédit Mutuel</w:t>
      </w:r>
      <w:r w:rsidR="0002262E">
        <w:t xml:space="preserve"> de Bretagne</w:t>
      </w:r>
      <w:r w:rsidR="00867B37">
        <w:t>.</w:t>
      </w:r>
      <w:r w:rsidR="0002262E">
        <w:t xml:space="preserve"> L’objectif est de lire le montant des chèques déposés en banque. </w:t>
      </w:r>
    </w:p>
    <w:p w14:paraId="728BE097" w14:textId="77777777" w:rsidR="00230904" w:rsidRDefault="00230904" w:rsidP="00460F6E"/>
    <w:p w14:paraId="1FF8545E" w14:textId="77777777" w:rsidR="00230904" w:rsidRDefault="00230904" w:rsidP="00460F6E"/>
    <w:p w14:paraId="652F0A41" w14:textId="0E5CA077" w:rsidR="00230904" w:rsidRDefault="00230904" w:rsidP="00460F6E">
      <w:pPr>
        <w:rPr>
          <w:color w:val="FF0000"/>
        </w:rPr>
      </w:pPr>
      <w:r w:rsidRPr="00230904">
        <w:rPr>
          <w:u w:val="single"/>
        </w:rPr>
        <w:t>Est-ce que différencier des chiffres et des objets, c’est pareil ?</w:t>
      </w:r>
      <w:r w:rsidR="57F27AF4" w:rsidRPr="1BA9E139">
        <w:rPr>
          <w:u w:val="single"/>
        </w:rPr>
        <w:t xml:space="preserve"> </w:t>
      </w:r>
    </w:p>
    <w:p w14:paraId="210BFFC0" w14:textId="456FE88D" w:rsidR="00230904" w:rsidRPr="00B13255" w:rsidRDefault="00BB55D7" w:rsidP="00460F6E">
      <w:r>
        <w:t>« </w:t>
      </w:r>
      <w:r w:rsidR="00230904">
        <w:t>L</w:t>
      </w:r>
      <w:r>
        <w:t xml:space="preserve">’efficacité des réseaux convolutifs se confirme. » </w:t>
      </w:r>
      <w:r>
        <w:rPr>
          <w:i/>
          <w:iCs/>
        </w:rPr>
        <w:t>(</w:t>
      </w:r>
      <w:r w:rsidR="00DD33A8">
        <w:rPr>
          <w:i/>
          <w:iCs/>
        </w:rPr>
        <w:t>Page</w:t>
      </w:r>
      <w:r>
        <w:rPr>
          <w:i/>
          <w:iCs/>
        </w:rPr>
        <w:t xml:space="preserve"> </w:t>
      </w:r>
      <w:r w:rsidR="00DD33A8">
        <w:rPr>
          <w:i/>
          <w:iCs/>
        </w:rPr>
        <w:t>73)</w:t>
      </w:r>
      <w:r w:rsidR="00B13255">
        <w:t xml:space="preserve"> Dans cette partie, l’auteur explique les étapes </w:t>
      </w:r>
      <w:r w:rsidR="00881256">
        <w:t xml:space="preserve">et l’évolution </w:t>
      </w:r>
      <w:r w:rsidR="00B13255">
        <w:t xml:space="preserve">de la reconnaissance des objets. </w:t>
      </w:r>
    </w:p>
    <w:p w14:paraId="0008800E" w14:textId="77777777" w:rsidR="00DA457D" w:rsidRDefault="00DA457D" w:rsidP="00460F6E"/>
    <w:p w14:paraId="5A45F48A" w14:textId="489E3242" w:rsidR="00FA0CED" w:rsidRDefault="00FA0CED" w:rsidP="00460F6E">
      <w:r>
        <w:t>C’est en 2007</w:t>
      </w:r>
      <w:r w:rsidR="00ED3216">
        <w:t xml:space="preserve"> que Yann Le Cun </w:t>
      </w:r>
      <w:r w:rsidR="1561A0CE" w:rsidRPr="008C37EC">
        <w:rPr>
          <w:color w:val="000000" w:themeColor="text1"/>
        </w:rPr>
        <w:t>s’</w:t>
      </w:r>
      <w:r w:rsidR="00ED3216" w:rsidRPr="008C37EC">
        <w:rPr>
          <w:color w:val="000000" w:themeColor="text1"/>
        </w:rPr>
        <w:t>attaque</w:t>
      </w:r>
      <w:r w:rsidR="0D8EBE25" w:rsidRPr="008C37EC">
        <w:rPr>
          <w:color w:val="000000" w:themeColor="text1"/>
        </w:rPr>
        <w:t xml:space="preserve"> à</w:t>
      </w:r>
      <w:r w:rsidR="00ED3216" w:rsidRPr="008C37EC">
        <w:rPr>
          <w:color w:val="000000" w:themeColor="text1"/>
        </w:rPr>
        <w:t xml:space="preserve"> </w:t>
      </w:r>
      <w:r w:rsidR="00ED3216">
        <w:t xml:space="preserve">la reconnaissance d’objets </w:t>
      </w:r>
      <w:r w:rsidR="00B55580">
        <w:t xml:space="preserve">dans des images naturelles. </w:t>
      </w:r>
      <w:r w:rsidR="00FC5ADC">
        <w:t xml:space="preserve">« Il s’agit </w:t>
      </w:r>
      <w:r w:rsidR="00766657">
        <w:t>d’entraîner une couche du réseau à produire une représentation</w:t>
      </w:r>
      <w:r w:rsidR="00840E50">
        <w:t xml:space="preserve"> à partir de laquelle l’entrée de la couche </w:t>
      </w:r>
      <w:r w:rsidR="000A587B">
        <w:t>peut être construite ».</w:t>
      </w:r>
    </w:p>
    <w:p w14:paraId="5D72A9DD" w14:textId="77777777" w:rsidR="00FA0CED" w:rsidRDefault="00FA0CED" w:rsidP="00460F6E"/>
    <w:p w14:paraId="2010C658" w14:textId="77777777" w:rsidR="00F235F4" w:rsidRDefault="00F235F4" w:rsidP="00460F6E"/>
    <w:p w14:paraId="60C9AF29" w14:textId="77777777" w:rsidR="00F01F76" w:rsidRDefault="00DA457D" w:rsidP="009E5AF6">
      <w:pPr>
        <w:keepNext/>
        <w:jc w:val="center"/>
      </w:pPr>
      <w:r w:rsidRPr="00DA457D">
        <w:rPr>
          <w:noProof/>
        </w:rPr>
        <w:drawing>
          <wp:inline distT="0" distB="0" distL="0" distR="0" wp14:anchorId="745CF845" wp14:editId="102EB7DC">
            <wp:extent cx="2345448" cy="5942384"/>
            <wp:effectExtent l="4763" t="0" r="0" b="0"/>
            <wp:docPr id="47541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1060" name=""/>
                    <pic:cNvPicPr/>
                  </pic:nvPicPr>
                  <pic:blipFill rotWithShape="1">
                    <a:blip r:embed="rId23"/>
                    <a:srcRect l="15281" t="6401" r="30175" b="6779"/>
                    <a:stretch/>
                  </pic:blipFill>
                  <pic:spPr bwMode="auto">
                    <a:xfrm rot="16200000">
                      <a:off x="0" y="0"/>
                      <a:ext cx="2368085" cy="5999736"/>
                    </a:xfrm>
                    <a:prstGeom prst="rect">
                      <a:avLst/>
                    </a:prstGeom>
                    <a:ln>
                      <a:noFill/>
                    </a:ln>
                    <a:extLst>
                      <a:ext uri="{53640926-AAD7-44D8-BBD7-CCE9431645EC}">
                        <a14:shadowObscured xmlns:a14="http://schemas.microsoft.com/office/drawing/2010/main"/>
                      </a:ext>
                    </a:extLst>
                  </pic:spPr>
                </pic:pic>
              </a:graphicData>
            </a:graphic>
          </wp:inline>
        </w:drawing>
      </w:r>
    </w:p>
    <w:p w14:paraId="06CBD64D" w14:textId="77777777" w:rsidR="00F01F76" w:rsidRDefault="00F01F76" w:rsidP="00F01F76">
      <w:pPr>
        <w:pStyle w:val="Caption"/>
      </w:pPr>
    </w:p>
    <w:p w14:paraId="46ACF947" w14:textId="64166648" w:rsidR="00DD33A8" w:rsidRDefault="00F01F76" w:rsidP="00F01F76">
      <w:pPr>
        <w:pStyle w:val="Caption"/>
        <w:jc w:val="center"/>
      </w:pPr>
      <w:r>
        <w:t xml:space="preserve">Figure </w:t>
      </w:r>
      <w:r>
        <w:fldChar w:fldCharType="begin"/>
      </w:r>
      <w:r>
        <w:instrText xml:space="preserve"> SEQ Figure \* ARABIC </w:instrText>
      </w:r>
      <w:r>
        <w:fldChar w:fldCharType="separate"/>
      </w:r>
      <w:r w:rsidR="00206891">
        <w:rPr>
          <w:noProof/>
        </w:rPr>
        <w:t>9</w:t>
      </w:r>
      <w:r>
        <w:fldChar w:fldCharType="end"/>
      </w:r>
      <w:r>
        <w:t>: Segmentation sémantique d'images urbaines</w:t>
      </w:r>
      <w:r w:rsidR="003F22E9">
        <w:t xml:space="preserve"> </w:t>
      </w:r>
      <w:r w:rsidR="003F22E9" w:rsidRPr="003F22E9">
        <w:rPr>
          <w:i/>
          <w:iCs/>
        </w:rPr>
        <w:t>(page 78)</w:t>
      </w:r>
    </w:p>
    <w:p w14:paraId="1FAC3264" w14:textId="77777777" w:rsidR="00DC62D4" w:rsidRDefault="00DC62D4" w:rsidP="00F01F76"/>
    <w:p w14:paraId="76100948" w14:textId="77777777" w:rsidR="00685E39" w:rsidRDefault="00685E39" w:rsidP="00460F6E"/>
    <w:p w14:paraId="6F7BF509" w14:textId="5A8687AE" w:rsidR="00ED18E0" w:rsidRDefault="00EE348B" w:rsidP="00460F6E">
      <w:r w:rsidRPr="00EE348B">
        <w:t xml:space="preserve">Chaque pixel est classifié par un réseau convolutif en fonction de la catégorie de l'objet auquel il appartient, comme une voiture, un arbre, </w:t>
      </w:r>
      <w:r w:rsidR="003F22E9">
        <w:t xml:space="preserve">un bâtiment, la chaussée, </w:t>
      </w:r>
      <w:r w:rsidRPr="00EE348B">
        <w:t>etc.</w:t>
      </w:r>
      <w:r w:rsidR="00867B37">
        <w:t xml:space="preserve"> </w:t>
      </w:r>
    </w:p>
    <w:p w14:paraId="742CA522" w14:textId="77777777" w:rsidR="00460F6E" w:rsidRDefault="00460F6E" w:rsidP="00460F6E"/>
    <w:p w14:paraId="3CE63233" w14:textId="2F4D5202" w:rsidR="00AD0482" w:rsidRDefault="00AD0482" w:rsidP="00460F6E">
      <w:r>
        <w:t xml:space="preserve">« Une fois </w:t>
      </w:r>
      <w:r w:rsidR="00291570">
        <w:t>entraînée, une machine bien construite peut aussi reconnaître des exemples</w:t>
      </w:r>
      <w:r w:rsidR="0074055B">
        <w:t xml:space="preserve"> qu’elle n’a jamais vus : c’est la propriété de généralisation »</w:t>
      </w:r>
      <w:r w:rsidR="00526CB6">
        <w:t>.</w:t>
      </w:r>
    </w:p>
    <w:p w14:paraId="48348EB6" w14:textId="28A18697" w:rsidR="00EE6CA8" w:rsidRDefault="00EE6CA8" w:rsidP="00460F6E">
      <w:r>
        <w:t>L’enjeu du deep learning</w:t>
      </w:r>
      <w:r w:rsidR="00F85D67">
        <w:t xml:space="preserve"> et des réseaux de </w:t>
      </w:r>
      <w:r w:rsidR="000B260B">
        <w:t>neurones</w:t>
      </w:r>
      <w:r w:rsidR="00F85D67">
        <w:t xml:space="preserve"> </w:t>
      </w:r>
      <w:r w:rsidR="000B260B">
        <w:t>multicouches</w:t>
      </w:r>
      <w:r w:rsidR="00F85D67">
        <w:t xml:space="preserve"> est </w:t>
      </w:r>
      <w:r w:rsidR="000B260B">
        <w:t xml:space="preserve">d’entrainer les extracteurs de caractéristiques </w:t>
      </w:r>
      <w:r w:rsidR="00011196">
        <w:t>au lieu de les construire à la main.</w:t>
      </w:r>
      <w:r w:rsidR="00A358A6">
        <w:t xml:space="preserve"> C’est l’apprentissage automatique dit supervisée. </w:t>
      </w:r>
      <w:r w:rsidR="00A77228">
        <w:t>Il faut ajuster les paramètres du système</w:t>
      </w:r>
      <w:r w:rsidR="0004474E">
        <w:t xml:space="preserve"> pour réduire </w:t>
      </w:r>
      <w:r w:rsidR="00206553">
        <w:t>la fonction d</w:t>
      </w:r>
      <w:r w:rsidR="0004474E">
        <w:t>es coûts</w:t>
      </w:r>
      <w:r w:rsidR="00206553">
        <w:t xml:space="preserve">. Cette dernière mesure </w:t>
      </w:r>
      <w:r w:rsidR="00A37667">
        <w:t>l’erreur moyenne entre la sortie réelle</w:t>
      </w:r>
      <w:r w:rsidR="002A1C66">
        <w:t xml:space="preserve"> du système et la sortie désirée</w:t>
      </w:r>
      <w:r w:rsidR="003F55EF">
        <w:t xml:space="preserve">. Cette mesure est calculée sur l’ensemble des exemples vus. </w:t>
      </w:r>
    </w:p>
    <w:p w14:paraId="5526745D" w14:textId="77777777" w:rsidR="00D94B69" w:rsidRDefault="00D94B69" w:rsidP="00460F6E"/>
    <w:p w14:paraId="6E794F94" w14:textId="77777777" w:rsidR="00535687" w:rsidRDefault="00535687" w:rsidP="00460F6E"/>
    <w:p w14:paraId="54F945C0" w14:textId="77777777" w:rsidR="00C81563" w:rsidRDefault="00AA72AD" w:rsidP="00C81563">
      <w:pPr>
        <w:keepNext/>
        <w:jc w:val="center"/>
      </w:pPr>
      <w:r w:rsidRPr="00AA72AD">
        <w:rPr>
          <w:noProof/>
        </w:rPr>
        <w:drawing>
          <wp:inline distT="0" distB="0" distL="0" distR="0" wp14:anchorId="41ED1629" wp14:editId="50BFC3E6">
            <wp:extent cx="4128380" cy="1259235"/>
            <wp:effectExtent l="0" t="0" r="0" b="0"/>
            <wp:docPr id="19773338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3888" name=""/>
                    <pic:cNvPicPr/>
                  </pic:nvPicPr>
                  <pic:blipFill rotWithShape="1">
                    <a:blip r:embed="rId24"/>
                    <a:srcRect l="5292" t="27879" r="16379" b="24237"/>
                    <a:stretch/>
                  </pic:blipFill>
                  <pic:spPr bwMode="auto">
                    <a:xfrm>
                      <a:off x="0" y="0"/>
                      <a:ext cx="4200368" cy="1281193"/>
                    </a:xfrm>
                    <a:prstGeom prst="rect">
                      <a:avLst/>
                    </a:prstGeom>
                    <a:ln>
                      <a:noFill/>
                    </a:ln>
                    <a:extLst>
                      <a:ext uri="{53640926-AAD7-44D8-BBD7-CCE9431645EC}">
                        <a14:shadowObscured xmlns:a14="http://schemas.microsoft.com/office/drawing/2010/main"/>
                      </a:ext>
                    </a:extLst>
                  </pic:spPr>
                </pic:pic>
              </a:graphicData>
            </a:graphic>
          </wp:inline>
        </w:drawing>
      </w:r>
    </w:p>
    <w:p w14:paraId="6F0BDA76" w14:textId="77777777" w:rsidR="00C81563" w:rsidRDefault="00C81563" w:rsidP="00C81563">
      <w:pPr>
        <w:pStyle w:val="Caption"/>
        <w:jc w:val="center"/>
      </w:pPr>
    </w:p>
    <w:p w14:paraId="66AE3ADC" w14:textId="54556B34" w:rsidR="00FD7397" w:rsidRPr="00637782" w:rsidRDefault="00C81563" w:rsidP="00C81563">
      <w:pPr>
        <w:pStyle w:val="Caption"/>
        <w:jc w:val="center"/>
        <w:rPr>
          <w:i/>
          <w:iCs/>
        </w:rPr>
      </w:pPr>
      <w:r>
        <w:t xml:space="preserve">Figure </w:t>
      </w:r>
      <w:r>
        <w:fldChar w:fldCharType="begin"/>
      </w:r>
      <w:r>
        <w:instrText xml:space="preserve"> SEQ Figure \* ARABIC </w:instrText>
      </w:r>
      <w:r>
        <w:fldChar w:fldCharType="separate"/>
      </w:r>
      <w:r w:rsidR="00206891">
        <w:rPr>
          <w:noProof/>
        </w:rPr>
        <w:t>10</w:t>
      </w:r>
      <w:r>
        <w:fldChar w:fldCharType="end"/>
      </w:r>
      <w:r>
        <w:t xml:space="preserve"> : Classificateur à 3 catégories</w:t>
      </w:r>
      <w:r w:rsidR="00637782">
        <w:t xml:space="preserve"> </w:t>
      </w:r>
      <w:r w:rsidR="00637782">
        <w:rPr>
          <w:i/>
          <w:iCs/>
        </w:rPr>
        <w:t>(page 125)</w:t>
      </w:r>
    </w:p>
    <w:p w14:paraId="6B173ADE" w14:textId="77777777" w:rsidR="00D94B69" w:rsidRDefault="00D94B69" w:rsidP="00460F6E"/>
    <w:p w14:paraId="24CC8B2F" w14:textId="77777777" w:rsidR="00685E39" w:rsidRDefault="00685E39" w:rsidP="00460F6E"/>
    <w:p w14:paraId="295035FE" w14:textId="6BD87BEE" w:rsidR="000867F4" w:rsidRDefault="00D565F1" w:rsidP="00460F6E">
      <w:r>
        <w:t>Dans cet exemple, la machine produit trois scores</w:t>
      </w:r>
      <w:r w:rsidR="007C5FC8">
        <w:t xml:space="preserve"> correspondant à une catégorie chacun</w:t>
      </w:r>
      <w:r>
        <w:t>.</w:t>
      </w:r>
      <w:r w:rsidR="007C5FC8">
        <w:t xml:space="preserve"> </w:t>
      </w:r>
      <w:r w:rsidR="007A226B">
        <w:t xml:space="preserve">Il faut que le résultat sortant corresponde au plus près d’un résultat obtenu pour classer l’image dans une catégorie. On utilise des vecteurs. </w:t>
      </w:r>
    </w:p>
    <w:p w14:paraId="6F2434FF" w14:textId="130296E7" w:rsidR="003F22E9" w:rsidRDefault="000867F4" w:rsidP="00460F6E">
      <w:r>
        <w:t>Durant l’apprentissage,</w:t>
      </w:r>
      <w:r w:rsidR="002167F0">
        <w:t xml:space="preserve"> le réseau ajuste ses paramètres afin que </w:t>
      </w:r>
      <w:r w:rsidR="000F64E2">
        <w:t xml:space="preserve">tous les x de l’ensemble d’apprentissage </w:t>
      </w:r>
      <w:r w:rsidR="00141EDC">
        <w:t>puissent</w:t>
      </w:r>
      <w:r w:rsidR="000F64E2">
        <w:t xml:space="preserve"> donner le y désiré. </w:t>
      </w:r>
      <w:r w:rsidR="00141EDC">
        <w:t xml:space="preserve">L’apprentissage consiste également à trouver </w:t>
      </w:r>
      <w:r w:rsidR="00140549">
        <w:t xml:space="preserve">des valeurs que l’on ne connaît pas. </w:t>
      </w:r>
      <w:r w:rsidR="00D565F1">
        <w:t xml:space="preserve"> </w:t>
      </w:r>
    </w:p>
    <w:p w14:paraId="22C1D80B" w14:textId="77777777" w:rsidR="005F72FF" w:rsidRDefault="005F72FF" w:rsidP="00460F6E"/>
    <w:p w14:paraId="5D86103D" w14:textId="6D96418A" w:rsidR="005F72FF" w:rsidRDefault="6D73C82D" w:rsidP="00460F6E">
      <w:r w:rsidRPr="00C219D2">
        <w:rPr>
          <w:color w:val="000000" w:themeColor="text1"/>
        </w:rPr>
        <w:t xml:space="preserve">Dans son livre, </w:t>
      </w:r>
      <w:r w:rsidR="362980E4" w:rsidRPr="00C219D2">
        <w:rPr>
          <w:color w:val="000000" w:themeColor="text1"/>
        </w:rPr>
        <w:t xml:space="preserve">Yann Le Cun </w:t>
      </w:r>
      <w:r w:rsidR="574D66F0" w:rsidRPr="00C219D2">
        <w:rPr>
          <w:color w:val="000000" w:themeColor="text1"/>
        </w:rPr>
        <w:t>consacre ég</w:t>
      </w:r>
      <w:r w:rsidR="362980E4" w:rsidRPr="00C219D2">
        <w:rPr>
          <w:color w:val="000000" w:themeColor="text1"/>
        </w:rPr>
        <w:t xml:space="preserve">alement une partie </w:t>
      </w:r>
      <w:r w:rsidR="1AB4586C" w:rsidRPr="00C219D2">
        <w:rPr>
          <w:color w:val="000000" w:themeColor="text1"/>
        </w:rPr>
        <w:t>à</w:t>
      </w:r>
      <w:r w:rsidR="362980E4" w:rsidRPr="00C219D2">
        <w:rPr>
          <w:color w:val="000000" w:themeColor="text1"/>
        </w:rPr>
        <w:t xml:space="preserve"> la voiture autonome. </w:t>
      </w:r>
      <w:r w:rsidR="02F9AD04" w:rsidRPr="00C219D2">
        <w:rPr>
          <w:color w:val="000000" w:themeColor="text1"/>
        </w:rPr>
        <w:t xml:space="preserve">Pour entraîner une </w:t>
      </w:r>
      <w:r w:rsidR="02F9AD04">
        <w:t xml:space="preserve">voiture, on branche une caméra </w:t>
      </w:r>
      <w:r w:rsidR="7DF077CC">
        <w:t xml:space="preserve">pour l’entrée, et en sortie, les pédales et le volant. </w:t>
      </w:r>
      <w:r w:rsidR="5FEA10A6">
        <w:t xml:space="preserve">Le système observe maintenant le comportement du conducteur. </w:t>
      </w:r>
    </w:p>
    <w:p w14:paraId="34E0D192" w14:textId="01DAA39D" w:rsidR="00C8030C" w:rsidRDefault="00000E12" w:rsidP="00C8030C">
      <w:r>
        <w:t>Pour cela, on utilise des droites</w:t>
      </w:r>
      <w:r w:rsidR="0078190B">
        <w:t xml:space="preserve"> et des points. </w:t>
      </w:r>
      <w:r w:rsidR="005F077D">
        <w:t xml:space="preserve">L’idée est de trouver </w:t>
      </w:r>
      <w:r w:rsidR="005F077D" w:rsidRPr="00476BE8">
        <w:rPr>
          <w:i/>
          <w:iCs/>
        </w:rPr>
        <w:t>f(x)</w:t>
      </w:r>
      <w:r w:rsidR="005F077D">
        <w:t xml:space="preserve"> qui prédit les </w:t>
      </w:r>
      <w:r w:rsidR="00476BE8">
        <w:rPr>
          <w:i/>
          <w:iCs/>
        </w:rPr>
        <w:t>y</w:t>
      </w:r>
      <w:r w:rsidR="005F077D">
        <w:t xml:space="preserve"> en fonction des </w:t>
      </w:r>
      <w:r w:rsidR="00476BE8">
        <w:rPr>
          <w:i/>
          <w:iCs/>
        </w:rPr>
        <w:t>x</w:t>
      </w:r>
      <w:r w:rsidR="005F077D">
        <w:t xml:space="preserve">. </w:t>
      </w:r>
      <w:r w:rsidR="00E21B42">
        <w:t>On calcule la pente</w:t>
      </w:r>
      <w:r w:rsidR="008D413A">
        <w:t xml:space="preserve"> : </w:t>
      </w:r>
      <w:r w:rsidR="008D413A" w:rsidRPr="00476BE8">
        <w:rPr>
          <w:i/>
          <w:iCs/>
        </w:rPr>
        <w:t>f(x) = w*x</w:t>
      </w:r>
    </w:p>
    <w:p w14:paraId="07F205B0" w14:textId="0C261D45" w:rsidR="00C8030C" w:rsidRDefault="003A4D24" w:rsidP="00C8030C">
      <w:r>
        <w:t xml:space="preserve">Dans cet exemple, </w:t>
      </w:r>
      <w:r w:rsidR="00C8030C">
        <w:t xml:space="preserve">une voiture </w:t>
      </w:r>
      <w:r>
        <w:t>doit rester</w:t>
      </w:r>
      <w:r w:rsidR="00C8030C">
        <w:t xml:space="preserve"> au milieu de sa voie</w:t>
      </w:r>
      <w:r w:rsidR="00822B8A">
        <w:t>, conduite par un conducteur dit « parfait ».</w:t>
      </w:r>
    </w:p>
    <w:p w14:paraId="1E9B9169" w14:textId="50746EEA" w:rsidR="00BE2237" w:rsidRDefault="00E21B42" w:rsidP="00C8030C">
      <w:r>
        <w:t>L</w:t>
      </w:r>
      <w:r w:rsidR="003A4D24">
        <w:t>e graph</w:t>
      </w:r>
      <w:r w:rsidR="6ADB3237">
        <w:t>iqu</w:t>
      </w:r>
      <w:r w:rsidR="003A4D24">
        <w:t xml:space="preserve">e </w:t>
      </w:r>
      <w:r w:rsidR="56E02B09">
        <w:t xml:space="preserve">présente </w:t>
      </w:r>
      <w:r w:rsidR="00BE2237">
        <w:t>la relation entre l’écart</w:t>
      </w:r>
      <w:r w:rsidR="00051449">
        <w:t xml:space="preserve"> </w:t>
      </w:r>
      <w:r w:rsidR="007A538C">
        <w:t xml:space="preserve">de position d’une voiture sur la voie et l’angle du volant pour ramener la voiture au milieu. </w:t>
      </w:r>
    </w:p>
    <w:p w14:paraId="3A4C62FC" w14:textId="77777777" w:rsidR="00EA1DEC" w:rsidRDefault="005073CC" w:rsidP="00EA1DEC">
      <w:pPr>
        <w:keepNext/>
        <w:jc w:val="center"/>
      </w:pPr>
      <w:r>
        <w:br/>
      </w:r>
      <w:r w:rsidRPr="005073CC">
        <w:rPr>
          <w:noProof/>
        </w:rPr>
        <w:drawing>
          <wp:inline distT="0" distB="0" distL="0" distR="0" wp14:anchorId="3D60597C" wp14:editId="34CDB294">
            <wp:extent cx="2942376" cy="1967410"/>
            <wp:effectExtent l="0" t="0" r="4445" b="1270"/>
            <wp:docPr id="4840766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76696" name=""/>
                    <pic:cNvPicPr/>
                  </pic:nvPicPr>
                  <pic:blipFill rotWithShape="1">
                    <a:blip r:embed="rId25"/>
                    <a:srcRect l="9920" t="4695" r="2834" b="6474"/>
                    <a:stretch/>
                  </pic:blipFill>
                  <pic:spPr bwMode="auto">
                    <a:xfrm rot="10800000">
                      <a:off x="0" y="0"/>
                      <a:ext cx="2971129" cy="1986636"/>
                    </a:xfrm>
                    <a:prstGeom prst="rect">
                      <a:avLst/>
                    </a:prstGeom>
                    <a:ln>
                      <a:noFill/>
                    </a:ln>
                    <a:extLst>
                      <a:ext uri="{53640926-AAD7-44D8-BBD7-CCE9431645EC}">
                        <a14:shadowObscured xmlns:a14="http://schemas.microsoft.com/office/drawing/2010/main"/>
                      </a:ext>
                    </a:extLst>
                  </pic:spPr>
                </pic:pic>
              </a:graphicData>
            </a:graphic>
          </wp:inline>
        </w:drawing>
      </w:r>
    </w:p>
    <w:p w14:paraId="7071D38A" w14:textId="7BEC53E4" w:rsidR="00000E12" w:rsidRDefault="00EA1DEC" w:rsidP="00EA1DEC">
      <w:pPr>
        <w:pStyle w:val="Caption"/>
        <w:jc w:val="center"/>
      </w:pPr>
      <w:r>
        <w:t xml:space="preserve">Figure </w:t>
      </w:r>
      <w:r>
        <w:fldChar w:fldCharType="begin"/>
      </w:r>
      <w:r>
        <w:instrText xml:space="preserve"> SEQ Figure \* ARABIC </w:instrText>
      </w:r>
      <w:r>
        <w:fldChar w:fldCharType="separate"/>
      </w:r>
      <w:r w:rsidR="00206891">
        <w:rPr>
          <w:noProof/>
        </w:rPr>
        <w:t>11</w:t>
      </w:r>
      <w:r>
        <w:fldChar w:fldCharType="end"/>
      </w:r>
      <w:r>
        <w:t>: Graph</w:t>
      </w:r>
      <w:r w:rsidR="487E5425">
        <w:t>ique</w:t>
      </w:r>
      <w:r>
        <w:t xml:space="preserve"> p</w:t>
      </w:r>
      <w:r w:rsidR="006C2800">
        <w:t xml:space="preserve"> </w:t>
      </w:r>
      <w:r>
        <w:t>88</w:t>
      </w:r>
    </w:p>
    <w:p w14:paraId="3491DE87" w14:textId="7F68F501" w:rsidR="00000E12" w:rsidRDefault="00000E12" w:rsidP="00460F6E"/>
    <w:p w14:paraId="63CDCA6F" w14:textId="4C17DFDB" w:rsidR="00822B8A" w:rsidRDefault="00EA1DEC" w:rsidP="00460F6E">
      <w:r>
        <w:t>Par exemple, p</w:t>
      </w:r>
      <w:r w:rsidR="00381399">
        <w:t xml:space="preserve">our une déviation d’un mètre, il faudra incliner le </w:t>
      </w:r>
      <w:r>
        <w:t xml:space="preserve">volant de 4 degrés. </w:t>
      </w:r>
    </w:p>
    <w:p w14:paraId="169BEFC9" w14:textId="1191E646" w:rsidR="00EA1DEC" w:rsidRDefault="00EA1DEC" w:rsidP="00460F6E"/>
    <w:p w14:paraId="4BC58F3C" w14:textId="2EF4D0E7" w:rsidR="00A92826" w:rsidRDefault="00A92826" w:rsidP="00460F6E"/>
    <w:p w14:paraId="783B9459" w14:textId="4E5E9BC1" w:rsidR="00A74732" w:rsidRDefault="00EA1DEC" w:rsidP="00460F6E">
      <w:r>
        <w:t>V</w:t>
      </w:r>
      <w:r w:rsidR="00A74732">
        <w:t xml:space="preserve">oici </w:t>
      </w:r>
      <w:r w:rsidR="0033221E">
        <w:t>un nouvel exemple</w:t>
      </w:r>
      <w:r w:rsidR="00A92826">
        <w:t xml:space="preserve"> de </w:t>
      </w:r>
      <w:r w:rsidR="0EB7FE73">
        <w:t>graphique avec de nouvelles données d’entrée :</w:t>
      </w:r>
    </w:p>
    <w:p w14:paraId="7AAC8F0B" w14:textId="7B254EDB" w:rsidR="00A74732" w:rsidRDefault="00A74732" w:rsidP="00460F6E"/>
    <w:p w14:paraId="519FBB57" w14:textId="77777777" w:rsidR="00EA1DEC" w:rsidRDefault="00A74732" w:rsidP="00EA1DEC">
      <w:pPr>
        <w:keepNext/>
        <w:jc w:val="center"/>
      </w:pPr>
      <w:r>
        <w:rPr>
          <w:noProof/>
        </w:rPr>
        <w:drawing>
          <wp:inline distT="0" distB="0" distL="0" distR="0" wp14:anchorId="23CE3067" wp14:editId="48F8D479">
            <wp:extent cx="2879234" cy="1936376"/>
            <wp:effectExtent l="0" t="0" r="3810" b="0"/>
            <wp:docPr id="5383058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5880" name="Image 538305880"/>
                    <pic:cNvPicPr/>
                  </pic:nvPicPr>
                  <pic:blipFill rotWithShape="1">
                    <a:blip r:embed="rId26">
                      <a:extLst>
                        <a:ext uri="{28A0092B-C50C-407E-A947-70E740481C1C}">
                          <a14:useLocalDpi xmlns:a14="http://schemas.microsoft.com/office/drawing/2010/main" val="0"/>
                        </a:ext>
                      </a:extLst>
                    </a:blip>
                    <a:srcRect l="3473" t="21385" r="28753" b="2414"/>
                    <a:stretch/>
                  </pic:blipFill>
                  <pic:spPr bwMode="auto">
                    <a:xfrm>
                      <a:off x="0" y="0"/>
                      <a:ext cx="2922468" cy="1965452"/>
                    </a:xfrm>
                    <a:prstGeom prst="rect">
                      <a:avLst/>
                    </a:prstGeom>
                    <a:ln>
                      <a:noFill/>
                    </a:ln>
                    <a:extLst>
                      <a:ext uri="{53640926-AAD7-44D8-BBD7-CCE9431645EC}">
                        <a14:shadowObscured xmlns:a14="http://schemas.microsoft.com/office/drawing/2010/main"/>
                      </a:ext>
                    </a:extLst>
                  </pic:spPr>
                </pic:pic>
              </a:graphicData>
            </a:graphic>
          </wp:inline>
        </w:drawing>
      </w:r>
    </w:p>
    <w:p w14:paraId="5668D50F" w14:textId="0DF7EF64" w:rsidR="00822B8A" w:rsidRDefault="00EA1DEC" w:rsidP="00EA1DEC">
      <w:pPr>
        <w:pStyle w:val="Caption"/>
        <w:jc w:val="center"/>
      </w:pPr>
      <w:r>
        <w:t xml:space="preserve">Figure </w:t>
      </w:r>
      <w:r>
        <w:fldChar w:fldCharType="begin"/>
      </w:r>
      <w:r>
        <w:instrText xml:space="preserve"> SEQ Figure \* ARABIC </w:instrText>
      </w:r>
      <w:r>
        <w:fldChar w:fldCharType="separate"/>
      </w:r>
      <w:r w:rsidR="00206891">
        <w:rPr>
          <w:noProof/>
        </w:rPr>
        <w:t>12</w:t>
      </w:r>
      <w:r>
        <w:fldChar w:fldCharType="end"/>
      </w:r>
      <w:r>
        <w:t>: Graphe p</w:t>
      </w:r>
      <w:r w:rsidR="006C2800">
        <w:t xml:space="preserve"> </w:t>
      </w:r>
      <w:r>
        <w:t>89</w:t>
      </w:r>
    </w:p>
    <w:p w14:paraId="5652F51F" w14:textId="769A2BB9" w:rsidR="00822B8A" w:rsidRDefault="00822B8A" w:rsidP="00460F6E"/>
    <w:p w14:paraId="363F488A" w14:textId="06726ABC" w:rsidR="00934800" w:rsidRDefault="00934800" w:rsidP="00460F6E"/>
    <w:p w14:paraId="5D06978F" w14:textId="7C21B019" w:rsidR="00822B8A" w:rsidRDefault="0033221E" w:rsidP="00460F6E">
      <w:r>
        <w:t xml:space="preserve">La </w:t>
      </w:r>
      <w:r w:rsidR="00934800">
        <w:t xml:space="preserve">pente passe par trois points sur quatre. Par conséquent, il faut trouver un compromis. </w:t>
      </w:r>
      <w:r w:rsidR="006122F8">
        <w:t xml:space="preserve">On optera donc pour la solution où la droite passe au plus près des quatre points, comme modélisé précédemment. </w:t>
      </w:r>
    </w:p>
    <w:p w14:paraId="22487D96" w14:textId="29EC6BA8" w:rsidR="00822B8A" w:rsidRDefault="00822B8A" w:rsidP="00460F6E"/>
    <w:p w14:paraId="2BE8319E" w14:textId="60F1409C" w:rsidR="00640680" w:rsidRDefault="00640680" w:rsidP="00460F6E">
      <w:r>
        <w:t xml:space="preserve">Yann Le Cun pense que les systèmes de conduite autonome </w:t>
      </w:r>
      <w:r w:rsidR="00D8541F">
        <w:t>se feront en 3 phases :</w:t>
      </w:r>
    </w:p>
    <w:p w14:paraId="371C6A3B" w14:textId="452ADF11" w:rsidR="00D8541F" w:rsidRDefault="00D8541F" w:rsidP="00D8541F">
      <w:pPr>
        <w:pStyle w:val="ListParagraph"/>
        <w:numPr>
          <w:ilvl w:val="0"/>
          <w:numId w:val="9"/>
        </w:numPr>
      </w:pPr>
      <w:r>
        <w:t xml:space="preserve">Une grande partie du système sera </w:t>
      </w:r>
      <w:r w:rsidR="000F5341">
        <w:t>développée</w:t>
      </w:r>
      <w:r>
        <w:t xml:space="preserve"> à la main</w:t>
      </w:r>
      <w:r w:rsidR="00221756">
        <w:t xml:space="preserve"> et le deep learning servira à la perception</w:t>
      </w:r>
      <w:r w:rsidR="0078581D">
        <w:t>,</w:t>
      </w:r>
    </w:p>
    <w:p w14:paraId="1521B5AC" w14:textId="18BC6F50" w:rsidR="00221756" w:rsidRDefault="000F5341" w:rsidP="00D8541F">
      <w:pPr>
        <w:pStyle w:val="ListParagraph"/>
        <w:numPr>
          <w:ilvl w:val="0"/>
          <w:numId w:val="9"/>
        </w:numPr>
      </w:pPr>
      <w:r>
        <w:t>Il y aura une partie « apprentissage »</w:t>
      </w:r>
      <w:r w:rsidR="0078581D">
        <w:t>,</w:t>
      </w:r>
    </w:p>
    <w:p w14:paraId="3EF5E11C" w14:textId="1C9BA5F4" w:rsidR="000F5341" w:rsidRDefault="33E92420" w:rsidP="00D8541F">
      <w:pPr>
        <w:pStyle w:val="ListParagraph"/>
        <w:numPr>
          <w:ilvl w:val="0"/>
          <w:numId w:val="9"/>
        </w:numPr>
      </w:pPr>
      <w:r>
        <w:t xml:space="preserve">La machine aura assez de ressources pour rivaliser avec un humain. </w:t>
      </w:r>
    </w:p>
    <w:p w14:paraId="1B9F4F28" w14:textId="66EC0D75" w:rsidR="00440107" w:rsidRDefault="00440107" w:rsidP="00C533E3"/>
    <w:p w14:paraId="7861B3D4" w14:textId="2B169001" w:rsidR="0078581D" w:rsidRDefault="00C533E3" w:rsidP="00C533E3">
      <w:r>
        <w:t xml:space="preserve">Aujourd’hui, cette technologie est encore limitée. Une voiture est capable de rester droite mais elle n’est pas assez </w:t>
      </w:r>
      <w:r w:rsidR="0003206E">
        <w:t>entrainée</w:t>
      </w:r>
      <w:r>
        <w:t xml:space="preserve"> pour faire face à de multiples situations de danger. </w:t>
      </w:r>
      <w:r w:rsidR="006401BF">
        <w:t xml:space="preserve"> La progression est encore lente. </w:t>
      </w:r>
    </w:p>
    <w:p w14:paraId="2712781D" w14:textId="61CFEACD" w:rsidR="0003206E" w:rsidRDefault="0003206E" w:rsidP="00C533E3">
      <w:r>
        <w:t xml:space="preserve">Les assistances à la conduite existent et sauvent des vies. </w:t>
      </w:r>
      <w:r w:rsidR="007D070B">
        <w:t xml:space="preserve">En 2015, MobilEye, une société israélienne </w:t>
      </w:r>
      <w:r w:rsidR="00FD0FCB">
        <w:t>a fourni à Tesla</w:t>
      </w:r>
      <w:r w:rsidR="009C2ACC">
        <w:t xml:space="preserve">, le modèle </w:t>
      </w:r>
      <w:r w:rsidR="007333B1">
        <w:t>S, un</w:t>
      </w:r>
      <w:r w:rsidR="00FD0FCB">
        <w:t xml:space="preserve"> système de vision pour la conduite quasi autonome </w:t>
      </w:r>
      <w:r w:rsidR="009C2ACC">
        <w:t xml:space="preserve">sur autoroute basé sur un réseau convolutif. </w:t>
      </w:r>
      <w:r w:rsidR="007333B1">
        <w:t xml:space="preserve">Quelques années après, Tesla décide de créer son propre système. </w:t>
      </w:r>
    </w:p>
    <w:p w14:paraId="05048CEE" w14:textId="504DB683" w:rsidR="00C8694A" w:rsidRDefault="00C8694A" w:rsidP="00C533E3"/>
    <w:p w14:paraId="5E0C4ACE" w14:textId="6D5D4FB9" w:rsidR="00335B30" w:rsidRPr="00335B30" w:rsidRDefault="00335B30" w:rsidP="00335B30">
      <w:r>
        <w:t>Le deep learning constitue une avancée significative pour l'avenir de l'IA, mais il reste limité lorsqu'il s'agit d'effectuer des raisonnements logiques. Pour qu'une machine puisse réagir à toutes les situations possibles, il faudrait un nombre immense de combinaisons pour réduire les erreurs ou obtenir un comportement satisfaisant. Selon Yann Le Cun, nous ne sommes pas encore à ce stade de développement.</w:t>
      </w:r>
    </w:p>
    <w:p w14:paraId="189EB4AE" w14:textId="462DA9F6" w:rsidR="00335B30" w:rsidRPr="00335B30" w:rsidRDefault="00335B30" w:rsidP="00335B30">
      <w:r>
        <w:t>Dans des conditions optimales, les voitures autonomes se révèlent assez fiables. Par exemple, en Californie, entre 2014 et 2018, seulement 59 collisions ont été enregistrées. Certains taxis sont déjà équipés de ce système, mais en cas de conditions défavorables, comme des intempéries, les limitations du système deviennent apparentes.</w:t>
      </w:r>
    </w:p>
    <w:p w14:paraId="05A2B308" w14:textId="3F5F7A28" w:rsidR="00BF3DAD" w:rsidRPr="00463EA3" w:rsidRDefault="00BF3DAD" w:rsidP="00463EA3"/>
    <w:p w14:paraId="4908CCFF" w14:textId="77777777" w:rsidR="0073611E" w:rsidRDefault="0073611E" w:rsidP="00460F6E"/>
    <w:p w14:paraId="7A2F376D" w14:textId="590F0337" w:rsidR="00460F6E" w:rsidRPr="00460F6E" w:rsidRDefault="00460F6E" w:rsidP="00460F6E">
      <w:pPr>
        <w:pStyle w:val="Heading3"/>
      </w:pPr>
      <w:bookmarkStart w:id="6" w:name="_Toc174908294"/>
      <w:r>
        <w:t>2.</w:t>
      </w:r>
      <w:r w:rsidR="00247B0E">
        <w:t>2</w:t>
      </w:r>
      <w:r>
        <w:t>.3 Étude critique</w:t>
      </w:r>
      <w:bookmarkEnd w:id="6"/>
    </w:p>
    <w:p w14:paraId="3D98E612" w14:textId="77777777" w:rsidR="00E23469" w:rsidRDefault="00E23469" w:rsidP="00E23469"/>
    <w:p w14:paraId="37ECC8FE" w14:textId="77777777" w:rsidR="00685E39" w:rsidRDefault="00685E39" w:rsidP="00E23469"/>
    <w:p w14:paraId="1AC076DA" w14:textId="2F9CA3AB" w:rsidR="00E23469" w:rsidRPr="00E23469" w:rsidRDefault="003E2FA8" w:rsidP="00E23469">
      <w:r>
        <w:t>Le livre est accessible à un large public</w:t>
      </w:r>
      <w:r w:rsidR="75DBD8A5">
        <w:t xml:space="preserve"> (</w:t>
      </w:r>
      <w:r>
        <w:t>étudiants</w:t>
      </w:r>
      <w:r w:rsidR="341F0050">
        <w:t>, enseignants,</w:t>
      </w:r>
      <w:r>
        <w:t xml:space="preserve"> professionnels de l'industrie</w:t>
      </w:r>
      <w:r w:rsidR="3AD4F28B">
        <w:t>)</w:t>
      </w:r>
      <w:r>
        <w:t xml:space="preserve"> car il aborde des algorithmes de manière compréhensible.</w:t>
      </w:r>
      <w:r w:rsidR="00214332">
        <w:t xml:space="preserve"> </w:t>
      </w:r>
      <w:r w:rsidR="00A6312C">
        <w:t>N'ayant aucune connaissance en intelligence artificielle, ce livre m'a fourni des bases et m'a aidé à comprendre son histoire et son fonctionnement. Il présente et explique divers algorithmes et principes, certains étant plus complexes à saisir, mais ils sont toujours accompagnés de très bonnes illustrations.</w:t>
      </w:r>
    </w:p>
    <w:p w14:paraId="08137F9B" w14:textId="3F38D694" w:rsidR="00A2130B" w:rsidRDefault="00A2130B">
      <w:pPr>
        <w:spacing w:after="160" w:line="259" w:lineRule="auto"/>
        <w:jc w:val="left"/>
      </w:pPr>
    </w:p>
    <w:p w14:paraId="6CC505A5" w14:textId="77777777" w:rsidR="00AE4546" w:rsidRDefault="00AE4546">
      <w:pPr>
        <w:spacing w:after="160" w:line="259" w:lineRule="auto"/>
        <w:jc w:val="left"/>
        <w:rPr>
          <w:rFonts w:ascii="Aptos Display" w:hAnsi="Aptos Display" w:cs="Arial (Corps CS)"/>
          <w:color w:val="76D6FF"/>
          <w:sz w:val="40"/>
          <w:szCs w:val="72"/>
        </w:rPr>
      </w:pPr>
      <w:r>
        <w:br w:type="page"/>
      </w:r>
    </w:p>
    <w:p w14:paraId="323E2173" w14:textId="07A59084" w:rsidR="00A2130B" w:rsidRDefault="00A2130B" w:rsidP="00A2130B">
      <w:pPr>
        <w:pStyle w:val="Heading2"/>
      </w:pPr>
      <w:bookmarkStart w:id="7" w:name="_Toc174908295"/>
      <w:r>
        <w:t>2.</w:t>
      </w:r>
      <w:r w:rsidR="00247B0E">
        <w:t>3</w:t>
      </w:r>
      <w:r>
        <w:t xml:space="preserve"> </w:t>
      </w:r>
      <w:r w:rsidR="00240828">
        <w:t>Conférence</w:t>
      </w:r>
      <w:r>
        <w:t xml:space="preserve"> laboratoire </w:t>
      </w:r>
      <w:r w:rsidR="00AD7172">
        <w:t>IBISC</w:t>
      </w:r>
      <w:bookmarkEnd w:id="7"/>
    </w:p>
    <w:p w14:paraId="2196DCC8" w14:textId="77777777" w:rsidR="00685E39" w:rsidRPr="00A2130B" w:rsidRDefault="00685E39" w:rsidP="00A2130B"/>
    <w:p w14:paraId="3BFBCFF3" w14:textId="6D40E69D" w:rsidR="00A2130B" w:rsidRDefault="00175616" w:rsidP="00A2130B">
      <w:pPr>
        <w:spacing w:after="160" w:line="259" w:lineRule="auto"/>
      </w:pPr>
      <w:r>
        <w:t>Sous les conseil</w:t>
      </w:r>
      <w:r w:rsidR="007D761F">
        <w:t>s</w:t>
      </w:r>
      <w:r>
        <w:t xml:space="preserve"> de ma tutrice enseignant, </w:t>
      </w:r>
      <w:r w:rsidR="15A52F2F">
        <w:t>M</w:t>
      </w:r>
      <w:r>
        <w:t>adame ZE</w:t>
      </w:r>
      <w:r w:rsidR="003F3D3D">
        <w:t>H</w:t>
      </w:r>
      <w:r>
        <w:t>R</w:t>
      </w:r>
      <w:r w:rsidR="005621DE">
        <w:t>AOUI</w:t>
      </w:r>
      <w:r>
        <w:t>,</w:t>
      </w:r>
      <w:r w:rsidR="005621DE">
        <w:t xml:space="preserve"> </w:t>
      </w:r>
      <w:r>
        <w:t>j</w:t>
      </w:r>
      <w:r w:rsidR="00A2130B">
        <w:t>'ai eu l'opportunité d'assister à une conférence intitulée « Synthèse d’un observateur neuro-adaptatif hybride pour l’estimation de la dynamique latérale d’un véhicule autonome terrestre », organisée par le laboratoire Ibisc le vendredi 5 juillet 2024. Cette conférence a été animée par Sofiane</w:t>
      </w:r>
      <w:r w:rsidR="005D1F2F">
        <w:t xml:space="preserve"> AHMED ALI</w:t>
      </w:r>
      <w:r w:rsidR="00A2130B">
        <w:t>, membre de l'équipe SIAM (Signal, Image, Automatique).</w:t>
      </w:r>
    </w:p>
    <w:p w14:paraId="2BE52A13" w14:textId="4063940B" w:rsidR="00F67386" w:rsidRPr="00F67386" w:rsidRDefault="00F67386" w:rsidP="00F67386">
      <w:pPr>
        <w:spacing w:after="160" w:line="259" w:lineRule="auto"/>
      </w:pPr>
      <w:r w:rsidRPr="007D6E8F">
        <w:t xml:space="preserve">Sofiane </w:t>
      </w:r>
      <w:r w:rsidR="00386C1D">
        <w:t>AHMED ALI</w:t>
      </w:r>
      <w:r>
        <w:t xml:space="preserve"> a</w:t>
      </w:r>
      <w:r w:rsidRPr="00F67386">
        <w:t xml:space="preserve"> étudié à l'Université du Havre de 2004 à 2008, se spécialisant dans le domaine de l'automatique et de la robotique. Après avoir obtenu son diplôme, il a travaillé chez Renault en tant que docteur ingénieur, où il a acquis une expérience précieuse dans l'industrie automobile.</w:t>
      </w:r>
    </w:p>
    <w:p w14:paraId="118BF0C6" w14:textId="77777777" w:rsidR="00F67386" w:rsidRPr="00F67386" w:rsidRDefault="00F67386" w:rsidP="00F67386">
      <w:pPr>
        <w:spacing w:after="160" w:line="259" w:lineRule="auto"/>
      </w:pPr>
      <w:r w:rsidRPr="00F67386">
        <w:t>Par la suite, il a intégré l'Institut de Recherche en Systèmes Électroniques Embarqués, continuant à enrichir ses compétences et ses connaissances dans le domaine des systèmes embarqués. Plus tard, il a rejoint une école d'ingénieurs en génie électrique en tant qu'enseignant-chercheur en automatique, où il a pu partager son expertise et encadrer de futurs ingénieurs.</w:t>
      </w:r>
    </w:p>
    <w:p w14:paraId="40A0958D" w14:textId="256869A3" w:rsidR="00F67386" w:rsidRPr="00F67386" w:rsidRDefault="00F67386" w:rsidP="00F67386">
      <w:pPr>
        <w:spacing w:after="160" w:line="259" w:lineRule="auto"/>
      </w:pPr>
      <w:r w:rsidRPr="00F67386">
        <w:t xml:space="preserve">En termes de recherche, </w:t>
      </w:r>
      <w:r w:rsidR="00BA2D5B" w:rsidRPr="007D6E8F">
        <w:t xml:space="preserve">Sofiane </w:t>
      </w:r>
      <w:r w:rsidR="00BA2D5B">
        <w:t>AHMED ALI</w:t>
      </w:r>
      <w:r w:rsidR="00BA2D5B" w:rsidRPr="00F67386">
        <w:t xml:space="preserve"> </w:t>
      </w:r>
      <w:r w:rsidRPr="00F67386">
        <w:t>se concentre sur la synthèse de lois de commande tolérantes aux fautes pour des systèmes non linéaires, ainsi que sur la synthèse d'observateurs d'état non linéaires commandés en réseau. Ses travaux ont mené au développement et à la publication de plusieurs algorithmes innovants, déployés sur divers types de robots manipulateurs, sous-marins, véhicules terrestres et drones.</w:t>
      </w:r>
    </w:p>
    <w:p w14:paraId="21320CE5" w14:textId="2873583A" w:rsidR="0092699F" w:rsidRDefault="00F67386" w:rsidP="00A2130B">
      <w:pPr>
        <w:spacing w:after="160" w:line="259" w:lineRule="auto"/>
      </w:pPr>
      <w:r w:rsidRPr="00F67386">
        <w:t xml:space="preserve">Aujourd'hui, </w:t>
      </w:r>
      <w:r w:rsidR="00BA2D5B" w:rsidRPr="007D6E8F">
        <w:t xml:space="preserve">Sofiane </w:t>
      </w:r>
      <w:r w:rsidR="00BA2D5B">
        <w:t>AHMED ALI</w:t>
      </w:r>
      <w:r w:rsidR="00BA2D5B" w:rsidRPr="00F67386">
        <w:t xml:space="preserve"> </w:t>
      </w:r>
      <w:r w:rsidRPr="00F67386">
        <w:t xml:space="preserve">est </w:t>
      </w:r>
      <w:r w:rsidR="0092699F">
        <w:t xml:space="preserve">Maître de Conférence et il est </w:t>
      </w:r>
      <w:r w:rsidRPr="00F67386">
        <w:t>titulaire de l'HDR (Habilitation à Diriger des Recherches) et fait partie de l'équipe SIAM (Signal Image Automatique)</w:t>
      </w:r>
      <w:r w:rsidR="0092699F">
        <w:t xml:space="preserve"> à l’Université d’Évry - Paris Saclay depuis la rentrée 2022</w:t>
      </w:r>
      <w:r w:rsidRPr="00F67386">
        <w:t>, où il continue de contribuer de manière significative à la recherche et au développement dans son domaine.</w:t>
      </w:r>
    </w:p>
    <w:p w14:paraId="36387477" w14:textId="77777777" w:rsidR="00DA3058" w:rsidRDefault="00DA3058" w:rsidP="00A2130B">
      <w:pPr>
        <w:spacing w:after="160" w:line="259" w:lineRule="auto"/>
      </w:pPr>
    </w:p>
    <w:p w14:paraId="46657B89" w14:textId="7567E4ED" w:rsidR="00A2130B" w:rsidRDefault="00A2130B" w:rsidP="00A2130B">
      <w:pPr>
        <w:spacing w:after="160" w:line="259" w:lineRule="auto"/>
      </w:pPr>
      <w:r w:rsidRPr="008A64DB">
        <w:t xml:space="preserve">Les idées et les concepts présentés </w:t>
      </w:r>
      <w:r w:rsidR="007D761F">
        <w:t xml:space="preserve">lors de la conférence </w:t>
      </w:r>
      <w:r w:rsidRPr="008A64DB">
        <w:t>m'ont permis de mieux comprendre les enjeux et les avancées dans le domaine de l'estimation de la dynamique latérale</w:t>
      </w:r>
      <w:r w:rsidR="00C7393C">
        <w:rPr>
          <w:rStyle w:val="FootnoteReference"/>
        </w:rPr>
        <w:footnoteReference w:id="2"/>
      </w:r>
      <w:r w:rsidR="00F472E6">
        <w:t xml:space="preserve"> </w:t>
      </w:r>
      <w:r w:rsidRPr="008A64DB">
        <w:t>des véhicules autonomes. Voici un résumé des points essentiels que j'ai retenus.</w:t>
      </w:r>
    </w:p>
    <w:p w14:paraId="3E4123F1" w14:textId="77777777" w:rsidR="00A2130B" w:rsidRPr="00F662F7" w:rsidRDefault="00A2130B" w:rsidP="00A2130B">
      <w:pPr>
        <w:spacing w:after="160" w:line="259" w:lineRule="auto"/>
      </w:pPr>
      <w:r w:rsidRPr="00F662F7">
        <w:t>La mobilité autonome vise à garantir un confort et une fluidité optimaux, ce qui nécessite un système de surveillance pour mesurer diverses variables. Cela se fait principalement par l'utilisation de capteurs embarqués.</w:t>
      </w:r>
    </w:p>
    <w:p w14:paraId="640CA0FA" w14:textId="77777777" w:rsidR="00A2130B" w:rsidRPr="00F662F7" w:rsidRDefault="00A2130B" w:rsidP="00A2130B">
      <w:pPr>
        <w:spacing w:after="160" w:line="259" w:lineRule="auto"/>
      </w:pPr>
      <w:r w:rsidRPr="00F662F7">
        <w:t>L'orientation et la direction de la roue jouent un rôle crucial, tout comme la mesure des longitudes et l'utilisation d'unités de mesure inertielle (IMU). La mesure de la vitesse latérale, en revanche, requiert des capteurs très coûteux.</w:t>
      </w:r>
    </w:p>
    <w:p w14:paraId="53887B26" w14:textId="71899435" w:rsidR="00A2130B" w:rsidRPr="00F662F7" w:rsidRDefault="00A2130B" w:rsidP="00A2130B">
      <w:pPr>
        <w:spacing w:after="160" w:line="259" w:lineRule="auto"/>
      </w:pPr>
      <w:r>
        <w:t xml:space="preserve">Pour réduire le nombre de capteurs nécessaires et, par conséquent, les coûts de développement, on peut utiliser des observateurs basés sur des modèles mathématiques pour déterminer les états du véhicule. Cette approche prometteuse </w:t>
      </w:r>
      <w:r w:rsidR="46A39B33">
        <w:t>présente</w:t>
      </w:r>
      <w:r>
        <w:t xml:space="preserve"> toutefois des inconvénients, tels que la dynamique latérale du véhicule et les forces latérales agissant sur lui.</w:t>
      </w:r>
    </w:p>
    <w:p w14:paraId="35E942F6" w14:textId="0B85D5F6" w:rsidR="00B14A43" w:rsidRDefault="00A2130B" w:rsidP="00A2130B">
      <w:pPr>
        <w:spacing w:after="160" w:line="259" w:lineRule="auto"/>
      </w:pPr>
      <w:r w:rsidRPr="00F662F7">
        <w:t>L'utilisation de capteurs visuels présente des défis supplémentaires. Ces capteurs peuvent allonger le processus de collecte de données et introduire des délais dans la transmission des images, ayant ainsi un impact majeur sur le système.</w:t>
      </w:r>
    </w:p>
    <w:p w14:paraId="598B03C5" w14:textId="11803610" w:rsidR="00F74F6D" w:rsidRPr="00640397" w:rsidRDefault="75D8E845" w:rsidP="221006EA">
      <w:pPr>
        <w:spacing w:after="160" w:line="259" w:lineRule="auto"/>
        <w:rPr>
          <w:color w:val="000000" w:themeColor="text1"/>
        </w:rPr>
      </w:pPr>
      <w:r w:rsidRPr="00640397">
        <w:rPr>
          <w:color w:val="000000" w:themeColor="text1"/>
        </w:rPr>
        <w:t>En résumé, cette conférence a été très captivante, malgré la grande complexité de la technologie abordée.</w:t>
      </w:r>
      <w:r w:rsidR="5459B0FF" w:rsidRPr="00640397">
        <w:rPr>
          <w:color w:val="000000" w:themeColor="text1"/>
        </w:rPr>
        <w:t xml:space="preserve"> </w:t>
      </w:r>
      <w:r w:rsidR="169A2918" w:rsidRPr="00640397">
        <w:rPr>
          <w:color w:val="000000" w:themeColor="text1"/>
        </w:rPr>
        <w:t>C</w:t>
      </w:r>
      <w:r w:rsidR="5459B0FF" w:rsidRPr="00640397">
        <w:rPr>
          <w:color w:val="000000" w:themeColor="text1"/>
        </w:rPr>
        <w:t xml:space="preserve">ertains aspects m'ont échappé en raison de </w:t>
      </w:r>
      <w:r w:rsidR="00E02D34">
        <w:rPr>
          <w:color w:val="000000" w:themeColor="text1"/>
        </w:rPr>
        <w:t>l</w:t>
      </w:r>
      <w:r w:rsidR="5459B0FF" w:rsidRPr="00640397">
        <w:rPr>
          <w:color w:val="000000" w:themeColor="text1"/>
        </w:rPr>
        <w:t xml:space="preserve">a </w:t>
      </w:r>
      <w:r w:rsidR="778596C8" w:rsidRPr="00640397">
        <w:rPr>
          <w:color w:val="000000" w:themeColor="text1"/>
        </w:rPr>
        <w:t xml:space="preserve">spécificité de ma </w:t>
      </w:r>
      <w:r w:rsidR="3C5B3620" w:rsidRPr="00640397">
        <w:rPr>
          <w:color w:val="000000" w:themeColor="text1"/>
        </w:rPr>
        <w:t xml:space="preserve">formation. </w:t>
      </w:r>
      <w:r w:rsidR="5459B0FF" w:rsidRPr="00640397">
        <w:rPr>
          <w:color w:val="000000" w:themeColor="text1"/>
        </w:rPr>
        <w:t>La présence de nombreux professeurs, chercheurs et doctorants a rendu les échanges encore plus riches</w:t>
      </w:r>
      <w:r w:rsidR="3FFF30E3" w:rsidRPr="00640397">
        <w:rPr>
          <w:color w:val="000000" w:themeColor="text1"/>
        </w:rPr>
        <w:t xml:space="preserve"> et intéressants. </w:t>
      </w:r>
    </w:p>
    <w:p w14:paraId="56806CF8" w14:textId="29578701" w:rsidR="00F74F6D" w:rsidRDefault="00F74F6D" w:rsidP="221006EA">
      <w:pPr>
        <w:spacing w:after="160" w:line="259" w:lineRule="auto"/>
      </w:pPr>
    </w:p>
    <w:p w14:paraId="28D699C5" w14:textId="1C93C59A" w:rsidR="00F74F6D" w:rsidRDefault="00F74F6D" w:rsidP="221006EA">
      <w:pPr>
        <w:spacing w:after="160" w:line="259" w:lineRule="auto"/>
      </w:pPr>
    </w:p>
    <w:p w14:paraId="69A6DF19" w14:textId="77777777" w:rsidR="00640397" w:rsidRDefault="00640397">
      <w:pPr>
        <w:spacing w:after="160" w:line="259" w:lineRule="auto"/>
        <w:jc w:val="left"/>
        <w:rPr>
          <w:rFonts w:ascii="Aptos Display" w:hAnsi="Aptos Display" w:cs="Arial (Corps CS)"/>
          <w:color w:val="76D6FF"/>
          <w:sz w:val="40"/>
          <w:szCs w:val="72"/>
        </w:rPr>
      </w:pPr>
      <w:r>
        <w:br w:type="page"/>
      </w:r>
    </w:p>
    <w:p w14:paraId="3CC27817" w14:textId="4DD38254" w:rsidR="00F74F6D" w:rsidRDefault="004D0063" w:rsidP="00640397">
      <w:pPr>
        <w:pStyle w:val="Heading2"/>
        <w:rPr>
          <w:color w:val="0070C0"/>
        </w:rPr>
      </w:pPr>
      <w:bookmarkStart w:id="8" w:name="_Toc174908296"/>
      <w:r>
        <w:t>2.</w:t>
      </w:r>
      <w:r w:rsidR="00247B0E">
        <w:t>4</w:t>
      </w:r>
      <w:r>
        <w:t xml:space="preserve"> </w:t>
      </w:r>
      <w:r w:rsidR="00374EC3">
        <w:t xml:space="preserve">Thèse </w:t>
      </w:r>
      <w:r w:rsidR="008C05D1">
        <w:t>« Machine Learning et Véhicule autonome : le défi d’une gouvernance</w:t>
      </w:r>
      <w:r w:rsidR="006B14CE">
        <w:t xml:space="preserve"> des données personnelles automobiles » de Nolwen L</w:t>
      </w:r>
      <w:r w:rsidR="003F5EE7">
        <w:t>E GUENNEC</w:t>
      </w:r>
      <w:bookmarkEnd w:id="8"/>
    </w:p>
    <w:p w14:paraId="55383037" w14:textId="77777777" w:rsidR="00BB74CE" w:rsidRDefault="00BB74CE" w:rsidP="00BB74CE">
      <w:pPr>
        <w:rPr>
          <w:color w:val="FF0000"/>
        </w:rPr>
      </w:pPr>
    </w:p>
    <w:p w14:paraId="3FDF5E9A" w14:textId="07407EF7" w:rsidR="0064749E" w:rsidRDefault="006B0AC8" w:rsidP="00BB74CE">
      <w:r>
        <w:t>Le document est une thèse rédigée par Nolwen L</w:t>
      </w:r>
      <w:r w:rsidR="003F5EE7">
        <w:t>E GUENNEC</w:t>
      </w:r>
      <w:r>
        <w:t xml:space="preserve"> de l’Université Paris Nanterre, présentée le 20 décembre 2023. La thèse explore en profondeur la réglementation liée à l'utilisation des données collectées</w:t>
      </w:r>
      <w:r w:rsidR="4D120646">
        <w:t xml:space="preserve"> </w:t>
      </w:r>
      <w:r>
        <w:t>en posant des questions cruciales et en imposant des limites à cette technologie.</w:t>
      </w:r>
    </w:p>
    <w:p w14:paraId="7E957F41" w14:textId="77777777" w:rsidR="00995B96" w:rsidRPr="00995B96" w:rsidRDefault="00995B96" w:rsidP="00BB74CE">
      <w:pPr>
        <w:rPr>
          <w:b/>
          <w:bCs/>
          <w:i/>
          <w:iCs/>
        </w:rPr>
      </w:pPr>
    </w:p>
    <w:p w14:paraId="63DFE5A4" w14:textId="633AA32D" w:rsidR="008F3525" w:rsidRDefault="00995B96" w:rsidP="00BB74CE">
      <w:r w:rsidRPr="00995B96">
        <w:t>Le document aborde des sujets sensibles comme la protection des données et le RGPD. Il soulève de nombreuses questions concernant les informations que peuvent recueillir les véhicules autonomes et la manière de réguler ces avancées technologiques. Un véhicule autonome échange des données avec son environnement, et ces données suivent un cycle de vie comportant plusieurs étapes :</w:t>
      </w:r>
    </w:p>
    <w:p w14:paraId="2DCA8F83" w14:textId="77777777" w:rsidR="00950AD1" w:rsidRDefault="00950AD1" w:rsidP="00BB74CE"/>
    <w:p w14:paraId="389B934D" w14:textId="281C35C9" w:rsidR="00DE792F" w:rsidRDefault="00B24210" w:rsidP="00B24210">
      <w:pPr>
        <w:jc w:val="center"/>
      </w:pPr>
      <w:r w:rsidRPr="00B24210">
        <w:rPr>
          <w:noProof/>
        </w:rPr>
        <w:drawing>
          <wp:inline distT="0" distB="0" distL="0" distR="0" wp14:anchorId="5D4816CA" wp14:editId="2D218175">
            <wp:extent cx="5039554" cy="1527371"/>
            <wp:effectExtent l="0" t="0" r="2540" b="0"/>
            <wp:docPr id="2145701775" name="Image 1" descr="Une image contenant texte, écriture manuscrite,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1775" name="Image 1" descr="Une image contenant texte, écriture manuscrite, Police, ligne&#10;&#10;Description générée automatiquement"/>
                    <pic:cNvPicPr/>
                  </pic:nvPicPr>
                  <pic:blipFill>
                    <a:blip r:embed="rId27"/>
                    <a:stretch>
                      <a:fillRect/>
                    </a:stretch>
                  </pic:blipFill>
                  <pic:spPr>
                    <a:xfrm>
                      <a:off x="0" y="0"/>
                      <a:ext cx="5099715" cy="1545604"/>
                    </a:xfrm>
                    <a:prstGeom prst="rect">
                      <a:avLst/>
                    </a:prstGeom>
                  </pic:spPr>
                </pic:pic>
              </a:graphicData>
            </a:graphic>
          </wp:inline>
        </w:drawing>
      </w:r>
    </w:p>
    <w:p w14:paraId="3C0FC772" w14:textId="77777777" w:rsidR="00B24210" w:rsidRDefault="00B24210" w:rsidP="00BB74CE"/>
    <w:p w14:paraId="2AD0630A" w14:textId="77777777" w:rsidR="00B24210" w:rsidRDefault="00B24210" w:rsidP="00BB74CE"/>
    <w:p w14:paraId="37775074" w14:textId="77777777" w:rsidR="00B24210" w:rsidRDefault="007B0D24" w:rsidP="00BB74CE">
      <w:r>
        <w:t>Pour un véhicule, ce</w:t>
      </w:r>
      <w:r w:rsidR="00B30A2F">
        <w:t xml:space="preserve">la va </w:t>
      </w:r>
      <w:r w:rsidR="00135B71">
        <w:t xml:space="preserve">de la création du véhicule à </w:t>
      </w:r>
      <w:r w:rsidR="00B30A2F">
        <w:t>sa</w:t>
      </w:r>
      <w:r w:rsidR="00135B71">
        <w:t xml:space="preserve"> destruction</w:t>
      </w:r>
      <w:r>
        <w:t xml:space="preserve"> : </w:t>
      </w:r>
    </w:p>
    <w:p w14:paraId="1321FB38" w14:textId="65A9F1C8" w:rsidR="00365095" w:rsidRDefault="00365095" w:rsidP="001745C0">
      <w:pPr>
        <w:jc w:val="center"/>
      </w:pPr>
      <w:r w:rsidRPr="00365095">
        <w:rPr>
          <w:noProof/>
        </w:rPr>
        <w:drawing>
          <wp:inline distT="0" distB="0" distL="0" distR="0" wp14:anchorId="43AD7A9F" wp14:editId="5F12CF76">
            <wp:extent cx="4580792" cy="633765"/>
            <wp:effectExtent l="0" t="0" r="4445" b="1270"/>
            <wp:docPr id="2045160060" name="Image 2" descr="Une image contenant texte, écriture manuscrite, Polic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60060" name="Image 2" descr="Une image contenant texte, écriture manuscrite, Police, blanc&#10;&#10;Description générée automatiquement"/>
                    <pic:cNvPicPr/>
                  </pic:nvPicPr>
                  <pic:blipFill>
                    <a:blip r:embed="rId28"/>
                    <a:stretch>
                      <a:fillRect/>
                    </a:stretch>
                  </pic:blipFill>
                  <pic:spPr>
                    <a:xfrm>
                      <a:off x="0" y="0"/>
                      <a:ext cx="4708246" cy="651399"/>
                    </a:xfrm>
                    <a:prstGeom prst="rect">
                      <a:avLst/>
                    </a:prstGeom>
                  </pic:spPr>
                </pic:pic>
              </a:graphicData>
            </a:graphic>
          </wp:inline>
        </w:drawing>
      </w:r>
    </w:p>
    <w:p w14:paraId="7E992D53" w14:textId="47FEC03F" w:rsidR="005427EA" w:rsidRDefault="00D4592F" w:rsidP="00BB74CE">
      <w:r w:rsidRPr="00995B96">
        <w:t>Tout cela doit être homologué.</w:t>
      </w:r>
    </w:p>
    <w:p w14:paraId="7DD82B01" w14:textId="77777777" w:rsidR="00D4592F" w:rsidRDefault="00D4592F" w:rsidP="00BB74CE"/>
    <w:p w14:paraId="05CE39DE" w14:textId="77777777" w:rsidR="00B30A2F" w:rsidRPr="00995B96" w:rsidRDefault="00B30A2F" w:rsidP="00B30A2F">
      <w:r w:rsidRPr="00995B96">
        <w:t>La collecte des données permet l'apprentissage automatique et l'apprentissage profond, améliorant ainsi la capacité du système.</w:t>
      </w:r>
    </w:p>
    <w:p w14:paraId="6CA61BDB" w14:textId="77777777" w:rsidR="006C3357" w:rsidRDefault="006C3357" w:rsidP="00BB74CE"/>
    <w:p w14:paraId="5699888A" w14:textId="77777777" w:rsidR="001F7617" w:rsidRPr="00995B96" w:rsidRDefault="001F7617" w:rsidP="001F7617">
      <w:r w:rsidRPr="00995B96">
        <w:t>Les étapes du cycle de vie des données doivent respecter le RGPD sans être spécifiquement adaptées à la pratique automobile. De plus, si des véhicules sont commercialisés, ils doivent se conformer aux normes de chaque pays, telles que le RGPD en Europe, le Cloud Act aux États-Unis, et le PIPL en Chine.</w:t>
      </w:r>
    </w:p>
    <w:p w14:paraId="1972B1D4" w14:textId="77777777" w:rsidR="00D4592F" w:rsidRDefault="00D4592F" w:rsidP="00BB74CE"/>
    <w:p w14:paraId="4BBFD9B6" w14:textId="50BA8ED2" w:rsidR="00D4592F" w:rsidRDefault="00D4592F" w:rsidP="00BB74CE">
      <w:r w:rsidRPr="00D4592F">
        <w:t>La connectivité des véhicules autonomes pose également des problèmes de sécurité, notamment la vulnérabilité aux attaques informatiques. Des questions se posent sur la manière de protéger ces systèmes contre de telles menaces.</w:t>
      </w:r>
      <w:r w:rsidR="007B553E">
        <w:t xml:space="preserve"> </w:t>
      </w:r>
      <w:r w:rsidR="007B553E" w:rsidRPr="007B553E">
        <w:t xml:space="preserve">Comment peut-on sécuriser ces informations sensibles </w:t>
      </w:r>
      <w:r w:rsidR="00F01B52" w:rsidRPr="007B553E">
        <w:t xml:space="preserve">face aux </w:t>
      </w:r>
      <w:r w:rsidR="00F01B52">
        <w:t>cyberattaques</w:t>
      </w:r>
      <w:r w:rsidR="007B553E" w:rsidRPr="007B553E">
        <w:t xml:space="preserve"> ?</w:t>
      </w:r>
    </w:p>
    <w:p w14:paraId="54AB4451" w14:textId="77777777" w:rsidR="00057761" w:rsidRDefault="00057761" w:rsidP="0096478F"/>
    <w:p w14:paraId="7BE45E81" w14:textId="6744F589" w:rsidR="00F33320" w:rsidRDefault="00F33320" w:rsidP="0096478F">
      <w:r>
        <w:t xml:space="preserve">Nolwen </w:t>
      </w:r>
      <w:r w:rsidR="00603024">
        <w:t xml:space="preserve">LE GUENNEC </w:t>
      </w:r>
      <w:r>
        <w:t xml:space="preserve">souligne que le développement des voitures autonomes est ralenti par les difficultés informatiques, malgré les annonces d’Elon Musk. Pour qu’une machine apprenne, il faut recréer tous les éléments de la conduite humaine, tels que la vision et les réseaux de neurones biologiques, sous forme digitale. Selon </w:t>
      </w:r>
      <w:r w:rsidR="006A0083">
        <w:t>A. BENSOUSSAN</w:t>
      </w:r>
      <w:r w:rsidR="00BE2980">
        <w:t xml:space="preserve"> </w:t>
      </w:r>
      <w:r>
        <w:t>dans la Charte des droits des robots, un véhicule autonome peut être considéré comme un robot : "une machine dotée d’intelligence artificielle, prenant des décisions autonomes, pouvant se déplacer de manière autonome dans des environnements publics ou privés et agissant en concertation avec les personnes humaines"</w:t>
      </w:r>
      <w:r w:rsidR="00A14FE8">
        <w:t xml:space="preserve"> d’après </w:t>
      </w:r>
      <w:r w:rsidR="006A0083">
        <w:t>A. BENSOUSSAN</w:t>
      </w:r>
      <w:r w:rsidR="00A14FE8">
        <w:t xml:space="preserve">, </w:t>
      </w:r>
      <w:r w:rsidR="00A14FE8" w:rsidRPr="221006EA">
        <w:rPr>
          <w:i/>
          <w:iCs/>
        </w:rPr>
        <w:t xml:space="preserve">Charte des droits des robots, </w:t>
      </w:r>
      <w:r w:rsidR="320806F2" w:rsidRPr="221006EA">
        <w:rPr>
          <w:i/>
          <w:iCs/>
        </w:rPr>
        <w:t>article.</w:t>
      </w:r>
    </w:p>
    <w:p w14:paraId="4A5B91F8" w14:textId="40EAFB1E" w:rsidR="004A34C7" w:rsidRDefault="00443C2F" w:rsidP="0096478F">
      <w:r w:rsidRPr="00443C2F">
        <w:t>Les programmes informatiques consomment de l’énergie, et l'impact environnemental de ces technologies doit être pris en compte.</w:t>
      </w:r>
    </w:p>
    <w:p w14:paraId="6E7B35CA" w14:textId="77777777" w:rsidR="00443C2F" w:rsidRDefault="00443C2F" w:rsidP="0096478F"/>
    <w:p w14:paraId="7D296932" w14:textId="77777777" w:rsidR="00443C2F" w:rsidRDefault="00443C2F" w:rsidP="0096478F"/>
    <w:p w14:paraId="2CC48DD3" w14:textId="77777777" w:rsidR="00443C2F" w:rsidRDefault="00443C2F" w:rsidP="0096478F"/>
    <w:p w14:paraId="790752FD" w14:textId="7E121D19" w:rsidR="002F148B" w:rsidRDefault="00443C2F" w:rsidP="0096478F">
      <w:r w:rsidRPr="00443C2F">
        <w:t xml:space="preserve">Dans ce document, Nolwen </w:t>
      </w:r>
      <w:r w:rsidR="00603024">
        <w:t>LE GUENNEC</w:t>
      </w:r>
      <w:r w:rsidRPr="00443C2F">
        <w:t xml:space="preserve"> soulève des questions essentielles sur cette nouvelle technologie. Elle aborde des points très pertinents, montrant qu'une multitude de procédures et de réglementations peuvent freiner cette avancée technologique.</w:t>
      </w:r>
      <w:r w:rsidR="006C59C4">
        <w:t xml:space="preserve"> </w:t>
      </w:r>
    </w:p>
    <w:p w14:paraId="2A482C03" w14:textId="77777777" w:rsidR="002F148B" w:rsidRDefault="002F148B">
      <w:pPr>
        <w:spacing w:after="160" w:line="259" w:lineRule="auto"/>
        <w:jc w:val="left"/>
      </w:pPr>
      <w:r>
        <w:br w:type="page"/>
      </w:r>
    </w:p>
    <w:p w14:paraId="7C986AB3" w14:textId="6253E671" w:rsidR="00601D92" w:rsidRDefault="002F148B" w:rsidP="001E0FD2">
      <w:pPr>
        <w:pStyle w:val="Heading2"/>
      </w:pPr>
      <w:bookmarkStart w:id="9" w:name="_Toc174908297"/>
      <w:r w:rsidRPr="0012255A">
        <w:t>2.5 Article</w:t>
      </w:r>
      <w:r w:rsidR="00A90657" w:rsidRPr="0012255A">
        <w:t xml:space="preserve"> </w:t>
      </w:r>
      <w:r w:rsidR="00AE7B7D" w:rsidRPr="0012255A">
        <w:t>« </w:t>
      </w:r>
      <w:r w:rsidR="0012255A" w:rsidRPr="0012255A">
        <w:t>Un motocycliste de 28 ans tué par une Tesla en</w:t>
      </w:r>
      <w:r w:rsidR="00D31487">
        <w:t xml:space="preserve"> </w:t>
      </w:r>
      <w:r w:rsidR="00D31487" w:rsidRPr="0012255A">
        <w:t>conduite</w:t>
      </w:r>
      <w:r w:rsidR="0012255A" w:rsidRPr="0012255A">
        <w:t xml:space="preserve"> entièrement </w:t>
      </w:r>
      <w:r w:rsidR="00883A85" w:rsidRPr="0012255A">
        <w:t>autonome »</w:t>
      </w:r>
      <w:r w:rsidR="0012255A">
        <w:t xml:space="preserve"> par le Journal de Québec</w:t>
      </w:r>
      <w:bookmarkEnd w:id="9"/>
      <w:r>
        <w:br/>
      </w:r>
    </w:p>
    <w:p w14:paraId="401E0F09" w14:textId="77777777" w:rsidR="001E0FD2" w:rsidRPr="0012255A" w:rsidRDefault="001E0FD2" w:rsidP="001E0FD2"/>
    <w:p w14:paraId="17894DDF" w14:textId="77777777" w:rsidR="008E63A5" w:rsidRDefault="008E63A5" w:rsidP="008E63A5">
      <w:r w:rsidRPr="008E63A5">
        <w:t xml:space="preserve">Les réseaux sociaux nous informent en temps réel des événements qui se déroulent dans notre pays ou à travers le monde. </w:t>
      </w:r>
    </w:p>
    <w:p w14:paraId="6CCFB20E" w14:textId="77777777" w:rsidR="005B3F08" w:rsidRDefault="008E63A5" w:rsidP="008E63A5">
      <w:r w:rsidRPr="008E63A5">
        <w:t>Récemment, j'ai lu un article daté du jeudi 1er août 2024, relatant un incident survenu en avril</w:t>
      </w:r>
      <w:r>
        <w:t xml:space="preserve"> dernier</w:t>
      </w:r>
      <w:r w:rsidRPr="008E63A5">
        <w:t xml:space="preserve">. Il s'agit d'un motocycliste de 28 ans, percuté par une voiture en conduite autonome, une Tesla Model S de 2022. Selon les données recueillies, la voiture aurait effectué une embardée après avoir perçu un bruit, ce qui a conduit à la collision. Le fabricant rappelle que ces véhicules ne sont pas entièrement autonomes et que le conducteur doit toujours être prêt à reprendre le contrôle en cas de problème. Selon l'Administration de la sécurité routière des États-Unis, 75 autres accidents impliquant des voitures autonomes ont été recensés. </w:t>
      </w:r>
    </w:p>
    <w:p w14:paraId="39A2778B" w14:textId="542007AA" w:rsidR="00CB31DF" w:rsidRDefault="008E63A5" w:rsidP="008E63A5">
      <w:r w:rsidRPr="008E63A5">
        <w:t xml:space="preserve">La semaine dernière, Elon Musk, PDG de Tesla, a déclaré que d'ici la fin de l'année, les systèmes de "conduite autonome" devraient être capables de fonctionner sans la supervision constante </w:t>
      </w:r>
      <w:r w:rsidR="005B3F08">
        <w:t>de son</w:t>
      </w:r>
      <w:r w:rsidRPr="008E63A5">
        <w:t xml:space="preserve"> conducteur.</w:t>
      </w:r>
    </w:p>
    <w:p w14:paraId="1C8F163B" w14:textId="77777777" w:rsidR="008E63A5" w:rsidRDefault="008E63A5" w:rsidP="008E63A5"/>
    <w:p w14:paraId="22628509" w14:textId="77777777" w:rsidR="00CB31DF" w:rsidRDefault="00CB31DF" w:rsidP="002F148B">
      <w:pPr>
        <w:jc w:val="left"/>
      </w:pPr>
    </w:p>
    <w:p w14:paraId="2E1DEDF1" w14:textId="77777777" w:rsidR="00CB31DF" w:rsidRDefault="00CB31DF" w:rsidP="00CB31DF">
      <w:pPr>
        <w:keepNext/>
        <w:jc w:val="center"/>
      </w:pPr>
      <w:r>
        <w:fldChar w:fldCharType="begin"/>
      </w:r>
      <w:r>
        <w:instrText xml:space="preserve"> INCLUDEPICTURE "https://m1.quebecormedia.com/emp/emp/d95cc080-026d-11ef-aa27-cb5b29e68027_ORIGINAL.jpg?impolicy=crop-resize&amp;x=0&amp;y=0&amp;w=1200&amp;h=789&amp;width=400" \* MERGEFORMATINET </w:instrText>
      </w:r>
      <w:r>
        <w:fldChar w:fldCharType="separate"/>
      </w:r>
      <w:r>
        <w:rPr>
          <w:noProof/>
        </w:rPr>
        <w:drawing>
          <wp:inline distT="0" distB="0" distL="0" distR="0" wp14:anchorId="304B87AE" wp14:editId="04A7C50E">
            <wp:extent cx="3259795" cy="2145105"/>
            <wp:effectExtent l="0" t="0" r="4445" b="1270"/>
            <wp:docPr id="648692751" name="Image 1" descr="Un motocycliste de 28 ans tué par une Tesla en «conduite entièrement auton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motocycliste de 28 ans tué par une Tesla en «conduite entièrement autono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5270" cy="2161869"/>
                    </a:xfrm>
                    <a:prstGeom prst="rect">
                      <a:avLst/>
                    </a:prstGeom>
                    <a:noFill/>
                    <a:ln>
                      <a:noFill/>
                    </a:ln>
                  </pic:spPr>
                </pic:pic>
              </a:graphicData>
            </a:graphic>
          </wp:inline>
        </w:drawing>
      </w:r>
      <w:r>
        <w:fldChar w:fldCharType="end"/>
      </w:r>
    </w:p>
    <w:p w14:paraId="70582823" w14:textId="52433C63" w:rsidR="00CB31DF" w:rsidRDefault="00CB31DF" w:rsidP="00CB31DF">
      <w:pPr>
        <w:pStyle w:val="Caption"/>
        <w:jc w:val="center"/>
      </w:pPr>
      <w:r>
        <w:t xml:space="preserve">Figure </w:t>
      </w:r>
      <w:r>
        <w:fldChar w:fldCharType="begin"/>
      </w:r>
      <w:r>
        <w:instrText xml:space="preserve"> SEQ Figure \* ARABIC </w:instrText>
      </w:r>
      <w:r>
        <w:fldChar w:fldCharType="separate"/>
      </w:r>
      <w:r w:rsidR="00206891">
        <w:rPr>
          <w:noProof/>
        </w:rPr>
        <w:t>13</w:t>
      </w:r>
      <w:r>
        <w:fldChar w:fldCharType="end"/>
      </w:r>
      <w:r>
        <w:t>: Image issue de l'article</w:t>
      </w:r>
    </w:p>
    <w:p w14:paraId="79FBC9FB" w14:textId="77777777" w:rsidR="00CB31DF" w:rsidRDefault="00CB31DF" w:rsidP="00CB31DF"/>
    <w:p w14:paraId="0F500B79" w14:textId="77777777" w:rsidR="00CB31DF" w:rsidRDefault="00CB31DF" w:rsidP="00CB31DF"/>
    <w:p w14:paraId="3EFABE94" w14:textId="275DBA9F" w:rsidR="00115A98" w:rsidRPr="00BB74CE" w:rsidRDefault="00210502" w:rsidP="00BB74CE">
      <w:r w:rsidRPr="00210502">
        <w:t xml:space="preserve">En conclusion, cet article </w:t>
      </w:r>
      <w:r w:rsidR="006F0CD9">
        <w:t>reflète</w:t>
      </w:r>
      <w:r w:rsidRPr="00210502">
        <w:t xml:space="preserve"> que la voiture autonome n'est pas encore totalement fiable et qu'une supervision reste nécessaire lors de son utilisation. Il met en évidence les limites de la technologie employée dans ces véhicules. On peut se poser plusieurs questions </w:t>
      </w:r>
      <w:r w:rsidR="006F0CD9">
        <w:t xml:space="preserve">pour donner suite à sa lecture </w:t>
      </w:r>
      <w:r w:rsidRPr="00210502">
        <w:t>: la caméra a-t-elle correctement détecté la moto ? Quelles ont été les causes de l'embardée ?</w:t>
      </w:r>
    </w:p>
    <w:p w14:paraId="0A37D863" w14:textId="77777777" w:rsidR="00F74F6D" w:rsidRDefault="00F74F6D">
      <w:pPr>
        <w:spacing w:after="160" w:line="259" w:lineRule="auto"/>
        <w:jc w:val="left"/>
      </w:pPr>
      <w:r>
        <w:br w:type="page"/>
      </w:r>
    </w:p>
    <w:p w14:paraId="20768BB2" w14:textId="0F02CBF8" w:rsidR="00A2130B" w:rsidRPr="00F662F7" w:rsidRDefault="00461966" w:rsidP="00461966">
      <w:pPr>
        <w:pStyle w:val="Heading1"/>
      </w:pPr>
      <w:bookmarkStart w:id="10" w:name="_Toc174908298"/>
      <w:r>
        <w:t>III. Développement de la réflexion</w:t>
      </w:r>
      <w:bookmarkEnd w:id="10"/>
    </w:p>
    <w:p w14:paraId="4549D1A0" w14:textId="77777777" w:rsidR="00A2130B" w:rsidRDefault="00A2130B" w:rsidP="00EC7AAA"/>
    <w:p w14:paraId="511BF5F1" w14:textId="77777777" w:rsidR="00685E39" w:rsidRDefault="00685E39" w:rsidP="00EC7AAA"/>
    <w:p w14:paraId="38CF6EE0" w14:textId="77777777" w:rsidR="002E3A88" w:rsidRPr="002E3A88" w:rsidRDefault="1583E06B" w:rsidP="002E3A88">
      <w:r>
        <w:t>Il existe une multitude d'informations et d'articles sur ces sujets. On observe que les avancées technologiques concernant les voitures autonomes soulèvent plusieurs questions : y a-t-il suffisamment de données pour automatiser les tâches ? L'apprentissage est-il efficace ? De plus, il faut considérer toutes les normes qui s'appliqueraient si ces véhicules étaient commercialisés.</w:t>
      </w:r>
    </w:p>
    <w:p w14:paraId="5D2A9418" w14:textId="77777777" w:rsidR="00685E39" w:rsidRPr="002E3A88" w:rsidRDefault="00685E39" w:rsidP="002E3A88"/>
    <w:p w14:paraId="2C5255E9" w14:textId="7D35E129" w:rsidR="002E3A88" w:rsidRDefault="6E23E351" w:rsidP="002E3A88">
      <w:r>
        <w:t>Mes recherches me conduisent à me demander si la technologie actuellement déployée dans les voitures peut également être adaptée aux deux-roues motorisés. L'IA peut-elle apporter plus de sécurité à ces véhicules ? Les deux-roues diffèrent des voitures : ils n'ont</w:t>
      </w:r>
      <w:r w:rsidR="3C1618A8">
        <w:t xml:space="preserve">, </w:t>
      </w:r>
      <w:r w:rsidR="2E5A7C9C" w:rsidRPr="4CD19E41">
        <w:rPr>
          <w:color w:val="000000" w:themeColor="text1"/>
        </w:rPr>
        <w:t>par définition</w:t>
      </w:r>
      <w:r w:rsidR="12D4BD82" w:rsidRPr="4CD19E41">
        <w:rPr>
          <w:color w:val="000000" w:themeColor="text1"/>
        </w:rPr>
        <w:t>,</w:t>
      </w:r>
      <w:r w:rsidR="2E5A7C9C" w:rsidRPr="4CD19E41">
        <w:rPr>
          <w:color w:val="000000" w:themeColor="text1"/>
        </w:rPr>
        <w:t xml:space="preserve"> </w:t>
      </w:r>
      <w:r w:rsidRPr="4CD19E41">
        <w:rPr>
          <w:color w:val="000000" w:themeColor="text1"/>
        </w:rPr>
        <w:t xml:space="preserve">que </w:t>
      </w:r>
      <w:r>
        <w:t>deux</w:t>
      </w:r>
      <w:r w:rsidR="6D4E62A5">
        <w:t>-</w:t>
      </w:r>
      <w:r>
        <w:t xml:space="preserve">roues, ce qui implique que la stabilité, la surface de roulement et l'environnement dans lequel évolue le véhicule doivent être pris en compte pour éviter une chute. De nombreux paramètres </w:t>
      </w:r>
      <w:r w:rsidR="3C1F6572">
        <w:t xml:space="preserve">complexes </w:t>
      </w:r>
      <w:r>
        <w:t>sont à considérer.</w:t>
      </w:r>
      <w:r w:rsidR="00BB4D6F">
        <w:t xml:space="preserve"> </w:t>
      </w:r>
    </w:p>
    <w:p w14:paraId="3ECEA5F3" w14:textId="61E48F5E" w:rsidR="007A0BDD" w:rsidRDefault="007A0BDD" w:rsidP="002E3A88"/>
    <w:p w14:paraId="3F819604" w14:textId="7412CFDA" w:rsidR="00CF5107" w:rsidRDefault="00CF5107" w:rsidP="002E3A88"/>
    <w:p w14:paraId="47648E77" w14:textId="2369CC61" w:rsidR="007A0BDD" w:rsidRDefault="72436049" w:rsidP="002E3A88">
      <w:r>
        <w:t>Étant passionné</w:t>
      </w:r>
      <w:r w:rsidR="7E77C8DD">
        <w:t>e</w:t>
      </w:r>
      <w:r>
        <w:t xml:space="preserve"> par les deux-roues motorisés, c'est un sujet que je souhaite approfondir.</w:t>
      </w:r>
    </w:p>
    <w:p w14:paraId="68247F64" w14:textId="43802182" w:rsidR="00637088" w:rsidRPr="002E3A88" w:rsidRDefault="00637088" w:rsidP="002E3A88">
      <w:r w:rsidRPr="00637088">
        <w:t xml:space="preserve">Il est donc légitime de se demander </w:t>
      </w:r>
      <w:r w:rsidR="003D771B" w:rsidRPr="003D771B">
        <w:t>« </w:t>
      </w:r>
      <w:r w:rsidR="003D771B" w:rsidRPr="003D771B">
        <w:rPr>
          <w:b/>
          <w:bCs/>
        </w:rPr>
        <w:t xml:space="preserve">Dans quelle mesure les technologies d'IA </w:t>
      </w:r>
      <w:r w:rsidR="008B5D76">
        <w:rPr>
          <w:b/>
          <w:bCs/>
        </w:rPr>
        <w:t xml:space="preserve">des voitures autonomes </w:t>
      </w:r>
      <w:r w:rsidR="003D771B" w:rsidRPr="003D771B">
        <w:rPr>
          <w:b/>
          <w:bCs/>
        </w:rPr>
        <w:t>peuvent-elles être adaptées pour répondre aux besoins spécifiques de la sécurité des motos sur les routes ?</w:t>
      </w:r>
      <w:r w:rsidR="003D771B" w:rsidRPr="003D771B">
        <w:t> »</w:t>
      </w:r>
    </w:p>
    <w:p w14:paraId="2E6DE028" w14:textId="0562C295" w:rsidR="000F20DA" w:rsidRPr="00C62D92" w:rsidRDefault="000F20DA" w:rsidP="002E3A88"/>
    <w:sectPr w:rsidR="000F20DA" w:rsidRPr="00C62D92" w:rsidSect="00263CD4">
      <w:pgSz w:w="11906" w:h="16838" w:code="9"/>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AF4E50" w14:textId="77777777" w:rsidR="00F86C91" w:rsidRDefault="00F86C91" w:rsidP="006B633A">
      <w:r>
        <w:separator/>
      </w:r>
    </w:p>
  </w:endnote>
  <w:endnote w:type="continuationSeparator" w:id="0">
    <w:p w14:paraId="3D32E936" w14:textId="77777777" w:rsidR="00F86C91" w:rsidRDefault="00F86C91" w:rsidP="006B633A">
      <w:r>
        <w:continuationSeparator/>
      </w:r>
    </w:p>
  </w:endnote>
  <w:endnote w:type="continuationNotice" w:id="1">
    <w:p w14:paraId="05980E09" w14:textId="77777777" w:rsidR="00F86C91" w:rsidRDefault="00F86C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Light (Titres)">
    <w:altName w:val="Calibri Light"/>
    <w:charset w:val="00"/>
    <w:family w:val="roman"/>
    <w:pitch w:val="default"/>
  </w:font>
  <w:font w:name="Arial (Corps CS)">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1B838" w14:textId="09E8FD20" w:rsidR="006B633A" w:rsidRPr="005E7312" w:rsidRDefault="004364B8" w:rsidP="005E7312">
    <w:pPr>
      <w:pStyle w:val="Footer"/>
      <w:rPr>
        <w:rFonts w:ascii="Calibri" w:eastAsia="Calibri" w:hAnsi="Calibri" w:cs="Calibri"/>
        <w:color w:val="000000"/>
        <w:lang w:bidi="fr-FR"/>
      </w:rPr>
    </w:pPr>
    <w:r>
      <w:rPr>
        <w:rFonts w:ascii="Calibri" w:eastAsia="Calibri" w:hAnsi="Calibri" w:cs="Calibri"/>
        <w:color w:val="000000"/>
        <w:lang w:bidi="fr-FR"/>
      </w:rPr>
      <w:t xml:space="preserve">Shana LEFEVRE - </w:t>
    </w:r>
    <w:r w:rsidR="005E7312">
      <w:rPr>
        <w:rFonts w:ascii="Calibri" w:eastAsia="Calibri" w:hAnsi="Calibri" w:cs="Calibri"/>
        <w:color w:val="000000"/>
        <w:lang w:bidi="fr-FR"/>
      </w:rPr>
      <w:t>DOSSIER DE RECHERCHE</w:t>
    </w:r>
    <w:r w:rsidR="006F5A91" w:rsidRPr="004048B0">
      <w:rPr>
        <w:rFonts w:ascii="Calibri" w:eastAsia="Calibri" w:hAnsi="Calibri" w:cs="Calibri"/>
        <w:color w:val="000000"/>
        <w:lang w:bidi="fr-FR"/>
      </w:rPr>
      <w:t xml:space="preserve"> | </w:t>
    </w:r>
    <w:sdt>
      <w:sdtPr>
        <w:id w:val="527454104"/>
        <w:docPartObj>
          <w:docPartGallery w:val="Page Numbers (Bottom of Page)"/>
          <w:docPartUnique/>
        </w:docPartObj>
      </w:sdtPr>
      <w:sdtEndPr>
        <w:rPr>
          <w:noProof/>
        </w:rPr>
      </w:sdtEndPr>
      <w:sdtContent>
        <w:r w:rsidR="006F5A91">
          <w:rPr>
            <w:lang w:bidi="fr-FR"/>
          </w:rPr>
          <w:fldChar w:fldCharType="begin"/>
        </w:r>
        <w:r w:rsidR="006F5A91">
          <w:rPr>
            <w:lang w:bidi="fr-FR"/>
          </w:rPr>
          <w:instrText xml:space="preserve"> PAGE   \* MERGEFORMAT </w:instrText>
        </w:r>
        <w:r w:rsidR="006F5A91">
          <w:rPr>
            <w:lang w:bidi="fr-FR"/>
          </w:rPr>
          <w:fldChar w:fldCharType="separate"/>
        </w:r>
        <w:r w:rsidR="005431C3">
          <w:rPr>
            <w:noProof/>
            <w:lang w:bidi="fr-FR"/>
          </w:rPr>
          <w:t>7</w:t>
        </w:r>
        <w:r w:rsidR="006F5A91">
          <w:rPr>
            <w:noProof/>
            <w:lang w:bidi="fr-FR"/>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BC90C" w14:textId="1EFD4E08" w:rsidR="006F5A91" w:rsidRPr="00FB269B" w:rsidRDefault="009B63EB" w:rsidP="00FB269B">
    <w:pPr>
      <w:pStyle w:val="Footer"/>
      <w:rPr>
        <w:rFonts w:ascii="Calibri" w:eastAsia="Calibri" w:hAnsi="Calibri" w:cs="Calibri"/>
        <w:noProof/>
        <w:color w:val="000000"/>
        <w:lang w:bidi="fr-FR"/>
      </w:rPr>
    </w:pPr>
    <w:r>
      <w:rPr>
        <w:rFonts w:ascii="Calibri" w:eastAsia="Calibri" w:hAnsi="Calibri" w:cs="Calibri"/>
        <w:noProof/>
        <w:color w:val="000000"/>
        <w:lang w:bidi="fr-FR"/>
      </w:rPr>
      <w:t>DOSSIER DE RECHERCHE</w:t>
    </w:r>
    <w:r w:rsidR="00FB269B">
      <w:rPr>
        <w:rFonts w:ascii="Calibri" w:eastAsia="Calibri" w:hAnsi="Calibri" w:cs="Calibri"/>
        <w:noProof/>
        <w:color w:val="000000"/>
        <w:lang w:bidi="fr-FR"/>
      </w:rPr>
      <w:t xml:space="preserve"> </w:t>
    </w:r>
    <w:r w:rsidR="006F5A91" w:rsidRPr="0012419C">
      <w:rPr>
        <w:rFonts w:ascii="Calibri" w:eastAsia="Calibri" w:hAnsi="Calibri" w:cs="Calibri"/>
        <w:noProof/>
        <w:color w:val="000000"/>
        <w:lang w:bidi="fr-FR"/>
      </w:rPr>
      <w:t xml:space="preserve">| </w:t>
    </w:r>
    <w:sdt>
      <w:sdtPr>
        <w:rPr>
          <w:noProof/>
        </w:rPr>
        <w:id w:val="-1730069208"/>
        <w:docPartObj>
          <w:docPartGallery w:val="Page Numbers (Bottom of Page)"/>
          <w:docPartUnique/>
        </w:docPartObj>
      </w:sdtPr>
      <w:sdtContent>
        <w:r w:rsidR="006F5A91" w:rsidRPr="0012419C">
          <w:rPr>
            <w:noProof/>
            <w:lang w:bidi="fr-FR"/>
          </w:rPr>
          <w:fldChar w:fldCharType="begin"/>
        </w:r>
        <w:r w:rsidR="006F5A91" w:rsidRPr="0012419C">
          <w:rPr>
            <w:noProof/>
            <w:lang w:bidi="fr-FR"/>
          </w:rPr>
          <w:instrText xml:space="preserve"> PAGE   \* MERGEFORMAT </w:instrText>
        </w:r>
        <w:r w:rsidR="006F5A91" w:rsidRPr="0012419C">
          <w:rPr>
            <w:noProof/>
            <w:lang w:bidi="fr-FR"/>
          </w:rPr>
          <w:fldChar w:fldCharType="separate"/>
        </w:r>
        <w:r w:rsidR="005431C3" w:rsidRPr="0012419C">
          <w:rPr>
            <w:noProof/>
            <w:lang w:bidi="fr-FR"/>
          </w:rPr>
          <w:t>6</w:t>
        </w:r>
        <w:r w:rsidR="006F5A91" w:rsidRPr="0012419C">
          <w:rPr>
            <w:noProof/>
            <w:lang w:bidi="fr-FR"/>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BBABF" w14:textId="77777777" w:rsidR="00F86C91" w:rsidRDefault="00F86C91" w:rsidP="006B633A">
      <w:r>
        <w:separator/>
      </w:r>
    </w:p>
  </w:footnote>
  <w:footnote w:type="continuationSeparator" w:id="0">
    <w:p w14:paraId="341966D8" w14:textId="77777777" w:rsidR="00F86C91" w:rsidRDefault="00F86C91" w:rsidP="006B633A">
      <w:r>
        <w:continuationSeparator/>
      </w:r>
    </w:p>
  </w:footnote>
  <w:footnote w:type="continuationNotice" w:id="1">
    <w:p w14:paraId="7109EDE8" w14:textId="77777777" w:rsidR="00F86C91" w:rsidRDefault="00F86C91"/>
  </w:footnote>
  <w:footnote w:id="2">
    <w:p w14:paraId="5180BFE2" w14:textId="33D77C06" w:rsidR="00C7393C" w:rsidRDefault="00C7393C">
      <w:pPr>
        <w:pStyle w:val="FootnoteText"/>
      </w:pPr>
      <w:r>
        <w:rPr>
          <w:rStyle w:val="FootnoteReference"/>
        </w:rPr>
        <w:footnoteRef/>
      </w:r>
      <w:r>
        <w:t xml:space="preserve">  </w:t>
      </w:r>
      <w:r w:rsidRPr="00C7393C">
        <w:t>Comportement</w:t>
      </w:r>
      <w:r>
        <w:t>s</w:t>
      </w:r>
      <w:r w:rsidRPr="00C7393C">
        <w:t xml:space="preserve"> et mouvements du véhicule dans la direction transversale </w:t>
      </w:r>
      <w:r w:rsidR="000E327B">
        <w:t>lorsque le véhicule est soumis à des forces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Puce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DD009D"/>
    <w:multiLevelType w:val="hybridMultilevel"/>
    <w:tmpl w:val="C428CF92"/>
    <w:lvl w:ilvl="0" w:tplc="2F6EE17A">
      <w:start w:val="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130CE2"/>
    <w:multiLevelType w:val="hybridMultilevel"/>
    <w:tmpl w:val="71741340"/>
    <w:lvl w:ilvl="0" w:tplc="09C884AE">
      <w:start w:val="2"/>
      <w:numFmt w:val="bullet"/>
      <w:lvlText w:val="-"/>
      <w:lvlJc w:val="left"/>
      <w:pPr>
        <w:ind w:left="720" w:hanging="360"/>
      </w:pPr>
      <w:rPr>
        <w:rFonts w:ascii="Aptos" w:eastAsiaTheme="minorHAnsi" w:hAnsi="Apto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6219129">
    <w:abstractNumId w:val="1"/>
  </w:num>
  <w:num w:numId="2" w16cid:durableId="1195924432">
    <w:abstractNumId w:val="6"/>
  </w:num>
  <w:num w:numId="3" w16cid:durableId="434178821">
    <w:abstractNumId w:val="0"/>
  </w:num>
  <w:num w:numId="4" w16cid:durableId="1395002965">
    <w:abstractNumId w:val="4"/>
  </w:num>
  <w:num w:numId="5" w16cid:durableId="981926561">
    <w:abstractNumId w:val="8"/>
  </w:num>
  <w:num w:numId="6" w16cid:durableId="1760713378">
    <w:abstractNumId w:val="3"/>
  </w:num>
  <w:num w:numId="7" w16cid:durableId="2045672053">
    <w:abstractNumId w:val="2"/>
  </w:num>
  <w:num w:numId="8" w16cid:durableId="116022738">
    <w:abstractNumId w:val="5"/>
  </w:num>
  <w:num w:numId="9" w16cid:durableId="9432378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removePersonalInformation/>
  <w:removeDateAndTime/>
  <w:displayBackgroundShap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F14F2C"/>
    <w:rsid w:val="00000E12"/>
    <w:rsid w:val="00002CD5"/>
    <w:rsid w:val="000059DA"/>
    <w:rsid w:val="00006726"/>
    <w:rsid w:val="00010A89"/>
    <w:rsid w:val="00011196"/>
    <w:rsid w:val="00011572"/>
    <w:rsid w:val="00013DE1"/>
    <w:rsid w:val="00021509"/>
    <w:rsid w:val="0002262E"/>
    <w:rsid w:val="000227CA"/>
    <w:rsid w:val="000239FD"/>
    <w:rsid w:val="00024EBC"/>
    <w:rsid w:val="000302FE"/>
    <w:rsid w:val="0003206E"/>
    <w:rsid w:val="0003237C"/>
    <w:rsid w:val="00036352"/>
    <w:rsid w:val="000378D7"/>
    <w:rsid w:val="0004343A"/>
    <w:rsid w:val="0004474E"/>
    <w:rsid w:val="000504EC"/>
    <w:rsid w:val="00051294"/>
    <w:rsid w:val="00051449"/>
    <w:rsid w:val="00051A0B"/>
    <w:rsid w:val="00053A98"/>
    <w:rsid w:val="00056A5E"/>
    <w:rsid w:val="00056AF4"/>
    <w:rsid w:val="00056F25"/>
    <w:rsid w:val="00057761"/>
    <w:rsid w:val="00060117"/>
    <w:rsid w:val="00060B98"/>
    <w:rsid w:val="0006246E"/>
    <w:rsid w:val="00062620"/>
    <w:rsid w:val="00064622"/>
    <w:rsid w:val="000706B7"/>
    <w:rsid w:val="000714D6"/>
    <w:rsid w:val="00071641"/>
    <w:rsid w:val="00073E84"/>
    <w:rsid w:val="00074249"/>
    <w:rsid w:val="00076D6F"/>
    <w:rsid w:val="00077F10"/>
    <w:rsid w:val="00080119"/>
    <w:rsid w:val="00080B49"/>
    <w:rsid w:val="00082737"/>
    <w:rsid w:val="000834BB"/>
    <w:rsid w:val="00083637"/>
    <w:rsid w:val="000867F4"/>
    <w:rsid w:val="00086808"/>
    <w:rsid w:val="000869DD"/>
    <w:rsid w:val="00091017"/>
    <w:rsid w:val="000936E3"/>
    <w:rsid w:val="000941D2"/>
    <w:rsid w:val="00094996"/>
    <w:rsid w:val="00094D43"/>
    <w:rsid w:val="0009505B"/>
    <w:rsid w:val="0009565A"/>
    <w:rsid w:val="0009652F"/>
    <w:rsid w:val="000A0187"/>
    <w:rsid w:val="000A49E4"/>
    <w:rsid w:val="000A587B"/>
    <w:rsid w:val="000A61F9"/>
    <w:rsid w:val="000A67F8"/>
    <w:rsid w:val="000A6B30"/>
    <w:rsid w:val="000B260B"/>
    <w:rsid w:val="000B2712"/>
    <w:rsid w:val="000B2E3E"/>
    <w:rsid w:val="000B5817"/>
    <w:rsid w:val="000C0AFA"/>
    <w:rsid w:val="000C353E"/>
    <w:rsid w:val="000C435B"/>
    <w:rsid w:val="000C4973"/>
    <w:rsid w:val="000C68B2"/>
    <w:rsid w:val="000D006A"/>
    <w:rsid w:val="000D06AB"/>
    <w:rsid w:val="000D1D83"/>
    <w:rsid w:val="000D1DA3"/>
    <w:rsid w:val="000D45BE"/>
    <w:rsid w:val="000D47CF"/>
    <w:rsid w:val="000D4C0A"/>
    <w:rsid w:val="000D572A"/>
    <w:rsid w:val="000E28E3"/>
    <w:rsid w:val="000E327B"/>
    <w:rsid w:val="000E67C3"/>
    <w:rsid w:val="000E6F8D"/>
    <w:rsid w:val="000F024F"/>
    <w:rsid w:val="000F0784"/>
    <w:rsid w:val="000F1029"/>
    <w:rsid w:val="000F20DA"/>
    <w:rsid w:val="000F2FEF"/>
    <w:rsid w:val="000F3166"/>
    <w:rsid w:val="000F3846"/>
    <w:rsid w:val="000F4B04"/>
    <w:rsid w:val="000F4CF3"/>
    <w:rsid w:val="000F5341"/>
    <w:rsid w:val="000F5997"/>
    <w:rsid w:val="000F64E2"/>
    <w:rsid w:val="000F6889"/>
    <w:rsid w:val="000F710B"/>
    <w:rsid w:val="00100EA6"/>
    <w:rsid w:val="0010133A"/>
    <w:rsid w:val="00103FA1"/>
    <w:rsid w:val="00110D36"/>
    <w:rsid w:val="00114118"/>
    <w:rsid w:val="00115006"/>
    <w:rsid w:val="00115A98"/>
    <w:rsid w:val="00116D09"/>
    <w:rsid w:val="00117E57"/>
    <w:rsid w:val="00120C44"/>
    <w:rsid w:val="00120E71"/>
    <w:rsid w:val="00120EDB"/>
    <w:rsid w:val="0012230F"/>
    <w:rsid w:val="0012255A"/>
    <w:rsid w:val="00122D73"/>
    <w:rsid w:val="00122E08"/>
    <w:rsid w:val="0012419C"/>
    <w:rsid w:val="0012613B"/>
    <w:rsid w:val="00126553"/>
    <w:rsid w:val="00130326"/>
    <w:rsid w:val="00130F2A"/>
    <w:rsid w:val="00131218"/>
    <w:rsid w:val="00132CB0"/>
    <w:rsid w:val="0013321A"/>
    <w:rsid w:val="00133F58"/>
    <w:rsid w:val="00134A04"/>
    <w:rsid w:val="00135B71"/>
    <w:rsid w:val="0013621A"/>
    <w:rsid w:val="00136DAF"/>
    <w:rsid w:val="00137683"/>
    <w:rsid w:val="00137E35"/>
    <w:rsid w:val="00140549"/>
    <w:rsid w:val="00140D42"/>
    <w:rsid w:val="00141EDC"/>
    <w:rsid w:val="00142331"/>
    <w:rsid w:val="001440FF"/>
    <w:rsid w:val="0014417E"/>
    <w:rsid w:val="00145D70"/>
    <w:rsid w:val="00152452"/>
    <w:rsid w:val="00152A6B"/>
    <w:rsid w:val="0015336E"/>
    <w:rsid w:val="00154251"/>
    <w:rsid w:val="0015456E"/>
    <w:rsid w:val="0015493B"/>
    <w:rsid w:val="00155ABD"/>
    <w:rsid w:val="00166194"/>
    <w:rsid w:val="00170892"/>
    <w:rsid w:val="00173166"/>
    <w:rsid w:val="001745C0"/>
    <w:rsid w:val="00174FA8"/>
    <w:rsid w:val="00175616"/>
    <w:rsid w:val="001812E2"/>
    <w:rsid w:val="00184F0A"/>
    <w:rsid w:val="0018569C"/>
    <w:rsid w:val="0018603A"/>
    <w:rsid w:val="001877A1"/>
    <w:rsid w:val="00187D4B"/>
    <w:rsid w:val="00191B9F"/>
    <w:rsid w:val="00193A99"/>
    <w:rsid w:val="001A4A16"/>
    <w:rsid w:val="001A590E"/>
    <w:rsid w:val="001A6D82"/>
    <w:rsid w:val="001B0C3C"/>
    <w:rsid w:val="001B13D1"/>
    <w:rsid w:val="001B1862"/>
    <w:rsid w:val="001B324C"/>
    <w:rsid w:val="001B731B"/>
    <w:rsid w:val="001C52F2"/>
    <w:rsid w:val="001C6ED7"/>
    <w:rsid w:val="001D0839"/>
    <w:rsid w:val="001D333E"/>
    <w:rsid w:val="001D5EC6"/>
    <w:rsid w:val="001D6E9A"/>
    <w:rsid w:val="001E0FD2"/>
    <w:rsid w:val="001E17E9"/>
    <w:rsid w:val="001E1AC4"/>
    <w:rsid w:val="001E2FD9"/>
    <w:rsid w:val="001E454B"/>
    <w:rsid w:val="001E7E2F"/>
    <w:rsid w:val="001F16D3"/>
    <w:rsid w:val="001F2387"/>
    <w:rsid w:val="001F3F69"/>
    <w:rsid w:val="001F43F7"/>
    <w:rsid w:val="001F5BFC"/>
    <w:rsid w:val="001F72CD"/>
    <w:rsid w:val="001F7617"/>
    <w:rsid w:val="001F7DF8"/>
    <w:rsid w:val="001F7EE0"/>
    <w:rsid w:val="00202790"/>
    <w:rsid w:val="002030D4"/>
    <w:rsid w:val="002038A7"/>
    <w:rsid w:val="00204ADC"/>
    <w:rsid w:val="00206553"/>
    <w:rsid w:val="00206891"/>
    <w:rsid w:val="00207EE4"/>
    <w:rsid w:val="00210502"/>
    <w:rsid w:val="00210A71"/>
    <w:rsid w:val="00211959"/>
    <w:rsid w:val="0021365A"/>
    <w:rsid w:val="002137A7"/>
    <w:rsid w:val="00213E7D"/>
    <w:rsid w:val="00214332"/>
    <w:rsid w:val="002167F0"/>
    <w:rsid w:val="00217102"/>
    <w:rsid w:val="00217C2A"/>
    <w:rsid w:val="00220E65"/>
    <w:rsid w:val="00221756"/>
    <w:rsid w:val="002229EF"/>
    <w:rsid w:val="002232A4"/>
    <w:rsid w:val="00223863"/>
    <w:rsid w:val="002242C0"/>
    <w:rsid w:val="002255FB"/>
    <w:rsid w:val="00226BF8"/>
    <w:rsid w:val="00227547"/>
    <w:rsid w:val="00230904"/>
    <w:rsid w:val="00230FD6"/>
    <w:rsid w:val="00231243"/>
    <w:rsid w:val="00231A3E"/>
    <w:rsid w:val="002337C3"/>
    <w:rsid w:val="0023407A"/>
    <w:rsid w:val="00235551"/>
    <w:rsid w:val="00237098"/>
    <w:rsid w:val="00237331"/>
    <w:rsid w:val="0023776B"/>
    <w:rsid w:val="0024012D"/>
    <w:rsid w:val="00240828"/>
    <w:rsid w:val="00241425"/>
    <w:rsid w:val="00241F79"/>
    <w:rsid w:val="00243488"/>
    <w:rsid w:val="002435A3"/>
    <w:rsid w:val="002436DE"/>
    <w:rsid w:val="00245B1E"/>
    <w:rsid w:val="002465A8"/>
    <w:rsid w:val="002465CC"/>
    <w:rsid w:val="00247684"/>
    <w:rsid w:val="00247B0E"/>
    <w:rsid w:val="00250E62"/>
    <w:rsid w:val="00252A3E"/>
    <w:rsid w:val="00254B91"/>
    <w:rsid w:val="002553A3"/>
    <w:rsid w:val="00256EB9"/>
    <w:rsid w:val="002603A1"/>
    <w:rsid w:val="0026161B"/>
    <w:rsid w:val="00263CD4"/>
    <w:rsid w:val="002658AD"/>
    <w:rsid w:val="00265965"/>
    <w:rsid w:val="0026757D"/>
    <w:rsid w:val="00271EA4"/>
    <w:rsid w:val="0027432C"/>
    <w:rsid w:val="00274649"/>
    <w:rsid w:val="00276A77"/>
    <w:rsid w:val="00276B95"/>
    <w:rsid w:val="00280B0F"/>
    <w:rsid w:val="00281308"/>
    <w:rsid w:val="0028344C"/>
    <w:rsid w:val="0028407F"/>
    <w:rsid w:val="0028703A"/>
    <w:rsid w:val="00291570"/>
    <w:rsid w:val="00291C80"/>
    <w:rsid w:val="00293322"/>
    <w:rsid w:val="00296320"/>
    <w:rsid w:val="0029662B"/>
    <w:rsid w:val="002A0121"/>
    <w:rsid w:val="002A0E38"/>
    <w:rsid w:val="002A1C66"/>
    <w:rsid w:val="002A1D7C"/>
    <w:rsid w:val="002A3FC6"/>
    <w:rsid w:val="002A4487"/>
    <w:rsid w:val="002B0191"/>
    <w:rsid w:val="002B15B8"/>
    <w:rsid w:val="002B1F43"/>
    <w:rsid w:val="002B328E"/>
    <w:rsid w:val="002B4776"/>
    <w:rsid w:val="002B548F"/>
    <w:rsid w:val="002B71A7"/>
    <w:rsid w:val="002B729E"/>
    <w:rsid w:val="002C0BD8"/>
    <w:rsid w:val="002C5440"/>
    <w:rsid w:val="002C7F0E"/>
    <w:rsid w:val="002D0AE7"/>
    <w:rsid w:val="002D0D1D"/>
    <w:rsid w:val="002D27D4"/>
    <w:rsid w:val="002D4BE4"/>
    <w:rsid w:val="002D5E82"/>
    <w:rsid w:val="002D7CD0"/>
    <w:rsid w:val="002E07C9"/>
    <w:rsid w:val="002E09DB"/>
    <w:rsid w:val="002E0DCD"/>
    <w:rsid w:val="002E2372"/>
    <w:rsid w:val="002E3A88"/>
    <w:rsid w:val="002E7208"/>
    <w:rsid w:val="002E7B0E"/>
    <w:rsid w:val="002EC1CC"/>
    <w:rsid w:val="002F01C0"/>
    <w:rsid w:val="002F0D71"/>
    <w:rsid w:val="002F148B"/>
    <w:rsid w:val="002F2A30"/>
    <w:rsid w:val="002F37A0"/>
    <w:rsid w:val="002F3FA0"/>
    <w:rsid w:val="002F457B"/>
    <w:rsid w:val="002F558A"/>
    <w:rsid w:val="002F6B0F"/>
    <w:rsid w:val="002F6EE0"/>
    <w:rsid w:val="002F770D"/>
    <w:rsid w:val="00301F28"/>
    <w:rsid w:val="00302DD0"/>
    <w:rsid w:val="00310280"/>
    <w:rsid w:val="00311748"/>
    <w:rsid w:val="003152A6"/>
    <w:rsid w:val="003208D3"/>
    <w:rsid w:val="00322D7E"/>
    <w:rsid w:val="00324B19"/>
    <w:rsid w:val="00326231"/>
    <w:rsid w:val="003272AB"/>
    <w:rsid w:val="00331CBA"/>
    <w:rsid w:val="0033221E"/>
    <w:rsid w:val="00333597"/>
    <w:rsid w:val="00333AEB"/>
    <w:rsid w:val="0033574E"/>
    <w:rsid w:val="00335B30"/>
    <w:rsid w:val="00335CCE"/>
    <w:rsid w:val="00337A2D"/>
    <w:rsid w:val="00340FAD"/>
    <w:rsid w:val="00341397"/>
    <w:rsid w:val="00342113"/>
    <w:rsid w:val="00347149"/>
    <w:rsid w:val="00347445"/>
    <w:rsid w:val="00347984"/>
    <w:rsid w:val="00347EBA"/>
    <w:rsid w:val="003505BC"/>
    <w:rsid w:val="003512DE"/>
    <w:rsid w:val="00351420"/>
    <w:rsid w:val="003547CA"/>
    <w:rsid w:val="00354BCE"/>
    <w:rsid w:val="00357ADE"/>
    <w:rsid w:val="00362CF8"/>
    <w:rsid w:val="003633DB"/>
    <w:rsid w:val="00365095"/>
    <w:rsid w:val="00366C6E"/>
    <w:rsid w:val="00366CF6"/>
    <w:rsid w:val="0037121F"/>
    <w:rsid w:val="00371B32"/>
    <w:rsid w:val="00374EC3"/>
    <w:rsid w:val="00376EAF"/>
    <w:rsid w:val="00381399"/>
    <w:rsid w:val="00381902"/>
    <w:rsid w:val="0038522E"/>
    <w:rsid w:val="00386C1D"/>
    <w:rsid w:val="003875EC"/>
    <w:rsid w:val="00396A0D"/>
    <w:rsid w:val="003A28F6"/>
    <w:rsid w:val="003A4D24"/>
    <w:rsid w:val="003A6140"/>
    <w:rsid w:val="003B193C"/>
    <w:rsid w:val="003B1B45"/>
    <w:rsid w:val="003B2A40"/>
    <w:rsid w:val="003B377D"/>
    <w:rsid w:val="003B4247"/>
    <w:rsid w:val="003B4309"/>
    <w:rsid w:val="003B78EB"/>
    <w:rsid w:val="003B7EE2"/>
    <w:rsid w:val="003C26FB"/>
    <w:rsid w:val="003C285B"/>
    <w:rsid w:val="003C2BC7"/>
    <w:rsid w:val="003C3E4D"/>
    <w:rsid w:val="003C474F"/>
    <w:rsid w:val="003C482F"/>
    <w:rsid w:val="003C5E04"/>
    <w:rsid w:val="003C73EB"/>
    <w:rsid w:val="003D1B0B"/>
    <w:rsid w:val="003D2A63"/>
    <w:rsid w:val="003D2A97"/>
    <w:rsid w:val="003D341B"/>
    <w:rsid w:val="003D3609"/>
    <w:rsid w:val="003D3A44"/>
    <w:rsid w:val="003D3F30"/>
    <w:rsid w:val="003D400F"/>
    <w:rsid w:val="003D771B"/>
    <w:rsid w:val="003E2FA8"/>
    <w:rsid w:val="003E4F1C"/>
    <w:rsid w:val="003E5671"/>
    <w:rsid w:val="003E5D77"/>
    <w:rsid w:val="003E63D5"/>
    <w:rsid w:val="003F104B"/>
    <w:rsid w:val="003F1069"/>
    <w:rsid w:val="003F1B04"/>
    <w:rsid w:val="003F1CC1"/>
    <w:rsid w:val="003F22E9"/>
    <w:rsid w:val="003F3D3D"/>
    <w:rsid w:val="003F55EF"/>
    <w:rsid w:val="003F5EE7"/>
    <w:rsid w:val="003F64F0"/>
    <w:rsid w:val="003F6CA7"/>
    <w:rsid w:val="00402FC4"/>
    <w:rsid w:val="00403137"/>
    <w:rsid w:val="00403F3A"/>
    <w:rsid w:val="004048B0"/>
    <w:rsid w:val="00404E21"/>
    <w:rsid w:val="00406E47"/>
    <w:rsid w:val="004121C4"/>
    <w:rsid w:val="004138CC"/>
    <w:rsid w:val="00413B51"/>
    <w:rsid w:val="00416563"/>
    <w:rsid w:val="00417D0A"/>
    <w:rsid w:val="0042080B"/>
    <w:rsid w:val="004208B8"/>
    <w:rsid w:val="0042197C"/>
    <w:rsid w:val="00421D20"/>
    <w:rsid w:val="00424C2C"/>
    <w:rsid w:val="00424E4E"/>
    <w:rsid w:val="004261B8"/>
    <w:rsid w:val="004270DA"/>
    <w:rsid w:val="004314C6"/>
    <w:rsid w:val="0043248A"/>
    <w:rsid w:val="0043399E"/>
    <w:rsid w:val="00435701"/>
    <w:rsid w:val="004364B8"/>
    <w:rsid w:val="0043702C"/>
    <w:rsid w:val="0043758D"/>
    <w:rsid w:val="00440107"/>
    <w:rsid w:val="00440455"/>
    <w:rsid w:val="0044388F"/>
    <w:rsid w:val="00443C2F"/>
    <w:rsid w:val="00443F32"/>
    <w:rsid w:val="004461EF"/>
    <w:rsid w:val="00450F88"/>
    <w:rsid w:val="004534B7"/>
    <w:rsid w:val="00454AAB"/>
    <w:rsid w:val="00455E2B"/>
    <w:rsid w:val="00457280"/>
    <w:rsid w:val="004576AA"/>
    <w:rsid w:val="00460F6E"/>
    <w:rsid w:val="00461966"/>
    <w:rsid w:val="00463EA3"/>
    <w:rsid w:val="0046575E"/>
    <w:rsid w:val="00466306"/>
    <w:rsid w:val="00471860"/>
    <w:rsid w:val="00471C6B"/>
    <w:rsid w:val="00473E46"/>
    <w:rsid w:val="004768FC"/>
    <w:rsid w:val="00476BE8"/>
    <w:rsid w:val="00482277"/>
    <w:rsid w:val="00483C59"/>
    <w:rsid w:val="0048615E"/>
    <w:rsid w:val="00490574"/>
    <w:rsid w:val="00493E59"/>
    <w:rsid w:val="0049453B"/>
    <w:rsid w:val="00494BE8"/>
    <w:rsid w:val="004952B5"/>
    <w:rsid w:val="00495627"/>
    <w:rsid w:val="004964A7"/>
    <w:rsid w:val="00497589"/>
    <w:rsid w:val="00497DF7"/>
    <w:rsid w:val="004A13A9"/>
    <w:rsid w:val="004A19A6"/>
    <w:rsid w:val="004A1E71"/>
    <w:rsid w:val="004A34C7"/>
    <w:rsid w:val="004A4C49"/>
    <w:rsid w:val="004A4D8C"/>
    <w:rsid w:val="004A5C6A"/>
    <w:rsid w:val="004A6046"/>
    <w:rsid w:val="004A6B9C"/>
    <w:rsid w:val="004A7924"/>
    <w:rsid w:val="004B0F50"/>
    <w:rsid w:val="004B65A8"/>
    <w:rsid w:val="004C24E6"/>
    <w:rsid w:val="004C4BE2"/>
    <w:rsid w:val="004C631C"/>
    <w:rsid w:val="004C6C6D"/>
    <w:rsid w:val="004D0063"/>
    <w:rsid w:val="004D2D6E"/>
    <w:rsid w:val="004D367D"/>
    <w:rsid w:val="004D3D8C"/>
    <w:rsid w:val="004D4384"/>
    <w:rsid w:val="004D4B7B"/>
    <w:rsid w:val="004D4E6A"/>
    <w:rsid w:val="004D6214"/>
    <w:rsid w:val="004D6700"/>
    <w:rsid w:val="004E010D"/>
    <w:rsid w:val="004E0CEC"/>
    <w:rsid w:val="004E3A59"/>
    <w:rsid w:val="004E3BA7"/>
    <w:rsid w:val="004F1988"/>
    <w:rsid w:val="004F2A63"/>
    <w:rsid w:val="004F2E1F"/>
    <w:rsid w:val="004F3747"/>
    <w:rsid w:val="004F3AC1"/>
    <w:rsid w:val="004F5218"/>
    <w:rsid w:val="004F54E3"/>
    <w:rsid w:val="004F7FE3"/>
    <w:rsid w:val="00500AC9"/>
    <w:rsid w:val="005057C8"/>
    <w:rsid w:val="00505D83"/>
    <w:rsid w:val="005073CC"/>
    <w:rsid w:val="00510633"/>
    <w:rsid w:val="00512E2D"/>
    <w:rsid w:val="00515902"/>
    <w:rsid w:val="00516138"/>
    <w:rsid w:val="00516338"/>
    <w:rsid w:val="00516488"/>
    <w:rsid w:val="00516C47"/>
    <w:rsid w:val="0051743E"/>
    <w:rsid w:val="005177AA"/>
    <w:rsid w:val="00517A2B"/>
    <w:rsid w:val="00517D36"/>
    <w:rsid w:val="005251FB"/>
    <w:rsid w:val="00526CB6"/>
    <w:rsid w:val="00527779"/>
    <w:rsid w:val="0053179B"/>
    <w:rsid w:val="00533D08"/>
    <w:rsid w:val="00535687"/>
    <w:rsid w:val="00542076"/>
    <w:rsid w:val="005427EA"/>
    <w:rsid w:val="00542902"/>
    <w:rsid w:val="005431C3"/>
    <w:rsid w:val="005438F4"/>
    <w:rsid w:val="00546EE5"/>
    <w:rsid w:val="00547471"/>
    <w:rsid w:val="00553017"/>
    <w:rsid w:val="00553C83"/>
    <w:rsid w:val="005569DD"/>
    <w:rsid w:val="00556B88"/>
    <w:rsid w:val="00557C74"/>
    <w:rsid w:val="005604A5"/>
    <w:rsid w:val="0056204F"/>
    <w:rsid w:val="005621DE"/>
    <w:rsid w:val="0056326F"/>
    <w:rsid w:val="00565441"/>
    <w:rsid w:val="00567AD7"/>
    <w:rsid w:val="0057060D"/>
    <w:rsid w:val="00570F9D"/>
    <w:rsid w:val="00571230"/>
    <w:rsid w:val="0057152B"/>
    <w:rsid w:val="005728B4"/>
    <w:rsid w:val="00574F79"/>
    <w:rsid w:val="00575634"/>
    <w:rsid w:val="00575EF8"/>
    <w:rsid w:val="00577768"/>
    <w:rsid w:val="00580C3A"/>
    <w:rsid w:val="00582035"/>
    <w:rsid w:val="00583C69"/>
    <w:rsid w:val="00584AE9"/>
    <w:rsid w:val="00585149"/>
    <w:rsid w:val="005857C2"/>
    <w:rsid w:val="00586A1A"/>
    <w:rsid w:val="00586D22"/>
    <w:rsid w:val="00587907"/>
    <w:rsid w:val="00587E68"/>
    <w:rsid w:val="0059148F"/>
    <w:rsid w:val="00591F85"/>
    <w:rsid w:val="005947BE"/>
    <w:rsid w:val="005952D0"/>
    <w:rsid w:val="005A447A"/>
    <w:rsid w:val="005A493C"/>
    <w:rsid w:val="005A4EE1"/>
    <w:rsid w:val="005A5761"/>
    <w:rsid w:val="005A747E"/>
    <w:rsid w:val="005A7FDD"/>
    <w:rsid w:val="005B0489"/>
    <w:rsid w:val="005B05FB"/>
    <w:rsid w:val="005B116C"/>
    <w:rsid w:val="005B12B3"/>
    <w:rsid w:val="005B159C"/>
    <w:rsid w:val="005B368A"/>
    <w:rsid w:val="005B37D7"/>
    <w:rsid w:val="005B3F08"/>
    <w:rsid w:val="005B6A53"/>
    <w:rsid w:val="005B7A9D"/>
    <w:rsid w:val="005B7FDE"/>
    <w:rsid w:val="005C22B8"/>
    <w:rsid w:val="005C3B5C"/>
    <w:rsid w:val="005C3BC8"/>
    <w:rsid w:val="005C4522"/>
    <w:rsid w:val="005C7463"/>
    <w:rsid w:val="005D1F2F"/>
    <w:rsid w:val="005D2C64"/>
    <w:rsid w:val="005D313F"/>
    <w:rsid w:val="005D386E"/>
    <w:rsid w:val="005E2633"/>
    <w:rsid w:val="005E4F89"/>
    <w:rsid w:val="005E5E53"/>
    <w:rsid w:val="005E7312"/>
    <w:rsid w:val="005F077D"/>
    <w:rsid w:val="005F350F"/>
    <w:rsid w:val="005F41EF"/>
    <w:rsid w:val="005F425D"/>
    <w:rsid w:val="005F72FF"/>
    <w:rsid w:val="006013C2"/>
    <w:rsid w:val="00601D92"/>
    <w:rsid w:val="00603024"/>
    <w:rsid w:val="0060632B"/>
    <w:rsid w:val="006076EF"/>
    <w:rsid w:val="006122F8"/>
    <w:rsid w:val="0061444D"/>
    <w:rsid w:val="0062074A"/>
    <w:rsid w:val="00620935"/>
    <w:rsid w:val="00621631"/>
    <w:rsid w:val="00623803"/>
    <w:rsid w:val="00623FBA"/>
    <w:rsid w:val="006330AB"/>
    <w:rsid w:val="00634C84"/>
    <w:rsid w:val="00636C48"/>
    <w:rsid w:val="00637088"/>
    <w:rsid w:val="006371BE"/>
    <w:rsid w:val="00637782"/>
    <w:rsid w:val="006401BF"/>
    <w:rsid w:val="0064029B"/>
    <w:rsid w:val="00640397"/>
    <w:rsid w:val="00640680"/>
    <w:rsid w:val="006429BA"/>
    <w:rsid w:val="00642EC4"/>
    <w:rsid w:val="006432C7"/>
    <w:rsid w:val="0064749E"/>
    <w:rsid w:val="006479CB"/>
    <w:rsid w:val="00647E21"/>
    <w:rsid w:val="00650361"/>
    <w:rsid w:val="00652F3E"/>
    <w:rsid w:val="00653771"/>
    <w:rsid w:val="00654D64"/>
    <w:rsid w:val="006551C3"/>
    <w:rsid w:val="00655551"/>
    <w:rsid w:val="0065599E"/>
    <w:rsid w:val="006578AF"/>
    <w:rsid w:val="00661A71"/>
    <w:rsid w:val="0066267B"/>
    <w:rsid w:val="00663A1F"/>
    <w:rsid w:val="00665F64"/>
    <w:rsid w:val="006663FF"/>
    <w:rsid w:val="00666BE7"/>
    <w:rsid w:val="00670025"/>
    <w:rsid w:val="00671560"/>
    <w:rsid w:val="00672DD2"/>
    <w:rsid w:val="00673680"/>
    <w:rsid w:val="00673DB5"/>
    <w:rsid w:val="006743C7"/>
    <w:rsid w:val="00674C5E"/>
    <w:rsid w:val="00677510"/>
    <w:rsid w:val="00681473"/>
    <w:rsid w:val="0068239A"/>
    <w:rsid w:val="006833A0"/>
    <w:rsid w:val="00683D58"/>
    <w:rsid w:val="006850F2"/>
    <w:rsid w:val="00685B33"/>
    <w:rsid w:val="00685E39"/>
    <w:rsid w:val="0068757B"/>
    <w:rsid w:val="00687AE6"/>
    <w:rsid w:val="00687B0E"/>
    <w:rsid w:val="00687B2E"/>
    <w:rsid w:val="0069088A"/>
    <w:rsid w:val="00691FAC"/>
    <w:rsid w:val="00692337"/>
    <w:rsid w:val="00692CCF"/>
    <w:rsid w:val="00693E13"/>
    <w:rsid w:val="00695963"/>
    <w:rsid w:val="00696380"/>
    <w:rsid w:val="00697076"/>
    <w:rsid w:val="006A0083"/>
    <w:rsid w:val="006A157B"/>
    <w:rsid w:val="006A25FB"/>
    <w:rsid w:val="006A26C2"/>
    <w:rsid w:val="006A535D"/>
    <w:rsid w:val="006A7640"/>
    <w:rsid w:val="006B0AC8"/>
    <w:rsid w:val="006B14CE"/>
    <w:rsid w:val="006B1ABB"/>
    <w:rsid w:val="006B48E0"/>
    <w:rsid w:val="006B633A"/>
    <w:rsid w:val="006C1160"/>
    <w:rsid w:val="006C1539"/>
    <w:rsid w:val="006C1AED"/>
    <w:rsid w:val="006C24BF"/>
    <w:rsid w:val="006C2800"/>
    <w:rsid w:val="006C31CD"/>
    <w:rsid w:val="006C3357"/>
    <w:rsid w:val="006C4539"/>
    <w:rsid w:val="006C4E53"/>
    <w:rsid w:val="006C59C4"/>
    <w:rsid w:val="006C66C8"/>
    <w:rsid w:val="006D1CDB"/>
    <w:rsid w:val="006D402A"/>
    <w:rsid w:val="006D5BB4"/>
    <w:rsid w:val="006D5F38"/>
    <w:rsid w:val="006D63EE"/>
    <w:rsid w:val="006D7E5A"/>
    <w:rsid w:val="006E3BBC"/>
    <w:rsid w:val="006F0CD9"/>
    <w:rsid w:val="006F1C93"/>
    <w:rsid w:val="006F37A4"/>
    <w:rsid w:val="006F3B85"/>
    <w:rsid w:val="006F5A91"/>
    <w:rsid w:val="006F6496"/>
    <w:rsid w:val="006F67F9"/>
    <w:rsid w:val="00700811"/>
    <w:rsid w:val="00703E1B"/>
    <w:rsid w:val="00706BC6"/>
    <w:rsid w:val="0071068C"/>
    <w:rsid w:val="007158AE"/>
    <w:rsid w:val="00716132"/>
    <w:rsid w:val="00717511"/>
    <w:rsid w:val="007218BF"/>
    <w:rsid w:val="00723D22"/>
    <w:rsid w:val="00723D56"/>
    <w:rsid w:val="00723DFF"/>
    <w:rsid w:val="007260BA"/>
    <w:rsid w:val="0072626F"/>
    <w:rsid w:val="007273A8"/>
    <w:rsid w:val="007300C8"/>
    <w:rsid w:val="00730240"/>
    <w:rsid w:val="00732395"/>
    <w:rsid w:val="00733117"/>
    <w:rsid w:val="007333B1"/>
    <w:rsid w:val="007335CC"/>
    <w:rsid w:val="00733E11"/>
    <w:rsid w:val="0073611E"/>
    <w:rsid w:val="007366D6"/>
    <w:rsid w:val="00737A34"/>
    <w:rsid w:val="0074055B"/>
    <w:rsid w:val="00746E7C"/>
    <w:rsid w:val="00747D69"/>
    <w:rsid w:val="00751CE6"/>
    <w:rsid w:val="0075404B"/>
    <w:rsid w:val="00754287"/>
    <w:rsid w:val="00754E3B"/>
    <w:rsid w:val="00766657"/>
    <w:rsid w:val="00771002"/>
    <w:rsid w:val="007722E1"/>
    <w:rsid w:val="00773991"/>
    <w:rsid w:val="00773B64"/>
    <w:rsid w:val="0077509B"/>
    <w:rsid w:val="007762BF"/>
    <w:rsid w:val="00777478"/>
    <w:rsid w:val="0078190B"/>
    <w:rsid w:val="007845E1"/>
    <w:rsid w:val="00784EAF"/>
    <w:rsid w:val="0078581D"/>
    <w:rsid w:val="00785B10"/>
    <w:rsid w:val="007874BC"/>
    <w:rsid w:val="00796330"/>
    <w:rsid w:val="00796A6A"/>
    <w:rsid w:val="007A0BDD"/>
    <w:rsid w:val="007A226B"/>
    <w:rsid w:val="007A3164"/>
    <w:rsid w:val="007A538C"/>
    <w:rsid w:val="007A6F37"/>
    <w:rsid w:val="007A7F23"/>
    <w:rsid w:val="007B01D8"/>
    <w:rsid w:val="007B0D24"/>
    <w:rsid w:val="007B124E"/>
    <w:rsid w:val="007B18A6"/>
    <w:rsid w:val="007B2E61"/>
    <w:rsid w:val="007B3799"/>
    <w:rsid w:val="007B454E"/>
    <w:rsid w:val="007B5055"/>
    <w:rsid w:val="007B52F1"/>
    <w:rsid w:val="007B553E"/>
    <w:rsid w:val="007B5595"/>
    <w:rsid w:val="007B725B"/>
    <w:rsid w:val="007C01BC"/>
    <w:rsid w:val="007C2041"/>
    <w:rsid w:val="007C27BE"/>
    <w:rsid w:val="007C5FC8"/>
    <w:rsid w:val="007C6517"/>
    <w:rsid w:val="007D070B"/>
    <w:rsid w:val="007D0B93"/>
    <w:rsid w:val="007D0BCF"/>
    <w:rsid w:val="007D2D8D"/>
    <w:rsid w:val="007D3447"/>
    <w:rsid w:val="007D3DFE"/>
    <w:rsid w:val="007D6E8F"/>
    <w:rsid w:val="007D761F"/>
    <w:rsid w:val="007D77E2"/>
    <w:rsid w:val="007D7C22"/>
    <w:rsid w:val="007E0CFE"/>
    <w:rsid w:val="007E2AA1"/>
    <w:rsid w:val="007E3316"/>
    <w:rsid w:val="007E7A57"/>
    <w:rsid w:val="007F07D6"/>
    <w:rsid w:val="007F0DA1"/>
    <w:rsid w:val="007F3CC6"/>
    <w:rsid w:val="007F542B"/>
    <w:rsid w:val="008049B8"/>
    <w:rsid w:val="00807750"/>
    <w:rsid w:val="0081061D"/>
    <w:rsid w:val="008109D1"/>
    <w:rsid w:val="00812259"/>
    <w:rsid w:val="008148F0"/>
    <w:rsid w:val="00816D3F"/>
    <w:rsid w:val="00817A41"/>
    <w:rsid w:val="0082130F"/>
    <w:rsid w:val="0082277D"/>
    <w:rsid w:val="00822B8A"/>
    <w:rsid w:val="00824604"/>
    <w:rsid w:val="008253A4"/>
    <w:rsid w:val="00825655"/>
    <w:rsid w:val="0082579C"/>
    <w:rsid w:val="00826220"/>
    <w:rsid w:val="008302B6"/>
    <w:rsid w:val="008406B2"/>
    <w:rsid w:val="00840E50"/>
    <w:rsid w:val="00841D26"/>
    <w:rsid w:val="00845277"/>
    <w:rsid w:val="00845FAA"/>
    <w:rsid w:val="00847085"/>
    <w:rsid w:val="00847DDF"/>
    <w:rsid w:val="00851144"/>
    <w:rsid w:val="00851BA2"/>
    <w:rsid w:val="00856C07"/>
    <w:rsid w:val="00862844"/>
    <w:rsid w:val="00863E88"/>
    <w:rsid w:val="00867AB3"/>
    <w:rsid w:val="00867B37"/>
    <w:rsid w:val="00871077"/>
    <w:rsid w:val="00871657"/>
    <w:rsid w:val="00871C94"/>
    <w:rsid w:val="0087236D"/>
    <w:rsid w:val="00872C00"/>
    <w:rsid w:val="00875C69"/>
    <w:rsid w:val="008761A7"/>
    <w:rsid w:val="00880677"/>
    <w:rsid w:val="00881256"/>
    <w:rsid w:val="00883A85"/>
    <w:rsid w:val="00884E39"/>
    <w:rsid w:val="008856B1"/>
    <w:rsid w:val="008920BB"/>
    <w:rsid w:val="008937EC"/>
    <w:rsid w:val="00893B93"/>
    <w:rsid w:val="0089580E"/>
    <w:rsid w:val="00897DCE"/>
    <w:rsid w:val="008A2E6F"/>
    <w:rsid w:val="008A3172"/>
    <w:rsid w:val="008A6191"/>
    <w:rsid w:val="008A64DB"/>
    <w:rsid w:val="008A67E1"/>
    <w:rsid w:val="008A6EFF"/>
    <w:rsid w:val="008A7742"/>
    <w:rsid w:val="008B5B7E"/>
    <w:rsid w:val="008B5D76"/>
    <w:rsid w:val="008B5DBB"/>
    <w:rsid w:val="008B60A5"/>
    <w:rsid w:val="008C05D1"/>
    <w:rsid w:val="008C3754"/>
    <w:rsid w:val="008C37EC"/>
    <w:rsid w:val="008C462D"/>
    <w:rsid w:val="008C5009"/>
    <w:rsid w:val="008C72F9"/>
    <w:rsid w:val="008D07C5"/>
    <w:rsid w:val="008D413A"/>
    <w:rsid w:val="008D4837"/>
    <w:rsid w:val="008D73CD"/>
    <w:rsid w:val="008E2E31"/>
    <w:rsid w:val="008E335F"/>
    <w:rsid w:val="008E63A5"/>
    <w:rsid w:val="008E6874"/>
    <w:rsid w:val="008F1ABD"/>
    <w:rsid w:val="008F1BD4"/>
    <w:rsid w:val="008F3525"/>
    <w:rsid w:val="008F6D9B"/>
    <w:rsid w:val="008F70AE"/>
    <w:rsid w:val="00902637"/>
    <w:rsid w:val="00903379"/>
    <w:rsid w:val="00903770"/>
    <w:rsid w:val="009048CF"/>
    <w:rsid w:val="00904F09"/>
    <w:rsid w:val="00906C28"/>
    <w:rsid w:val="00907193"/>
    <w:rsid w:val="00907885"/>
    <w:rsid w:val="00910AB9"/>
    <w:rsid w:val="00912991"/>
    <w:rsid w:val="00916D3A"/>
    <w:rsid w:val="00916F8C"/>
    <w:rsid w:val="00917559"/>
    <w:rsid w:val="00920A93"/>
    <w:rsid w:val="00920CDA"/>
    <w:rsid w:val="00924E88"/>
    <w:rsid w:val="00925E36"/>
    <w:rsid w:val="009263E2"/>
    <w:rsid w:val="0092699F"/>
    <w:rsid w:val="009269CF"/>
    <w:rsid w:val="00926A14"/>
    <w:rsid w:val="00930655"/>
    <w:rsid w:val="00931442"/>
    <w:rsid w:val="00931E0D"/>
    <w:rsid w:val="00933225"/>
    <w:rsid w:val="00933C0D"/>
    <w:rsid w:val="00934800"/>
    <w:rsid w:val="009359D0"/>
    <w:rsid w:val="0093699D"/>
    <w:rsid w:val="0094360D"/>
    <w:rsid w:val="0094527F"/>
    <w:rsid w:val="00946AA2"/>
    <w:rsid w:val="00947EBA"/>
    <w:rsid w:val="009500FA"/>
    <w:rsid w:val="00950AD1"/>
    <w:rsid w:val="00951172"/>
    <w:rsid w:val="009527D4"/>
    <w:rsid w:val="00954254"/>
    <w:rsid w:val="00954C8A"/>
    <w:rsid w:val="00956176"/>
    <w:rsid w:val="00962644"/>
    <w:rsid w:val="0096478F"/>
    <w:rsid w:val="00966303"/>
    <w:rsid w:val="00966595"/>
    <w:rsid w:val="00966946"/>
    <w:rsid w:val="00967778"/>
    <w:rsid w:val="009732AE"/>
    <w:rsid w:val="00980506"/>
    <w:rsid w:val="00980D8B"/>
    <w:rsid w:val="00982775"/>
    <w:rsid w:val="00983401"/>
    <w:rsid w:val="00987C35"/>
    <w:rsid w:val="00990C95"/>
    <w:rsid w:val="00995B96"/>
    <w:rsid w:val="009962AB"/>
    <w:rsid w:val="00997738"/>
    <w:rsid w:val="009A251E"/>
    <w:rsid w:val="009A2971"/>
    <w:rsid w:val="009A29A1"/>
    <w:rsid w:val="009A3502"/>
    <w:rsid w:val="009A364D"/>
    <w:rsid w:val="009A4564"/>
    <w:rsid w:val="009A48FE"/>
    <w:rsid w:val="009A5424"/>
    <w:rsid w:val="009A5B28"/>
    <w:rsid w:val="009A6189"/>
    <w:rsid w:val="009A622D"/>
    <w:rsid w:val="009B0C56"/>
    <w:rsid w:val="009B38E4"/>
    <w:rsid w:val="009B49BC"/>
    <w:rsid w:val="009B4FDF"/>
    <w:rsid w:val="009B63EB"/>
    <w:rsid w:val="009B6BB3"/>
    <w:rsid w:val="009C1B09"/>
    <w:rsid w:val="009C1B81"/>
    <w:rsid w:val="009C1C87"/>
    <w:rsid w:val="009C2ACC"/>
    <w:rsid w:val="009C2F46"/>
    <w:rsid w:val="009C3C13"/>
    <w:rsid w:val="009C4F3A"/>
    <w:rsid w:val="009C576C"/>
    <w:rsid w:val="009C5D2E"/>
    <w:rsid w:val="009C7D60"/>
    <w:rsid w:val="009D0407"/>
    <w:rsid w:val="009D10B0"/>
    <w:rsid w:val="009D1227"/>
    <w:rsid w:val="009D1F8E"/>
    <w:rsid w:val="009D7CD0"/>
    <w:rsid w:val="009E22D7"/>
    <w:rsid w:val="009E568C"/>
    <w:rsid w:val="009E5AF6"/>
    <w:rsid w:val="009F33FF"/>
    <w:rsid w:val="009F3CBD"/>
    <w:rsid w:val="009F43A1"/>
    <w:rsid w:val="009F7F80"/>
    <w:rsid w:val="00A010B3"/>
    <w:rsid w:val="00A0294A"/>
    <w:rsid w:val="00A0307F"/>
    <w:rsid w:val="00A05F62"/>
    <w:rsid w:val="00A06303"/>
    <w:rsid w:val="00A129EA"/>
    <w:rsid w:val="00A12CCB"/>
    <w:rsid w:val="00A13374"/>
    <w:rsid w:val="00A14FE8"/>
    <w:rsid w:val="00A15746"/>
    <w:rsid w:val="00A16FF6"/>
    <w:rsid w:val="00A2027A"/>
    <w:rsid w:val="00A2130B"/>
    <w:rsid w:val="00A25BC2"/>
    <w:rsid w:val="00A305F4"/>
    <w:rsid w:val="00A317B3"/>
    <w:rsid w:val="00A31C3B"/>
    <w:rsid w:val="00A33B7B"/>
    <w:rsid w:val="00A33E0D"/>
    <w:rsid w:val="00A34294"/>
    <w:rsid w:val="00A354ED"/>
    <w:rsid w:val="00A358A6"/>
    <w:rsid w:val="00A37667"/>
    <w:rsid w:val="00A4047F"/>
    <w:rsid w:val="00A44532"/>
    <w:rsid w:val="00A449D9"/>
    <w:rsid w:val="00A44EDA"/>
    <w:rsid w:val="00A4544F"/>
    <w:rsid w:val="00A50291"/>
    <w:rsid w:val="00A518BE"/>
    <w:rsid w:val="00A529FD"/>
    <w:rsid w:val="00A52C2A"/>
    <w:rsid w:val="00A53830"/>
    <w:rsid w:val="00A56A80"/>
    <w:rsid w:val="00A602CD"/>
    <w:rsid w:val="00A61E27"/>
    <w:rsid w:val="00A61FFD"/>
    <w:rsid w:val="00A6312C"/>
    <w:rsid w:val="00A63C2C"/>
    <w:rsid w:val="00A6446C"/>
    <w:rsid w:val="00A66365"/>
    <w:rsid w:val="00A66E54"/>
    <w:rsid w:val="00A705D4"/>
    <w:rsid w:val="00A71692"/>
    <w:rsid w:val="00A732F0"/>
    <w:rsid w:val="00A74732"/>
    <w:rsid w:val="00A74CB7"/>
    <w:rsid w:val="00A74D79"/>
    <w:rsid w:val="00A7502E"/>
    <w:rsid w:val="00A7638E"/>
    <w:rsid w:val="00A77228"/>
    <w:rsid w:val="00A772A6"/>
    <w:rsid w:val="00A844E7"/>
    <w:rsid w:val="00A90657"/>
    <w:rsid w:val="00A92826"/>
    <w:rsid w:val="00A93123"/>
    <w:rsid w:val="00A95553"/>
    <w:rsid w:val="00A95E82"/>
    <w:rsid w:val="00A9626B"/>
    <w:rsid w:val="00A96364"/>
    <w:rsid w:val="00AA09B3"/>
    <w:rsid w:val="00AA0DA4"/>
    <w:rsid w:val="00AA17B6"/>
    <w:rsid w:val="00AA2D68"/>
    <w:rsid w:val="00AA6C0A"/>
    <w:rsid w:val="00AA6CB6"/>
    <w:rsid w:val="00AA72AD"/>
    <w:rsid w:val="00AB06C1"/>
    <w:rsid w:val="00AB7E67"/>
    <w:rsid w:val="00AC263E"/>
    <w:rsid w:val="00AC539B"/>
    <w:rsid w:val="00AC5896"/>
    <w:rsid w:val="00AC67AE"/>
    <w:rsid w:val="00AC6B86"/>
    <w:rsid w:val="00AD0482"/>
    <w:rsid w:val="00AD164C"/>
    <w:rsid w:val="00AD3192"/>
    <w:rsid w:val="00AD425D"/>
    <w:rsid w:val="00AD4F06"/>
    <w:rsid w:val="00AD65A8"/>
    <w:rsid w:val="00AD6C9D"/>
    <w:rsid w:val="00AD7172"/>
    <w:rsid w:val="00AD731D"/>
    <w:rsid w:val="00AE2052"/>
    <w:rsid w:val="00AE28D1"/>
    <w:rsid w:val="00AE3544"/>
    <w:rsid w:val="00AE4041"/>
    <w:rsid w:val="00AE4546"/>
    <w:rsid w:val="00AE6F29"/>
    <w:rsid w:val="00AE7A7A"/>
    <w:rsid w:val="00AE7B7D"/>
    <w:rsid w:val="00AF1286"/>
    <w:rsid w:val="00AF12EC"/>
    <w:rsid w:val="00AF38BD"/>
    <w:rsid w:val="00AF3EB5"/>
    <w:rsid w:val="00AF4944"/>
    <w:rsid w:val="00AF5DE6"/>
    <w:rsid w:val="00AF7CFA"/>
    <w:rsid w:val="00B00533"/>
    <w:rsid w:val="00B00C6E"/>
    <w:rsid w:val="00B05609"/>
    <w:rsid w:val="00B05BA2"/>
    <w:rsid w:val="00B1138E"/>
    <w:rsid w:val="00B11CC3"/>
    <w:rsid w:val="00B13255"/>
    <w:rsid w:val="00B13CF5"/>
    <w:rsid w:val="00B14A43"/>
    <w:rsid w:val="00B16CBC"/>
    <w:rsid w:val="00B16FB2"/>
    <w:rsid w:val="00B173F3"/>
    <w:rsid w:val="00B17529"/>
    <w:rsid w:val="00B21209"/>
    <w:rsid w:val="00B22EAD"/>
    <w:rsid w:val="00B23A36"/>
    <w:rsid w:val="00B24210"/>
    <w:rsid w:val="00B25685"/>
    <w:rsid w:val="00B30296"/>
    <w:rsid w:val="00B30A2F"/>
    <w:rsid w:val="00B32586"/>
    <w:rsid w:val="00B3281C"/>
    <w:rsid w:val="00B3368D"/>
    <w:rsid w:val="00B33737"/>
    <w:rsid w:val="00B33BA9"/>
    <w:rsid w:val="00B34263"/>
    <w:rsid w:val="00B34D9F"/>
    <w:rsid w:val="00B4098E"/>
    <w:rsid w:val="00B40F88"/>
    <w:rsid w:val="00B42994"/>
    <w:rsid w:val="00B42C83"/>
    <w:rsid w:val="00B43465"/>
    <w:rsid w:val="00B4432F"/>
    <w:rsid w:val="00B45EE2"/>
    <w:rsid w:val="00B46BFA"/>
    <w:rsid w:val="00B510DC"/>
    <w:rsid w:val="00B52088"/>
    <w:rsid w:val="00B527E2"/>
    <w:rsid w:val="00B54728"/>
    <w:rsid w:val="00B54817"/>
    <w:rsid w:val="00B5528B"/>
    <w:rsid w:val="00B55580"/>
    <w:rsid w:val="00B6037C"/>
    <w:rsid w:val="00B603AA"/>
    <w:rsid w:val="00B6266F"/>
    <w:rsid w:val="00B626FE"/>
    <w:rsid w:val="00B62F18"/>
    <w:rsid w:val="00B63DB7"/>
    <w:rsid w:val="00B65BA3"/>
    <w:rsid w:val="00B668CF"/>
    <w:rsid w:val="00B678B1"/>
    <w:rsid w:val="00B71316"/>
    <w:rsid w:val="00B82E43"/>
    <w:rsid w:val="00B8314F"/>
    <w:rsid w:val="00B848C8"/>
    <w:rsid w:val="00B852E9"/>
    <w:rsid w:val="00B85AE6"/>
    <w:rsid w:val="00B87557"/>
    <w:rsid w:val="00B90C8E"/>
    <w:rsid w:val="00B90D37"/>
    <w:rsid w:val="00B935A4"/>
    <w:rsid w:val="00B93BAC"/>
    <w:rsid w:val="00B94EB6"/>
    <w:rsid w:val="00B95D01"/>
    <w:rsid w:val="00BA2D1C"/>
    <w:rsid w:val="00BA2D5B"/>
    <w:rsid w:val="00BA4317"/>
    <w:rsid w:val="00BA668D"/>
    <w:rsid w:val="00BA7A89"/>
    <w:rsid w:val="00BA7B0E"/>
    <w:rsid w:val="00BB1760"/>
    <w:rsid w:val="00BB22E3"/>
    <w:rsid w:val="00BB23E5"/>
    <w:rsid w:val="00BB2A7F"/>
    <w:rsid w:val="00BB2C26"/>
    <w:rsid w:val="00BB33BB"/>
    <w:rsid w:val="00BB340E"/>
    <w:rsid w:val="00BB385B"/>
    <w:rsid w:val="00BB4ABB"/>
    <w:rsid w:val="00BB4D6F"/>
    <w:rsid w:val="00BB55D7"/>
    <w:rsid w:val="00BB74CE"/>
    <w:rsid w:val="00BC1D33"/>
    <w:rsid w:val="00BC42FC"/>
    <w:rsid w:val="00BC4380"/>
    <w:rsid w:val="00BC5684"/>
    <w:rsid w:val="00BE0616"/>
    <w:rsid w:val="00BE2237"/>
    <w:rsid w:val="00BE24D1"/>
    <w:rsid w:val="00BE2980"/>
    <w:rsid w:val="00BE3FAF"/>
    <w:rsid w:val="00BE51BD"/>
    <w:rsid w:val="00BF06EA"/>
    <w:rsid w:val="00BF0B91"/>
    <w:rsid w:val="00BF3485"/>
    <w:rsid w:val="00BF3C60"/>
    <w:rsid w:val="00BF3DAD"/>
    <w:rsid w:val="00BF52B1"/>
    <w:rsid w:val="00BF6DF6"/>
    <w:rsid w:val="00BF7335"/>
    <w:rsid w:val="00BF7A9B"/>
    <w:rsid w:val="00C00223"/>
    <w:rsid w:val="00C014F1"/>
    <w:rsid w:val="00C149AA"/>
    <w:rsid w:val="00C151CC"/>
    <w:rsid w:val="00C15F56"/>
    <w:rsid w:val="00C16E6A"/>
    <w:rsid w:val="00C16EA1"/>
    <w:rsid w:val="00C17103"/>
    <w:rsid w:val="00C17936"/>
    <w:rsid w:val="00C2092B"/>
    <w:rsid w:val="00C20BEB"/>
    <w:rsid w:val="00C219D2"/>
    <w:rsid w:val="00C224E1"/>
    <w:rsid w:val="00C22AFF"/>
    <w:rsid w:val="00C25178"/>
    <w:rsid w:val="00C257C3"/>
    <w:rsid w:val="00C26798"/>
    <w:rsid w:val="00C267CF"/>
    <w:rsid w:val="00C267F5"/>
    <w:rsid w:val="00C27499"/>
    <w:rsid w:val="00C32EFE"/>
    <w:rsid w:val="00C3387C"/>
    <w:rsid w:val="00C3519F"/>
    <w:rsid w:val="00C36B98"/>
    <w:rsid w:val="00C42F0B"/>
    <w:rsid w:val="00C43A2B"/>
    <w:rsid w:val="00C43AF7"/>
    <w:rsid w:val="00C44ECB"/>
    <w:rsid w:val="00C5068A"/>
    <w:rsid w:val="00C5068B"/>
    <w:rsid w:val="00C533E3"/>
    <w:rsid w:val="00C53E86"/>
    <w:rsid w:val="00C60075"/>
    <w:rsid w:val="00C60EFB"/>
    <w:rsid w:val="00C60F97"/>
    <w:rsid w:val="00C62D92"/>
    <w:rsid w:val="00C63B0C"/>
    <w:rsid w:val="00C65E2B"/>
    <w:rsid w:val="00C661FC"/>
    <w:rsid w:val="00C66C05"/>
    <w:rsid w:val="00C67996"/>
    <w:rsid w:val="00C67BE5"/>
    <w:rsid w:val="00C72965"/>
    <w:rsid w:val="00C7393C"/>
    <w:rsid w:val="00C8030C"/>
    <w:rsid w:val="00C80F55"/>
    <w:rsid w:val="00C81242"/>
    <w:rsid w:val="00C81563"/>
    <w:rsid w:val="00C81C7D"/>
    <w:rsid w:val="00C826F3"/>
    <w:rsid w:val="00C82F45"/>
    <w:rsid w:val="00C833D1"/>
    <w:rsid w:val="00C84243"/>
    <w:rsid w:val="00C8694A"/>
    <w:rsid w:val="00C8797D"/>
    <w:rsid w:val="00C906ED"/>
    <w:rsid w:val="00C91409"/>
    <w:rsid w:val="00C919E3"/>
    <w:rsid w:val="00C95BF3"/>
    <w:rsid w:val="00CA2BD7"/>
    <w:rsid w:val="00CB1981"/>
    <w:rsid w:val="00CB31DF"/>
    <w:rsid w:val="00CB437A"/>
    <w:rsid w:val="00CB5011"/>
    <w:rsid w:val="00CB6A7C"/>
    <w:rsid w:val="00CB6B8C"/>
    <w:rsid w:val="00CB6E88"/>
    <w:rsid w:val="00CC71C8"/>
    <w:rsid w:val="00CD04E1"/>
    <w:rsid w:val="00CD0714"/>
    <w:rsid w:val="00CD16F5"/>
    <w:rsid w:val="00CD18B4"/>
    <w:rsid w:val="00CD3C73"/>
    <w:rsid w:val="00CD5C9E"/>
    <w:rsid w:val="00CD786A"/>
    <w:rsid w:val="00CD7F84"/>
    <w:rsid w:val="00CE3F3C"/>
    <w:rsid w:val="00CE5F19"/>
    <w:rsid w:val="00CE7B48"/>
    <w:rsid w:val="00CF5107"/>
    <w:rsid w:val="00CF5919"/>
    <w:rsid w:val="00D0675E"/>
    <w:rsid w:val="00D07A62"/>
    <w:rsid w:val="00D12113"/>
    <w:rsid w:val="00D1218B"/>
    <w:rsid w:val="00D1251E"/>
    <w:rsid w:val="00D12B3C"/>
    <w:rsid w:val="00D13665"/>
    <w:rsid w:val="00D148DE"/>
    <w:rsid w:val="00D1516A"/>
    <w:rsid w:val="00D22452"/>
    <w:rsid w:val="00D25CC5"/>
    <w:rsid w:val="00D26642"/>
    <w:rsid w:val="00D270A2"/>
    <w:rsid w:val="00D301BB"/>
    <w:rsid w:val="00D31487"/>
    <w:rsid w:val="00D34549"/>
    <w:rsid w:val="00D37C6B"/>
    <w:rsid w:val="00D418E6"/>
    <w:rsid w:val="00D44219"/>
    <w:rsid w:val="00D4592F"/>
    <w:rsid w:val="00D4703A"/>
    <w:rsid w:val="00D47363"/>
    <w:rsid w:val="00D5088B"/>
    <w:rsid w:val="00D51417"/>
    <w:rsid w:val="00D5161E"/>
    <w:rsid w:val="00D565F1"/>
    <w:rsid w:val="00D578BC"/>
    <w:rsid w:val="00D6014B"/>
    <w:rsid w:val="00D61093"/>
    <w:rsid w:val="00D6136C"/>
    <w:rsid w:val="00D643A6"/>
    <w:rsid w:val="00D64766"/>
    <w:rsid w:val="00D65CE7"/>
    <w:rsid w:val="00D70666"/>
    <w:rsid w:val="00D70E35"/>
    <w:rsid w:val="00D71882"/>
    <w:rsid w:val="00D73347"/>
    <w:rsid w:val="00D80AF8"/>
    <w:rsid w:val="00D80C3B"/>
    <w:rsid w:val="00D81990"/>
    <w:rsid w:val="00D8541F"/>
    <w:rsid w:val="00D912ED"/>
    <w:rsid w:val="00D91DCE"/>
    <w:rsid w:val="00D94B69"/>
    <w:rsid w:val="00D96C29"/>
    <w:rsid w:val="00DA0896"/>
    <w:rsid w:val="00DA16F0"/>
    <w:rsid w:val="00DA2AF9"/>
    <w:rsid w:val="00DA3058"/>
    <w:rsid w:val="00DA31E3"/>
    <w:rsid w:val="00DA3EED"/>
    <w:rsid w:val="00DA457D"/>
    <w:rsid w:val="00DA4EDD"/>
    <w:rsid w:val="00DA5337"/>
    <w:rsid w:val="00DA6BA1"/>
    <w:rsid w:val="00DC01BF"/>
    <w:rsid w:val="00DC0882"/>
    <w:rsid w:val="00DC09D8"/>
    <w:rsid w:val="00DC1146"/>
    <w:rsid w:val="00DC5049"/>
    <w:rsid w:val="00DC62D4"/>
    <w:rsid w:val="00DD0206"/>
    <w:rsid w:val="00DD12FE"/>
    <w:rsid w:val="00DD26BB"/>
    <w:rsid w:val="00DD2C3C"/>
    <w:rsid w:val="00DD33A8"/>
    <w:rsid w:val="00DD4456"/>
    <w:rsid w:val="00DD4AF6"/>
    <w:rsid w:val="00DE178D"/>
    <w:rsid w:val="00DE2CF5"/>
    <w:rsid w:val="00DE3F6D"/>
    <w:rsid w:val="00DE4A1B"/>
    <w:rsid w:val="00DE5AD4"/>
    <w:rsid w:val="00DE71E6"/>
    <w:rsid w:val="00DE74D9"/>
    <w:rsid w:val="00DE792F"/>
    <w:rsid w:val="00DF1644"/>
    <w:rsid w:val="00DF178D"/>
    <w:rsid w:val="00DF2D94"/>
    <w:rsid w:val="00DF48D4"/>
    <w:rsid w:val="00DF4F21"/>
    <w:rsid w:val="00DF55FE"/>
    <w:rsid w:val="00DF7D92"/>
    <w:rsid w:val="00E002C7"/>
    <w:rsid w:val="00E00C50"/>
    <w:rsid w:val="00E01941"/>
    <w:rsid w:val="00E01C11"/>
    <w:rsid w:val="00E01D32"/>
    <w:rsid w:val="00E02581"/>
    <w:rsid w:val="00E02D34"/>
    <w:rsid w:val="00E04CB2"/>
    <w:rsid w:val="00E04E71"/>
    <w:rsid w:val="00E05D38"/>
    <w:rsid w:val="00E06DD1"/>
    <w:rsid w:val="00E07134"/>
    <w:rsid w:val="00E07F33"/>
    <w:rsid w:val="00E13A85"/>
    <w:rsid w:val="00E150A8"/>
    <w:rsid w:val="00E151B1"/>
    <w:rsid w:val="00E15FCF"/>
    <w:rsid w:val="00E17B84"/>
    <w:rsid w:val="00E17D21"/>
    <w:rsid w:val="00E17EF0"/>
    <w:rsid w:val="00E20280"/>
    <w:rsid w:val="00E21B42"/>
    <w:rsid w:val="00E22BC3"/>
    <w:rsid w:val="00E23469"/>
    <w:rsid w:val="00E23D88"/>
    <w:rsid w:val="00E2429E"/>
    <w:rsid w:val="00E26429"/>
    <w:rsid w:val="00E27250"/>
    <w:rsid w:val="00E31CEA"/>
    <w:rsid w:val="00E34DC6"/>
    <w:rsid w:val="00E3574D"/>
    <w:rsid w:val="00E37CAC"/>
    <w:rsid w:val="00E40010"/>
    <w:rsid w:val="00E40443"/>
    <w:rsid w:val="00E44A24"/>
    <w:rsid w:val="00E45122"/>
    <w:rsid w:val="00E46830"/>
    <w:rsid w:val="00E511B5"/>
    <w:rsid w:val="00E53755"/>
    <w:rsid w:val="00E5570C"/>
    <w:rsid w:val="00E600C0"/>
    <w:rsid w:val="00E61AB3"/>
    <w:rsid w:val="00E62164"/>
    <w:rsid w:val="00E6287C"/>
    <w:rsid w:val="00E64F41"/>
    <w:rsid w:val="00E65655"/>
    <w:rsid w:val="00E70CD7"/>
    <w:rsid w:val="00E71415"/>
    <w:rsid w:val="00E722C2"/>
    <w:rsid w:val="00E7326D"/>
    <w:rsid w:val="00E77055"/>
    <w:rsid w:val="00E81089"/>
    <w:rsid w:val="00E85A81"/>
    <w:rsid w:val="00E85C29"/>
    <w:rsid w:val="00E87982"/>
    <w:rsid w:val="00E87E5D"/>
    <w:rsid w:val="00E905D0"/>
    <w:rsid w:val="00E90882"/>
    <w:rsid w:val="00E91C2C"/>
    <w:rsid w:val="00E9207E"/>
    <w:rsid w:val="00E92204"/>
    <w:rsid w:val="00E948E6"/>
    <w:rsid w:val="00E9533D"/>
    <w:rsid w:val="00E95A52"/>
    <w:rsid w:val="00EA0498"/>
    <w:rsid w:val="00EA0EF8"/>
    <w:rsid w:val="00EA1DEC"/>
    <w:rsid w:val="00EA1FB1"/>
    <w:rsid w:val="00EA247B"/>
    <w:rsid w:val="00EA398D"/>
    <w:rsid w:val="00EA4FD2"/>
    <w:rsid w:val="00EA5F08"/>
    <w:rsid w:val="00EA5F8B"/>
    <w:rsid w:val="00EA7433"/>
    <w:rsid w:val="00EB0526"/>
    <w:rsid w:val="00EB0699"/>
    <w:rsid w:val="00EB3738"/>
    <w:rsid w:val="00EB402A"/>
    <w:rsid w:val="00EB4321"/>
    <w:rsid w:val="00EC1264"/>
    <w:rsid w:val="00EC12AF"/>
    <w:rsid w:val="00EC544D"/>
    <w:rsid w:val="00EC7AAA"/>
    <w:rsid w:val="00ED18E0"/>
    <w:rsid w:val="00ED3216"/>
    <w:rsid w:val="00ED6A3D"/>
    <w:rsid w:val="00EE0F8D"/>
    <w:rsid w:val="00EE2295"/>
    <w:rsid w:val="00EE348B"/>
    <w:rsid w:val="00EE4098"/>
    <w:rsid w:val="00EE50B4"/>
    <w:rsid w:val="00EE6CA8"/>
    <w:rsid w:val="00EE71C8"/>
    <w:rsid w:val="00EE75CC"/>
    <w:rsid w:val="00EF045E"/>
    <w:rsid w:val="00EF0DCF"/>
    <w:rsid w:val="00EF154A"/>
    <w:rsid w:val="00EF182A"/>
    <w:rsid w:val="00EF1A2D"/>
    <w:rsid w:val="00EF1C7E"/>
    <w:rsid w:val="00EF1E32"/>
    <w:rsid w:val="00EF5C34"/>
    <w:rsid w:val="00EF5F15"/>
    <w:rsid w:val="00EF7420"/>
    <w:rsid w:val="00F01A17"/>
    <w:rsid w:val="00F01B52"/>
    <w:rsid w:val="00F01F76"/>
    <w:rsid w:val="00F0370E"/>
    <w:rsid w:val="00F07F04"/>
    <w:rsid w:val="00F07F79"/>
    <w:rsid w:val="00F11874"/>
    <w:rsid w:val="00F11EFC"/>
    <w:rsid w:val="00F148A5"/>
    <w:rsid w:val="00F14F2C"/>
    <w:rsid w:val="00F16023"/>
    <w:rsid w:val="00F16887"/>
    <w:rsid w:val="00F17869"/>
    <w:rsid w:val="00F17F3C"/>
    <w:rsid w:val="00F21987"/>
    <w:rsid w:val="00F22A31"/>
    <w:rsid w:val="00F22DB8"/>
    <w:rsid w:val="00F22F81"/>
    <w:rsid w:val="00F235F4"/>
    <w:rsid w:val="00F2459A"/>
    <w:rsid w:val="00F245E8"/>
    <w:rsid w:val="00F30505"/>
    <w:rsid w:val="00F315D0"/>
    <w:rsid w:val="00F32B21"/>
    <w:rsid w:val="00F32EBE"/>
    <w:rsid w:val="00F33320"/>
    <w:rsid w:val="00F35A16"/>
    <w:rsid w:val="00F41F06"/>
    <w:rsid w:val="00F42D8B"/>
    <w:rsid w:val="00F46DF4"/>
    <w:rsid w:val="00F472E6"/>
    <w:rsid w:val="00F50831"/>
    <w:rsid w:val="00F516CE"/>
    <w:rsid w:val="00F51D8B"/>
    <w:rsid w:val="00F52007"/>
    <w:rsid w:val="00F5240C"/>
    <w:rsid w:val="00F53A9D"/>
    <w:rsid w:val="00F56D84"/>
    <w:rsid w:val="00F57915"/>
    <w:rsid w:val="00F6071E"/>
    <w:rsid w:val="00F60A8E"/>
    <w:rsid w:val="00F6144F"/>
    <w:rsid w:val="00F619E7"/>
    <w:rsid w:val="00F620CA"/>
    <w:rsid w:val="00F6386C"/>
    <w:rsid w:val="00F648A1"/>
    <w:rsid w:val="00F651A3"/>
    <w:rsid w:val="00F662F7"/>
    <w:rsid w:val="00F663F7"/>
    <w:rsid w:val="00F67386"/>
    <w:rsid w:val="00F70C16"/>
    <w:rsid w:val="00F71C48"/>
    <w:rsid w:val="00F72630"/>
    <w:rsid w:val="00F74F6D"/>
    <w:rsid w:val="00F82F9A"/>
    <w:rsid w:val="00F837B2"/>
    <w:rsid w:val="00F85D67"/>
    <w:rsid w:val="00F86C91"/>
    <w:rsid w:val="00F9372D"/>
    <w:rsid w:val="00F9409F"/>
    <w:rsid w:val="00F97635"/>
    <w:rsid w:val="00F97FF3"/>
    <w:rsid w:val="00FA0CED"/>
    <w:rsid w:val="00FA1276"/>
    <w:rsid w:val="00FA38E3"/>
    <w:rsid w:val="00FA7409"/>
    <w:rsid w:val="00FA7D93"/>
    <w:rsid w:val="00FB00BC"/>
    <w:rsid w:val="00FB09A5"/>
    <w:rsid w:val="00FB1F24"/>
    <w:rsid w:val="00FB269B"/>
    <w:rsid w:val="00FB2A70"/>
    <w:rsid w:val="00FB50C8"/>
    <w:rsid w:val="00FB567D"/>
    <w:rsid w:val="00FB5C9A"/>
    <w:rsid w:val="00FB77A0"/>
    <w:rsid w:val="00FB7FB7"/>
    <w:rsid w:val="00FC5ADC"/>
    <w:rsid w:val="00FC6B6B"/>
    <w:rsid w:val="00FC7D43"/>
    <w:rsid w:val="00FD0847"/>
    <w:rsid w:val="00FD0A70"/>
    <w:rsid w:val="00FD0FCB"/>
    <w:rsid w:val="00FD0FD6"/>
    <w:rsid w:val="00FD5357"/>
    <w:rsid w:val="00FD7397"/>
    <w:rsid w:val="00FD75AE"/>
    <w:rsid w:val="00FE2BCD"/>
    <w:rsid w:val="00FE3F53"/>
    <w:rsid w:val="00FE4074"/>
    <w:rsid w:val="00FE44CB"/>
    <w:rsid w:val="00FE45BC"/>
    <w:rsid w:val="00FE6F77"/>
    <w:rsid w:val="00FE718F"/>
    <w:rsid w:val="00FE7941"/>
    <w:rsid w:val="00FF1698"/>
    <w:rsid w:val="00FF1E84"/>
    <w:rsid w:val="00FF5E84"/>
    <w:rsid w:val="016A4171"/>
    <w:rsid w:val="0299E5FB"/>
    <w:rsid w:val="02F9AD04"/>
    <w:rsid w:val="031D16FE"/>
    <w:rsid w:val="0449F0C2"/>
    <w:rsid w:val="0491889E"/>
    <w:rsid w:val="04A9E6DB"/>
    <w:rsid w:val="05CC993A"/>
    <w:rsid w:val="06D345B9"/>
    <w:rsid w:val="06EE3CE6"/>
    <w:rsid w:val="074202BF"/>
    <w:rsid w:val="07BA5EE2"/>
    <w:rsid w:val="081E4666"/>
    <w:rsid w:val="084F24CE"/>
    <w:rsid w:val="095D8884"/>
    <w:rsid w:val="0B450A5C"/>
    <w:rsid w:val="0C9D3BC3"/>
    <w:rsid w:val="0D8EBE25"/>
    <w:rsid w:val="0DE578DC"/>
    <w:rsid w:val="0EB7FE73"/>
    <w:rsid w:val="0EEBDE74"/>
    <w:rsid w:val="0F121405"/>
    <w:rsid w:val="0F23DA03"/>
    <w:rsid w:val="0F5F9E70"/>
    <w:rsid w:val="0F654440"/>
    <w:rsid w:val="10700768"/>
    <w:rsid w:val="114F0287"/>
    <w:rsid w:val="11BA4404"/>
    <w:rsid w:val="11BB1991"/>
    <w:rsid w:val="12D3AE1E"/>
    <w:rsid w:val="12D4BD82"/>
    <w:rsid w:val="12D776D6"/>
    <w:rsid w:val="130153E3"/>
    <w:rsid w:val="13D8571D"/>
    <w:rsid w:val="14210612"/>
    <w:rsid w:val="143618FF"/>
    <w:rsid w:val="1561A0CE"/>
    <w:rsid w:val="1583E06B"/>
    <w:rsid w:val="15A52F2F"/>
    <w:rsid w:val="16710FA1"/>
    <w:rsid w:val="169A2918"/>
    <w:rsid w:val="16DE31E9"/>
    <w:rsid w:val="16FB21E7"/>
    <w:rsid w:val="180D1218"/>
    <w:rsid w:val="186A903F"/>
    <w:rsid w:val="19A74CEB"/>
    <w:rsid w:val="19F7E101"/>
    <w:rsid w:val="1A731FEA"/>
    <w:rsid w:val="1AB4586C"/>
    <w:rsid w:val="1B34E0C1"/>
    <w:rsid w:val="1BA9E139"/>
    <w:rsid w:val="1CD628DD"/>
    <w:rsid w:val="1DD1DAB7"/>
    <w:rsid w:val="1DD64ED1"/>
    <w:rsid w:val="1E2A801B"/>
    <w:rsid w:val="1E719A93"/>
    <w:rsid w:val="1F1EFFF5"/>
    <w:rsid w:val="1F59FE8F"/>
    <w:rsid w:val="2009E28E"/>
    <w:rsid w:val="20197CE0"/>
    <w:rsid w:val="20481E32"/>
    <w:rsid w:val="20662E9A"/>
    <w:rsid w:val="2156059D"/>
    <w:rsid w:val="21627ACC"/>
    <w:rsid w:val="217A249B"/>
    <w:rsid w:val="2192E457"/>
    <w:rsid w:val="221006EA"/>
    <w:rsid w:val="2211364E"/>
    <w:rsid w:val="222AAB3B"/>
    <w:rsid w:val="22423EC7"/>
    <w:rsid w:val="22506C2E"/>
    <w:rsid w:val="2354A25A"/>
    <w:rsid w:val="247B4E97"/>
    <w:rsid w:val="24820923"/>
    <w:rsid w:val="248C62C3"/>
    <w:rsid w:val="24CC9697"/>
    <w:rsid w:val="24DFDE6D"/>
    <w:rsid w:val="2666AAF5"/>
    <w:rsid w:val="26991E9A"/>
    <w:rsid w:val="26B5957F"/>
    <w:rsid w:val="26B82382"/>
    <w:rsid w:val="280D3FBB"/>
    <w:rsid w:val="28241979"/>
    <w:rsid w:val="29367845"/>
    <w:rsid w:val="2973F685"/>
    <w:rsid w:val="29CAADBE"/>
    <w:rsid w:val="29F9037F"/>
    <w:rsid w:val="2A48BD8E"/>
    <w:rsid w:val="2D3ED463"/>
    <w:rsid w:val="2E5A7C9C"/>
    <w:rsid w:val="2EEB6E17"/>
    <w:rsid w:val="2EEC215A"/>
    <w:rsid w:val="2F1035E9"/>
    <w:rsid w:val="2F749B9F"/>
    <w:rsid w:val="2FE86294"/>
    <w:rsid w:val="2FEC60F1"/>
    <w:rsid w:val="307C9DCE"/>
    <w:rsid w:val="30C1E3F5"/>
    <w:rsid w:val="30C8F00C"/>
    <w:rsid w:val="30E4993F"/>
    <w:rsid w:val="320806F2"/>
    <w:rsid w:val="32090C6C"/>
    <w:rsid w:val="332A7C3B"/>
    <w:rsid w:val="33D9B3E0"/>
    <w:rsid w:val="33E92420"/>
    <w:rsid w:val="341F0050"/>
    <w:rsid w:val="3421C0C3"/>
    <w:rsid w:val="34788E5F"/>
    <w:rsid w:val="362980E4"/>
    <w:rsid w:val="36DE1490"/>
    <w:rsid w:val="37751FAA"/>
    <w:rsid w:val="37EBDA78"/>
    <w:rsid w:val="37F7AC4F"/>
    <w:rsid w:val="38323D5C"/>
    <w:rsid w:val="3842E5FB"/>
    <w:rsid w:val="38A3F9C7"/>
    <w:rsid w:val="38CDB1EA"/>
    <w:rsid w:val="38D0537B"/>
    <w:rsid w:val="3A48D8C1"/>
    <w:rsid w:val="3AD4F28B"/>
    <w:rsid w:val="3C159A73"/>
    <w:rsid w:val="3C1618A8"/>
    <w:rsid w:val="3C1F6572"/>
    <w:rsid w:val="3C56BFE3"/>
    <w:rsid w:val="3C5B3620"/>
    <w:rsid w:val="3D9C5B24"/>
    <w:rsid w:val="3E6079BC"/>
    <w:rsid w:val="3EDDAA1D"/>
    <w:rsid w:val="3F728712"/>
    <w:rsid w:val="3FD1AA2B"/>
    <w:rsid w:val="3FFF30E3"/>
    <w:rsid w:val="405F10C2"/>
    <w:rsid w:val="4065BEB0"/>
    <w:rsid w:val="40C6BB12"/>
    <w:rsid w:val="413086E4"/>
    <w:rsid w:val="424B2025"/>
    <w:rsid w:val="4354734D"/>
    <w:rsid w:val="44425843"/>
    <w:rsid w:val="44437765"/>
    <w:rsid w:val="444D1B3E"/>
    <w:rsid w:val="4503CBCC"/>
    <w:rsid w:val="45D7C791"/>
    <w:rsid w:val="45E8457B"/>
    <w:rsid w:val="45F4C325"/>
    <w:rsid w:val="46748254"/>
    <w:rsid w:val="46A39B33"/>
    <w:rsid w:val="476525B9"/>
    <w:rsid w:val="483B1596"/>
    <w:rsid w:val="48549DA4"/>
    <w:rsid w:val="487E5425"/>
    <w:rsid w:val="48E4A344"/>
    <w:rsid w:val="49C76585"/>
    <w:rsid w:val="4A03FF3B"/>
    <w:rsid w:val="4ACA6763"/>
    <w:rsid w:val="4B4CE2E5"/>
    <w:rsid w:val="4B5A88B0"/>
    <w:rsid w:val="4C33FA46"/>
    <w:rsid w:val="4C748700"/>
    <w:rsid w:val="4C9B965F"/>
    <w:rsid w:val="4CA1E35D"/>
    <w:rsid w:val="4CCCEFFC"/>
    <w:rsid w:val="4CD19E41"/>
    <w:rsid w:val="4D120646"/>
    <w:rsid w:val="4D1B8B7F"/>
    <w:rsid w:val="4D47C093"/>
    <w:rsid w:val="4E1964C6"/>
    <w:rsid w:val="4EDFC9FA"/>
    <w:rsid w:val="4F9ABE15"/>
    <w:rsid w:val="50318DD2"/>
    <w:rsid w:val="50732788"/>
    <w:rsid w:val="5080B266"/>
    <w:rsid w:val="50C8FBD3"/>
    <w:rsid w:val="511F4165"/>
    <w:rsid w:val="52164D5C"/>
    <w:rsid w:val="521E1085"/>
    <w:rsid w:val="525F8FB6"/>
    <w:rsid w:val="526215EC"/>
    <w:rsid w:val="526FDE83"/>
    <w:rsid w:val="527727E8"/>
    <w:rsid w:val="52A17A39"/>
    <w:rsid w:val="52A1EEA8"/>
    <w:rsid w:val="530940F3"/>
    <w:rsid w:val="536130F9"/>
    <w:rsid w:val="539ECF20"/>
    <w:rsid w:val="54042F94"/>
    <w:rsid w:val="5420C39B"/>
    <w:rsid w:val="5459B0FF"/>
    <w:rsid w:val="54616D36"/>
    <w:rsid w:val="5474D174"/>
    <w:rsid w:val="549ED366"/>
    <w:rsid w:val="54E33B8B"/>
    <w:rsid w:val="558CF87C"/>
    <w:rsid w:val="5616BB37"/>
    <w:rsid w:val="56C6ED77"/>
    <w:rsid w:val="56E02B09"/>
    <w:rsid w:val="574D66F0"/>
    <w:rsid w:val="57F27AF4"/>
    <w:rsid w:val="5967AB34"/>
    <w:rsid w:val="5A01FAEA"/>
    <w:rsid w:val="5A1E78E0"/>
    <w:rsid w:val="5A817085"/>
    <w:rsid w:val="5A8A13FA"/>
    <w:rsid w:val="5A96EDB7"/>
    <w:rsid w:val="5A9AA399"/>
    <w:rsid w:val="5ACEE8A1"/>
    <w:rsid w:val="5B8DFC1B"/>
    <w:rsid w:val="5B97642F"/>
    <w:rsid w:val="5D3FA895"/>
    <w:rsid w:val="5DFD0F76"/>
    <w:rsid w:val="5E0FE854"/>
    <w:rsid w:val="5E5F4FEA"/>
    <w:rsid w:val="5E6F482E"/>
    <w:rsid w:val="5E726C8D"/>
    <w:rsid w:val="5FEA10A6"/>
    <w:rsid w:val="6041256F"/>
    <w:rsid w:val="60898A16"/>
    <w:rsid w:val="61055CFE"/>
    <w:rsid w:val="61572ECF"/>
    <w:rsid w:val="624160C0"/>
    <w:rsid w:val="63170072"/>
    <w:rsid w:val="63BE40DA"/>
    <w:rsid w:val="63C2DBB5"/>
    <w:rsid w:val="640B21C4"/>
    <w:rsid w:val="64C37F04"/>
    <w:rsid w:val="64CDE827"/>
    <w:rsid w:val="656DAAF9"/>
    <w:rsid w:val="65C777A7"/>
    <w:rsid w:val="65C806EB"/>
    <w:rsid w:val="67BB8D2B"/>
    <w:rsid w:val="682BCAEE"/>
    <w:rsid w:val="689787F7"/>
    <w:rsid w:val="69418681"/>
    <w:rsid w:val="695C42DE"/>
    <w:rsid w:val="69756703"/>
    <w:rsid w:val="6ADB3237"/>
    <w:rsid w:val="6B7043F6"/>
    <w:rsid w:val="6C643470"/>
    <w:rsid w:val="6C867BFB"/>
    <w:rsid w:val="6D37BFD2"/>
    <w:rsid w:val="6D4E62A5"/>
    <w:rsid w:val="6D657CDB"/>
    <w:rsid w:val="6D6A1D3A"/>
    <w:rsid w:val="6D73C82D"/>
    <w:rsid w:val="6E23E351"/>
    <w:rsid w:val="6E98085C"/>
    <w:rsid w:val="6F002434"/>
    <w:rsid w:val="6F1F9A43"/>
    <w:rsid w:val="70660537"/>
    <w:rsid w:val="707B9CF2"/>
    <w:rsid w:val="70A9F26B"/>
    <w:rsid w:val="70C2042D"/>
    <w:rsid w:val="71AAE690"/>
    <w:rsid w:val="721F40DC"/>
    <w:rsid w:val="72436049"/>
    <w:rsid w:val="72FA5A0A"/>
    <w:rsid w:val="72FC5695"/>
    <w:rsid w:val="733279FD"/>
    <w:rsid w:val="73A6DB2A"/>
    <w:rsid w:val="73D8A9B1"/>
    <w:rsid w:val="7463E9C5"/>
    <w:rsid w:val="746CC047"/>
    <w:rsid w:val="7528BF26"/>
    <w:rsid w:val="7569F7CD"/>
    <w:rsid w:val="75A0A99D"/>
    <w:rsid w:val="75D8E845"/>
    <w:rsid w:val="75DBD8A5"/>
    <w:rsid w:val="76061F2D"/>
    <w:rsid w:val="760E25A3"/>
    <w:rsid w:val="76EE2FCE"/>
    <w:rsid w:val="76F68843"/>
    <w:rsid w:val="778596C8"/>
    <w:rsid w:val="77AB251D"/>
    <w:rsid w:val="77EDAD8A"/>
    <w:rsid w:val="787BB687"/>
    <w:rsid w:val="78C6F31B"/>
    <w:rsid w:val="78F0D89E"/>
    <w:rsid w:val="78F8C0B1"/>
    <w:rsid w:val="791C916A"/>
    <w:rsid w:val="79405EF9"/>
    <w:rsid w:val="7A444404"/>
    <w:rsid w:val="7AA3F67B"/>
    <w:rsid w:val="7B0CEDB9"/>
    <w:rsid w:val="7B4CFEA1"/>
    <w:rsid w:val="7BE74348"/>
    <w:rsid w:val="7C33A024"/>
    <w:rsid w:val="7CCCAB87"/>
    <w:rsid w:val="7D1F39BA"/>
    <w:rsid w:val="7D5E17BD"/>
    <w:rsid w:val="7DB4705E"/>
    <w:rsid w:val="7DCF8D42"/>
    <w:rsid w:val="7DF077CC"/>
    <w:rsid w:val="7E77C8DD"/>
    <w:rsid w:val="7EDE66C9"/>
    <w:rsid w:val="7F5954E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6C720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EC7AAA"/>
    <w:pPr>
      <w:spacing w:after="0" w:line="240" w:lineRule="auto"/>
      <w:jc w:val="both"/>
    </w:pPr>
    <w:rPr>
      <w:rFonts w:ascii="Aptos" w:hAnsi="Aptos"/>
      <w:sz w:val="24"/>
    </w:rPr>
  </w:style>
  <w:style w:type="paragraph" w:styleId="Heading1">
    <w:name w:val="heading 1"/>
    <w:basedOn w:val="Normal"/>
    <w:next w:val="Normal"/>
    <w:link w:val="Heading1Char"/>
    <w:uiPriority w:val="1"/>
    <w:qFormat/>
    <w:rsid w:val="00E23D88"/>
    <w:pPr>
      <w:spacing w:before="120"/>
      <w:outlineLvl w:val="0"/>
    </w:pPr>
    <w:rPr>
      <w:rFonts w:ascii="Aptos Display" w:hAnsi="Aptos Display" w:cs="Calibri Light (Titres)"/>
      <w:color w:val="005493"/>
      <w:sz w:val="48"/>
      <w:szCs w:val="96"/>
    </w:rPr>
  </w:style>
  <w:style w:type="paragraph" w:styleId="Heading2">
    <w:name w:val="heading 2"/>
    <w:basedOn w:val="Normal"/>
    <w:next w:val="Normal"/>
    <w:link w:val="Heading2Char"/>
    <w:uiPriority w:val="1"/>
    <w:qFormat/>
    <w:rsid w:val="004768FC"/>
    <w:pPr>
      <w:spacing w:before="120"/>
      <w:outlineLvl w:val="1"/>
    </w:pPr>
    <w:rPr>
      <w:rFonts w:ascii="Aptos Display" w:hAnsi="Aptos Display" w:cs="Arial (Corps CS)"/>
      <w:color w:val="76D6FF"/>
      <w:sz w:val="40"/>
      <w:szCs w:val="72"/>
    </w:rPr>
  </w:style>
  <w:style w:type="paragraph" w:styleId="Heading3">
    <w:name w:val="heading 3"/>
    <w:basedOn w:val="Heading2"/>
    <w:next w:val="Normal"/>
    <w:link w:val="Heading3Char"/>
    <w:uiPriority w:val="2"/>
    <w:qFormat/>
    <w:rsid w:val="002D5E82"/>
    <w:pPr>
      <w:outlineLvl w:val="2"/>
    </w:pPr>
    <w:rPr>
      <w:bCs/>
      <w:noProof/>
      <w:color w:val="0070C0"/>
      <w:sz w:val="32"/>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E23D88"/>
    <w:rPr>
      <w:rFonts w:ascii="Aptos Display" w:hAnsi="Aptos Display" w:cs="Calibri Light (Titres)"/>
      <w:color w:val="005493"/>
      <w:sz w:val="48"/>
      <w:szCs w:val="96"/>
    </w:rPr>
  </w:style>
  <w:style w:type="character" w:customStyle="1" w:styleId="Heading2Char">
    <w:name w:val="Heading 2 Char"/>
    <w:basedOn w:val="DefaultParagraphFont"/>
    <w:link w:val="Heading2"/>
    <w:uiPriority w:val="1"/>
    <w:rsid w:val="004768FC"/>
    <w:rPr>
      <w:rFonts w:ascii="Aptos Display" w:hAnsi="Aptos Display" w:cs="Arial (Corps CS)"/>
      <w:color w:val="76D6FF"/>
      <w:sz w:val="40"/>
      <w:szCs w:val="72"/>
    </w:rPr>
  </w:style>
  <w:style w:type="character" w:customStyle="1" w:styleId="Heading3Char">
    <w:name w:val="Heading 3 Char"/>
    <w:basedOn w:val="DefaultParagraphFont"/>
    <w:link w:val="Heading3"/>
    <w:uiPriority w:val="2"/>
    <w:rsid w:val="002D5E82"/>
    <w:rPr>
      <w:rFonts w:ascii="Aptos Display" w:hAnsi="Aptos Display" w:cs="Arial (Corps CS)"/>
      <w:bCs/>
      <w:noProof/>
      <w:color w:val="0070C0"/>
      <w:sz w:val="32"/>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12419C"/>
    <w:pPr>
      <w:tabs>
        <w:tab w:val="center" w:pos="4680"/>
        <w:tab w:val="right" w:pos="9360"/>
      </w:tabs>
      <w:jc w:val="right"/>
    </w:pPr>
    <w:rPr>
      <w:sz w:val="20"/>
    </w:rPr>
  </w:style>
  <w:style w:type="character" w:customStyle="1" w:styleId="FooterChar">
    <w:name w:val="Footer Char"/>
    <w:basedOn w:val="DefaultParagraphFont"/>
    <w:link w:val="Footer"/>
    <w:uiPriority w:val="99"/>
    <w:rsid w:val="0012419C"/>
    <w:rPr>
      <w:sz w:val="20"/>
    </w:rPr>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Gras">
    <w:name w:val="Normal – Gras"/>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augauche1">
    <w:name w:val="Tableau à gauche 1"/>
    <w:basedOn w:val="Normal"/>
    <w:uiPriority w:val="7"/>
    <w:qFormat/>
    <w:rsid w:val="00133F58"/>
    <w:pPr>
      <w:spacing w:before="120"/>
    </w:pPr>
    <w:rPr>
      <w:color w:val="E99757" w:themeColor="accent2"/>
      <w:spacing w:val="40"/>
      <w:kern w:val="28"/>
      <w:sz w:val="28"/>
    </w:rPr>
  </w:style>
  <w:style w:type="paragraph" w:customStyle="1" w:styleId="Tableaugauche2">
    <w:name w:val="Tableau à gauche 2"/>
    <w:basedOn w:val="Normal"/>
    <w:uiPriority w:val="7"/>
    <w:qFormat/>
    <w:rsid w:val="00133F58"/>
    <w:pPr>
      <w:spacing w:before="120"/>
    </w:pPr>
    <w:rPr>
      <w:color w:val="A53F52" w:themeColor="accent1"/>
      <w:spacing w:val="40"/>
      <w:kern w:val="28"/>
      <w:sz w:val="28"/>
    </w:rPr>
  </w:style>
  <w:style w:type="paragraph" w:customStyle="1" w:styleId="Tableaugauche3">
    <w:name w:val="Tableau à gauche 3"/>
    <w:basedOn w:val="Normal"/>
    <w:uiPriority w:val="7"/>
    <w:qFormat/>
    <w:rsid w:val="00133F58"/>
    <w:pPr>
      <w:spacing w:before="120"/>
    </w:pPr>
    <w:rPr>
      <w:color w:val="44546A" w:themeColor="text2"/>
      <w:spacing w:val="40"/>
      <w:kern w:val="28"/>
      <w:sz w:val="28"/>
    </w:rPr>
  </w:style>
  <w:style w:type="paragraph" w:customStyle="1" w:styleId="Donnesdutableau">
    <w:name w:val="Données du tableau"/>
    <w:basedOn w:val="Normal"/>
    <w:uiPriority w:val="7"/>
    <w:qFormat/>
    <w:rsid w:val="006013C2"/>
    <w:pPr>
      <w:jc w:val="center"/>
    </w:pPr>
    <w:rPr>
      <w:color w:val="000000" w:themeColor="text1"/>
    </w:rPr>
  </w:style>
  <w:style w:type="paragraph" w:customStyle="1" w:styleId="En-ttedetableau">
    <w:name w:val="En-tête de tableau"/>
    <w:basedOn w:val="Normal"/>
    <w:uiPriority w:val="7"/>
    <w:qFormat/>
    <w:rsid w:val="007366D6"/>
    <w:pPr>
      <w:jc w:val="center"/>
    </w:pPr>
    <w:rPr>
      <w:color w:val="000000" w:themeColor="text1"/>
      <w:spacing w:val="40"/>
      <w:kern w:val="28"/>
      <w:sz w:val="28"/>
    </w:rPr>
  </w:style>
  <w:style w:type="paragraph" w:customStyle="1" w:styleId="En-ttedeliste">
    <w:name w:val="En-tête de liste"/>
    <w:basedOn w:val="Normal"/>
    <w:uiPriority w:val="7"/>
    <w:qFormat/>
    <w:rsid w:val="0053179B"/>
    <w:pPr>
      <w:spacing w:before="80"/>
    </w:pPr>
    <w:rPr>
      <w:spacing w:val="40"/>
      <w:kern w:val="28"/>
      <w:sz w:val="28"/>
    </w:rPr>
  </w:style>
  <w:style w:type="paragraph" w:customStyle="1" w:styleId="Puces">
    <w:name w:val="Puces"/>
    <w:basedOn w:val="Normal"/>
    <w:uiPriority w:val="7"/>
    <w:qFormat/>
    <w:rsid w:val="00C17936"/>
    <w:pPr>
      <w:numPr>
        <w:numId w:val="7"/>
      </w:numPr>
      <w:spacing w:before="120"/>
      <w:ind w:left="360"/>
    </w:pPr>
  </w:style>
  <w:style w:type="paragraph" w:customStyle="1" w:styleId="Informationsdecouverture">
    <w:name w:val="Informations de couverture"/>
    <w:basedOn w:val="Normal"/>
    <w:uiPriority w:val="2"/>
    <w:qFormat/>
    <w:rsid w:val="0010133A"/>
    <w:pPr>
      <w:spacing w:before="120"/>
      <w:jc w:val="center"/>
    </w:pPr>
    <w:rPr>
      <w:color w:val="FFFFFF" w:themeColor="background1"/>
      <w:spacing w:val="40"/>
      <w:kern w:val="28"/>
      <w:sz w:val="28"/>
    </w:rPr>
  </w:style>
  <w:style w:type="paragraph" w:styleId="TOCHeading">
    <w:name w:val="TOC Heading"/>
    <w:basedOn w:val="Heading1"/>
    <w:next w:val="Normal"/>
    <w:uiPriority w:val="39"/>
    <w:unhideWhenUsed/>
    <w:qFormat/>
    <w:rsid w:val="00F14F2C"/>
    <w:pPr>
      <w:keepNext/>
      <w:keepLines/>
      <w:spacing w:before="480" w:line="276" w:lineRule="auto"/>
      <w:outlineLvl w:val="9"/>
    </w:pPr>
    <w:rPr>
      <w:rFonts w:asciiTheme="majorHAnsi" w:eastAsiaTheme="majorEastAsia" w:hAnsiTheme="majorHAnsi" w:cstheme="majorBidi"/>
      <w:b/>
      <w:bCs/>
      <w:caps/>
      <w:color w:val="7B2F3D" w:themeColor="accent1" w:themeShade="BF"/>
      <w:sz w:val="28"/>
      <w:szCs w:val="28"/>
      <w:lang w:eastAsia="fr-FR"/>
    </w:rPr>
  </w:style>
  <w:style w:type="paragraph" w:styleId="TOC3">
    <w:name w:val="toc 3"/>
    <w:basedOn w:val="Normal"/>
    <w:next w:val="Normal"/>
    <w:autoRedefine/>
    <w:uiPriority w:val="39"/>
    <w:rsid w:val="00F14F2C"/>
    <w:pPr>
      <w:ind w:left="440"/>
    </w:pPr>
    <w:rPr>
      <w:rFonts w:cstheme="minorHAnsi"/>
      <w:sz w:val="20"/>
      <w:szCs w:val="20"/>
    </w:rPr>
  </w:style>
  <w:style w:type="character" w:styleId="Hyperlink">
    <w:name w:val="Hyperlink"/>
    <w:basedOn w:val="DefaultParagraphFont"/>
    <w:uiPriority w:val="99"/>
    <w:unhideWhenUsed/>
    <w:rsid w:val="00F14F2C"/>
    <w:rPr>
      <w:color w:val="3A3838" w:themeColor="hyperlink"/>
      <w:u w:val="single"/>
    </w:rPr>
  </w:style>
  <w:style w:type="paragraph" w:styleId="TOC1">
    <w:name w:val="toc 1"/>
    <w:basedOn w:val="Normal"/>
    <w:next w:val="Normal"/>
    <w:autoRedefine/>
    <w:uiPriority w:val="39"/>
    <w:rsid w:val="00F14F2C"/>
    <w:pPr>
      <w:spacing w:before="120"/>
    </w:pPr>
    <w:rPr>
      <w:rFonts w:cstheme="minorHAnsi"/>
      <w:b/>
      <w:bCs/>
      <w:i/>
      <w:iCs/>
      <w:szCs w:val="24"/>
    </w:rPr>
  </w:style>
  <w:style w:type="paragraph" w:styleId="TOC2">
    <w:name w:val="toc 2"/>
    <w:basedOn w:val="Normal"/>
    <w:next w:val="Normal"/>
    <w:autoRedefine/>
    <w:uiPriority w:val="39"/>
    <w:rsid w:val="00F14F2C"/>
    <w:pPr>
      <w:spacing w:before="120"/>
      <w:ind w:left="220"/>
    </w:pPr>
    <w:rPr>
      <w:rFonts w:cstheme="minorHAnsi"/>
      <w:b/>
      <w:bCs/>
    </w:rPr>
  </w:style>
  <w:style w:type="paragraph" w:styleId="TOC4">
    <w:name w:val="toc 4"/>
    <w:basedOn w:val="Normal"/>
    <w:next w:val="Normal"/>
    <w:autoRedefine/>
    <w:uiPriority w:val="39"/>
    <w:semiHidden/>
    <w:rsid w:val="00F14F2C"/>
    <w:pPr>
      <w:ind w:left="660"/>
    </w:pPr>
    <w:rPr>
      <w:rFonts w:cstheme="minorHAnsi"/>
      <w:sz w:val="20"/>
      <w:szCs w:val="20"/>
    </w:rPr>
  </w:style>
  <w:style w:type="paragraph" w:styleId="TOC5">
    <w:name w:val="toc 5"/>
    <w:basedOn w:val="Normal"/>
    <w:next w:val="Normal"/>
    <w:autoRedefine/>
    <w:uiPriority w:val="39"/>
    <w:semiHidden/>
    <w:rsid w:val="00F14F2C"/>
    <w:pPr>
      <w:ind w:left="880"/>
    </w:pPr>
    <w:rPr>
      <w:rFonts w:cstheme="minorHAnsi"/>
      <w:sz w:val="20"/>
      <w:szCs w:val="20"/>
    </w:rPr>
  </w:style>
  <w:style w:type="paragraph" w:styleId="TOC6">
    <w:name w:val="toc 6"/>
    <w:basedOn w:val="Normal"/>
    <w:next w:val="Normal"/>
    <w:autoRedefine/>
    <w:uiPriority w:val="39"/>
    <w:semiHidden/>
    <w:rsid w:val="00F14F2C"/>
    <w:pPr>
      <w:ind w:left="1100"/>
    </w:pPr>
    <w:rPr>
      <w:rFonts w:cstheme="minorHAnsi"/>
      <w:sz w:val="20"/>
      <w:szCs w:val="20"/>
    </w:rPr>
  </w:style>
  <w:style w:type="paragraph" w:styleId="TOC7">
    <w:name w:val="toc 7"/>
    <w:basedOn w:val="Normal"/>
    <w:next w:val="Normal"/>
    <w:autoRedefine/>
    <w:uiPriority w:val="39"/>
    <w:semiHidden/>
    <w:rsid w:val="00F14F2C"/>
    <w:pPr>
      <w:ind w:left="1320"/>
    </w:pPr>
    <w:rPr>
      <w:rFonts w:cstheme="minorHAnsi"/>
      <w:sz w:val="20"/>
      <w:szCs w:val="20"/>
    </w:rPr>
  </w:style>
  <w:style w:type="paragraph" w:styleId="TOC8">
    <w:name w:val="toc 8"/>
    <w:basedOn w:val="Normal"/>
    <w:next w:val="Normal"/>
    <w:autoRedefine/>
    <w:uiPriority w:val="39"/>
    <w:semiHidden/>
    <w:rsid w:val="00F14F2C"/>
    <w:pPr>
      <w:ind w:left="1540"/>
    </w:pPr>
    <w:rPr>
      <w:rFonts w:cstheme="minorHAnsi"/>
      <w:sz w:val="20"/>
      <w:szCs w:val="20"/>
    </w:rPr>
  </w:style>
  <w:style w:type="paragraph" w:styleId="TOC9">
    <w:name w:val="toc 9"/>
    <w:basedOn w:val="Normal"/>
    <w:next w:val="Normal"/>
    <w:autoRedefine/>
    <w:uiPriority w:val="39"/>
    <w:semiHidden/>
    <w:rsid w:val="00F14F2C"/>
    <w:pPr>
      <w:ind w:left="1760"/>
    </w:pPr>
    <w:rPr>
      <w:rFonts w:cstheme="minorHAnsi"/>
      <w:sz w:val="20"/>
      <w:szCs w:val="20"/>
    </w:rPr>
  </w:style>
  <w:style w:type="character" w:styleId="UnresolvedMention">
    <w:name w:val="Unresolved Mention"/>
    <w:basedOn w:val="DefaultParagraphFont"/>
    <w:uiPriority w:val="99"/>
    <w:semiHidden/>
    <w:unhideWhenUsed/>
    <w:rsid w:val="004D2D6E"/>
    <w:rPr>
      <w:color w:val="605E5C"/>
      <w:shd w:val="clear" w:color="auto" w:fill="E1DFDD"/>
    </w:rPr>
  </w:style>
  <w:style w:type="paragraph" w:styleId="Revision">
    <w:name w:val="Revision"/>
    <w:hidden/>
    <w:uiPriority w:val="99"/>
    <w:semiHidden/>
    <w:rsid w:val="000C353E"/>
    <w:pPr>
      <w:spacing w:after="0" w:line="240" w:lineRule="auto"/>
    </w:pPr>
    <w:rPr>
      <w:rFonts w:ascii="Aptos" w:hAnsi="Aptos"/>
      <w:sz w:val="24"/>
    </w:rPr>
  </w:style>
  <w:style w:type="paragraph" w:styleId="NormalWeb">
    <w:name w:val="Normal (Web)"/>
    <w:basedOn w:val="Normal"/>
    <w:uiPriority w:val="99"/>
    <w:unhideWhenUsed/>
    <w:rsid w:val="003D400F"/>
    <w:pPr>
      <w:spacing w:before="100" w:beforeAutospacing="1" w:after="100" w:afterAutospacing="1"/>
    </w:pPr>
    <w:rPr>
      <w:rFonts w:ascii="Times New Roman" w:eastAsia="Times New Roman" w:hAnsi="Times New Roman" w:cs="Times New Roman"/>
      <w:szCs w:val="24"/>
      <w:lang w:eastAsia="fr-FR"/>
    </w:rPr>
  </w:style>
  <w:style w:type="character" w:styleId="FollowedHyperlink">
    <w:name w:val="FollowedHyperlink"/>
    <w:basedOn w:val="DefaultParagraphFont"/>
    <w:uiPriority w:val="99"/>
    <w:semiHidden/>
    <w:rsid w:val="0057152B"/>
    <w:rPr>
      <w:color w:val="D0CECE" w:themeColor="followedHyperlink"/>
      <w:u w:val="single"/>
    </w:rPr>
  </w:style>
  <w:style w:type="character" w:customStyle="1" w:styleId="notion-enable-hover">
    <w:name w:val="notion-enable-hover"/>
    <w:basedOn w:val="DefaultParagraphFont"/>
    <w:rsid w:val="006663FF"/>
  </w:style>
  <w:style w:type="paragraph" w:styleId="ListParagraph">
    <w:name w:val="List Paragraph"/>
    <w:basedOn w:val="Normal"/>
    <w:uiPriority w:val="34"/>
    <w:semiHidden/>
    <w:rsid w:val="00967778"/>
    <w:pPr>
      <w:ind w:left="720"/>
      <w:contextualSpacing/>
    </w:pPr>
  </w:style>
  <w:style w:type="paragraph" w:styleId="FootnoteText">
    <w:name w:val="footnote text"/>
    <w:basedOn w:val="Normal"/>
    <w:link w:val="FootnoteTextChar"/>
    <w:uiPriority w:val="99"/>
    <w:semiHidden/>
    <w:unhideWhenUsed/>
    <w:rsid w:val="0043248A"/>
    <w:rPr>
      <w:sz w:val="20"/>
      <w:szCs w:val="20"/>
    </w:rPr>
  </w:style>
  <w:style w:type="character" w:customStyle="1" w:styleId="FootnoteTextChar">
    <w:name w:val="Footnote Text Char"/>
    <w:basedOn w:val="DefaultParagraphFont"/>
    <w:link w:val="FootnoteText"/>
    <w:uiPriority w:val="99"/>
    <w:semiHidden/>
    <w:rsid w:val="0043248A"/>
    <w:rPr>
      <w:rFonts w:ascii="Aptos" w:hAnsi="Aptos"/>
      <w:sz w:val="20"/>
      <w:szCs w:val="20"/>
    </w:rPr>
  </w:style>
  <w:style w:type="character" w:styleId="FootnoteReference">
    <w:name w:val="footnote reference"/>
    <w:basedOn w:val="DefaultParagraphFont"/>
    <w:uiPriority w:val="99"/>
    <w:semiHidden/>
    <w:unhideWhenUsed/>
    <w:rsid w:val="004324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26699">
      <w:bodyDiv w:val="1"/>
      <w:marLeft w:val="0"/>
      <w:marRight w:val="0"/>
      <w:marTop w:val="0"/>
      <w:marBottom w:val="0"/>
      <w:divBdr>
        <w:top w:val="none" w:sz="0" w:space="0" w:color="auto"/>
        <w:left w:val="none" w:sz="0" w:space="0" w:color="auto"/>
        <w:bottom w:val="none" w:sz="0" w:space="0" w:color="auto"/>
        <w:right w:val="none" w:sz="0" w:space="0" w:color="auto"/>
      </w:divBdr>
    </w:div>
    <w:div w:id="42293027">
      <w:bodyDiv w:val="1"/>
      <w:marLeft w:val="0"/>
      <w:marRight w:val="0"/>
      <w:marTop w:val="0"/>
      <w:marBottom w:val="0"/>
      <w:divBdr>
        <w:top w:val="none" w:sz="0" w:space="0" w:color="auto"/>
        <w:left w:val="none" w:sz="0" w:space="0" w:color="auto"/>
        <w:bottom w:val="none" w:sz="0" w:space="0" w:color="auto"/>
        <w:right w:val="none" w:sz="0" w:space="0" w:color="auto"/>
      </w:divBdr>
    </w:div>
    <w:div w:id="67775504">
      <w:bodyDiv w:val="1"/>
      <w:marLeft w:val="0"/>
      <w:marRight w:val="0"/>
      <w:marTop w:val="0"/>
      <w:marBottom w:val="0"/>
      <w:divBdr>
        <w:top w:val="none" w:sz="0" w:space="0" w:color="auto"/>
        <w:left w:val="none" w:sz="0" w:space="0" w:color="auto"/>
        <w:bottom w:val="none" w:sz="0" w:space="0" w:color="auto"/>
        <w:right w:val="none" w:sz="0" w:space="0" w:color="auto"/>
      </w:divBdr>
      <w:divsChild>
        <w:div w:id="872692046">
          <w:marLeft w:val="0"/>
          <w:marRight w:val="0"/>
          <w:marTop w:val="0"/>
          <w:marBottom w:val="0"/>
          <w:divBdr>
            <w:top w:val="none" w:sz="0" w:space="0" w:color="auto"/>
            <w:left w:val="none" w:sz="0" w:space="0" w:color="auto"/>
            <w:bottom w:val="none" w:sz="0" w:space="0" w:color="auto"/>
            <w:right w:val="none" w:sz="0" w:space="0" w:color="auto"/>
          </w:divBdr>
          <w:divsChild>
            <w:div w:id="1548950618">
              <w:marLeft w:val="0"/>
              <w:marRight w:val="0"/>
              <w:marTop w:val="0"/>
              <w:marBottom w:val="0"/>
              <w:divBdr>
                <w:top w:val="none" w:sz="0" w:space="0" w:color="auto"/>
                <w:left w:val="none" w:sz="0" w:space="0" w:color="auto"/>
                <w:bottom w:val="none" w:sz="0" w:space="0" w:color="auto"/>
                <w:right w:val="none" w:sz="0" w:space="0" w:color="auto"/>
              </w:divBdr>
              <w:divsChild>
                <w:div w:id="414207304">
                  <w:marLeft w:val="0"/>
                  <w:marRight w:val="0"/>
                  <w:marTop w:val="0"/>
                  <w:marBottom w:val="0"/>
                  <w:divBdr>
                    <w:top w:val="none" w:sz="0" w:space="0" w:color="auto"/>
                    <w:left w:val="none" w:sz="0" w:space="0" w:color="auto"/>
                    <w:bottom w:val="none" w:sz="0" w:space="0" w:color="auto"/>
                    <w:right w:val="none" w:sz="0" w:space="0" w:color="auto"/>
                  </w:divBdr>
                  <w:divsChild>
                    <w:div w:id="54134154">
                      <w:marLeft w:val="0"/>
                      <w:marRight w:val="0"/>
                      <w:marTop w:val="0"/>
                      <w:marBottom w:val="0"/>
                      <w:divBdr>
                        <w:top w:val="none" w:sz="0" w:space="0" w:color="auto"/>
                        <w:left w:val="none" w:sz="0" w:space="0" w:color="auto"/>
                        <w:bottom w:val="none" w:sz="0" w:space="0" w:color="auto"/>
                        <w:right w:val="none" w:sz="0" w:space="0" w:color="auto"/>
                      </w:divBdr>
                      <w:divsChild>
                        <w:div w:id="1522938016">
                          <w:marLeft w:val="0"/>
                          <w:marRight w:val="0"/>
                          <w:marTop w:val="0"/>
                          <w:marBottom w:val="0"/>
                          <w:divBdr>
                            <w:top w:val="none" w:sz="0" w:space="0" w:color="auto"/>
                            <w:left w:val="none" w:sz="0" w:space="0" w:color="auto"/>
                            <w:bottom w:val="none" w:sz="0" w:space="0" w:color="auto"/>
                            <w:right w:val="none" w:sz="0" w:space="0" w:color="auto"/>
                          </w:divBdr>
                          <w:divsChild>
                            <w:div w:id="95054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742314">
      <w:bodyDiv w:val="1"/>
      <w:marLeft w:val="0"/>
      <w:marRight w:val="0"/>
      <w:marTop w:val="0"/>
      <w:marBottom w:val="0"/>
      <w:divBdr>
        <w:top w:val="none" w:sz="0" w:space="0" w:color="auto"/>
        <w:left w:val="none" w:sz="0" w:space="0" w:color="auto"/>
        <w:bottom w:val="none" w:sz="0" w:space="0" w:color="auto"/>
        <w:right w:val="none" w:sz="0" w:space="0" w:color="auto"/>
      </w:divBdr>
      <w:divsChild>
        <w:div w:id="247688920">
          <w:marLeft w:val="0"/>
          <w:marRight w:val="0"/>
          <w:marTop w:val="0"/>
          <w:marBottom w:val="0"/>
          <w:divBdr>
            <w:top w:val="none" w:sz="0" w:space="0" w:color="auto"/>
            <w:left w:val="none" w:sz="0" w:space="0" w:color="auto"/>
            <w:bottom w:val="none" w:sz="0" w:space="0" w:color="auto"/>
            <w:right w:val="none" w:sz="0" w:space="0" w:color="auto"/>
          </w:divBdr>
          <w:divsChild>
            <w:div w:id="2093551547">
              <w:marLeft w:val="0"/>
              <w:marRight w:val="0"/>
              <w:marTop w:val="0"/>
              <w:marBottom w:val="0"/>
              <w:divBdr>
                <w:top w:val="none" w:sz="0" w:space="0" w:color="auto"/>
                <w:left w:val="none" w:sz="0" w:space="0" w:color="auto"/>
                <w:bottom w:val="none" w:sz="0" w:space="0" w:color="auto"/>
                <w:right w:val="none" w:sz="0" w:space="0" w:color="auto"/>
              </w:divBdr>
              <w:divsChild>
                <w:div w:id="374354407">
                  <w:marLeft w:val="0"/>
                  <w:marRight w:val="0"/>
                  <w:marTop w:val="0"/>
                  <w:marBottom w:val="0"/>
                  <w:divBdr>
                    <w:top w:val="none" w:sz="0" w:space="0" w:color="auto"/>
                    <w:left w:val="none" w:sz="0" w:space="0" w:color="auto"/>
                    <w:bottom w:val="none" w:sz="0" w:space="0" w:color="auto"/>
                    <w:right w:val="none" w:sz="0" w:space="0" w:color="auto"/>
                  </w:divBdr>
                  <w:divsChild>
                    <w:div w:id="486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96716">
      <w:bodyDiv w:val="1"/>
      <w:marLeft w:val="0"/>
      <w:marRight w:val="0"/>
      <w:marTop w:val="0"/>
      <w:marBottom w:val="0"/>
      <w:divBdr>
        <w:top w:val="none" w:sz="0" w:space="0" w:color="auto"/>
        <w:left w:val="none" w:sz="0" w:space="0" w:color="auto"/>
        <w:bottom w:val="none" w:sz="0" w:space="0" w:color="auto"/>
        <w:right w:val="none" w:sz="0" w:space="0" w:color="auto"/>
      </w:divBdr>
      <w:divsChild>
        <w:div w:id="1914125243">
          <w:marLeft w:val="0"/>
          <w:marRight w:val="0"/>
          <w:marTop w:val="0"/>
          <w:marBottom w:val="0"/>
          <w:divBdr>
            <w:top w:val="none" w:sz="0" w:space="0" w:color="auto"/>
            <w:left w:val="none" w:sz="0" w:space="0" w:color="auto"/>
            <w:bottom w:val="none" w:sz="0" w:space="0" w:color="auto"/>
            <w:right w:val="none" w:sz="0" w:space="0" w:color="auto"/>
          </w:divBdr>
          <w:divsChild>
            <w:div w:id="278756497">
              <w:marLeft w:val="0"/>
              <w:marRight w:val="0"/>
              <w:marTop w:val="0"/>
              <w:marBottom w:val="0"/>
              <w:divBdr>
                <w:top w:val="none" w:sz="0" w:space="0" w:color="auto"/>
                <w:left w:val="none" w:sz="0" w:space="0" w:color="auto"/>
                <w:bottom w:val="none" w:sz="0" w:space="0" w:color="auto"/>
                <w:right w:val="none" w:sz="0" w:space="0" w:color="auto"/>
              </w:divBdr>
              <w:divsChild>
                <w:div w:id="1441299652">
                  <w:marLeft w:val="0"/>
                  <w:marRight w:val="0"/>
                  <w:marTop w:val="0"/>
                  <w:marBottom w:val="0"/>
                  <w:divBdr>
                    <w:top w:val="none" w:sz="0" w:space="0" w:color="auto"/>
                    <w:left w:val="none" w:sz="0" w:space="0" w:color="auto"/>
                    <w:bottom w:val="none" w:sz="0" w:space="0" w:color="auto"/>
                    <w:right w:val="none" w:sz="0" w:space="0" w:color="auto"/>
                  </w:divBdr>
                  <w:divsChild>
                    <w:div w:id="477302947">
                      <w:marLeft w:val="0"/>
                      <w:marRight w:val="0"/>
                      <w:marTop w:val="0"/>
                      <w:marBottom w:val="0"/>
                      <w:divBdr>
                        <w:top w:val="none" w:sz="0" w:space="0" w:color="auto"/>
                        <w:left w:val="none" w:sz="0" w:space="0" w:color="auto"/>
                        <w:bottom w:val="none" w:sz="0" w:space="0" w:color="auto"/>
                        <w:right w:val="none" w:sz="0" w:space="0" w:color="auto"/>
                      </w:divBdr>
                      <w:divsChild>
                        <w:div w:id="761953493">
                          <w:marLeft w:val="0"/>
                          <w:marRight w:val="0"/>
                          <w:marTop w:val="0"/>
                          <w:marBottom w:val="0"/>
                          <w:divBdr>
                            <w:top w:val="none" w:sz="0" w:space="0" w:color="auto"/>
                            <w:left w:val="none" w:sz="0" w:space="0" w:color="auto"/>
                            <w:bottom w:val="none" w:sz="0" w:space="0" w:color="auto"/>
                            <w:right w:val="none" w:sz="0" w:space="0" w:color="auto"/>
                          </w:divBdr>
                          <w:divsChild>
                            <w:div w:id="27206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17671">
      <w:bodyDiv w:val="1"/>
      <w:marLeft w:val="0"/>
      <w:marRight w:val="0"/>
      <w:marTop w:val="0"/>
      <w:marBottom w:val="0"/>
      <w:divBdr>
        <w:top w:val="none" w:sz="0" w:space="0" w:color="auto"/>
        <w:left w:val="none" w:sz="0" w:space="0" w:color="auto"/>
        <w:bottom w:val="none" w:sz="0" w:space="0" w:color="auto"/>
        <w:right w:val="none" w:sz="0" w:space="0" w:color="auto"/>
      </w:divBdr>
      <w:divsChild>
        <w:div w:id="1974291685">
          <w:marLeft w:val="0"/>
          <w:marRight w:val="0"/>
          <w:marTop w:val="0"/>
          <w:marBottom w:val="0"/>
          <w:divBdr>
            <w:top w:val="none" w:sz="0" w:space="0" w:color="auto"/>
            <w:left w:val="none" w:sz="0" w:space="0" w:color="auto"/>
            <w:bottom w:val="none" w:sz="0" w:space="0" w:color="auto"/>
            <w:right w:val="none" w:sz="0" w:space="0" w:color="auto"/>
          </w:divBdr>
          <w:divsChild>
            <w:div w:id="528374790">
              <w:marLeft w:val="0"/>
              <w:marRight w:val="0"/>
              <w:marTop w:val="0"/>
              <w:marBottom w:val="0"/>
              <w:divBdr>
                <w:top w:val="none" w:sz="0" w:space="0" w:color="auto"/>
                <w:left w:val="none" w:sz="0" w:space="0" w:color="auto"/>
                <w:bottom w:val="none" w:sz="0" w:space="0" w:color="auto"/>
                <w:right w:val="none" w:sz="0" w:space="0" w:color="auto"/>
              </w:divBdr>
              <w:divsChild>
                <w:div w:id="926694905">
                  <w:marLeft w:val="0"/>
                  <w:marRight w:val="0"/>
                  <w:marTop w:val="0"/>
                  <w:marBottom w:val="0"/>
                  <w:divBdr>
                    <w:top w:val="none" w:sz="0" w:space="0" w:color="auto"/>
                    <w:left w:val="none" w:sz="0" w:space="0" w:color="auto"/>
                    <w:bottom w:val="none" w:sz="0" w:space="0" w:color="auto"/>
                    <w:right w:val="none" w:sz="0" w:space="0" w:color="auto"/>
                  </w:divBdr>
                  <w:divsChild>
                    <w:div w:id="1397127792">
                      <w:marLeft w:val="0"/>
                      <w:marRight w:val="0"/>
                      <w:marTop w:val="0"/>
                      <w:marBottom w:val="0"/>
                      <w:divBdr>
                        <w:top w:val="none" w:sz="0" w:space="0" w:color="auto"/>
                        <w:left w:val="none" w:sz="0" w:space="0" w:color="auto"/>
                        <w:bottom w:val="none" w:sz="0" w:space="0" w:color="auto"/>
                        <w:right w:val="none" w:sz="0" w:space="0" w:color="auto"/>
                      </w:divBdr>
                      <w:divsChild>
                        <w:div w:id="39865171">
                          <w:marLeft w:val="0"/>
                          <w:marRight w:val="0"/>
                          <w:marTop w:val="0"/>
                          <w:marBottom w:val="0"/>
                          <w:divBdr>
                            <w:top w:val="none" w:sz="0" w:space="0" w:color="auto"/>
                            <w:left w:val="none" w:sz="0" w:space="0" w:color="auto"/>
                            <w:bottom w:val="none" w:sz="0" w:space="0" w:color="auto"/>
                            <w:right w:val="none" w:sz="0" w:space="0" w:color="auto"/>
                          </w:divBdr>
                          <w:divsChild>
                            <w:div w:id="20743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61652">
      <w:bodyDiv w:val="1"/>
      <w:marLeft w:val="0"/>
      <w:marRight w:val="0"/>
      <w:marTop w:val="0"/>
      <w:marBottom w:val="0"/>
      <w:divBdr>
        <w:top w:val="none" w:sz="0" w:space="0" w:color="auto"/>
        <w:left w:val="none" w:sz="0" w:space="0" w:color="auto"/>
        <w:bottom w:val="none" w:sz="0" w:space="0" w:color="auto"/>
        <w:right w:val="none" w:sz="0" w:space="0" w:color="auto"/>
      </w:divBdr>
      <w:divsChild>
        <w:div w:id="753939667">
          <w:marLeft w:val="0"/>
          <w:marRight w:val="0"/>
          <w:marTop w:val="0"/>
          <w:marBottom w:val="0"/>
          <w:divBdr>
            <w:top w:val="none" w:sz="0" w:space="0" w:color="auto"/>
            <w:left w:val="none" w:sz="0" w:space="0" w:color="auto"/>
            <w:bottom w:val="none" w:sz="0" w:space="0" w:color="auto"/>
            <w:right w:val="none" w:sz="0" w:space="0" w:color="auto"/>
          </w:divBdr>
          <w:divsChild>
            <w:div w:id="67466706">
              <w:marLeft w:val="0"/>
              <w:marRight w:val="0"/>
              <w:marTop w:val="0"/>
              <w:marBottom w:val="0"/>
              <w:divBdr>
                <w:top w:val="none" w:sz="0" w:space="0" w:color="auto"/>
                <w:left w:val="none" w:sz="0" w:space="0" w:color="auto"/>
                <w:bottom w:val="none" w:sz="0" w:space="0" w:color="auto"/>
                <w:right w:val="none" w:sz="0" w:space="0" w:color="auto"/>
              </w:divBdr>
              <w:divsChild>
                <w:div w:id="1937902596">
                  <w:marLeft w:val="0"/>
                  <w:marRight w:val="0"/>
                  <w:marTop w:val="0"/>
                  <w:marBottom w:val="0"/>
                  <w:divBdr>
                    <w:top w:val="none" w:sz="0" w:space="0" w:color="auto"/>
                    <w:left w:val="none" w:sz="0" w:space="0" w:color="auto"/>
                    <w:bottom w:val="none" w:sz="0" w:space="0" w:color="auto"/>
                    <w:right w:val="none" w:sz="0" w:space="0" w:color="auto"/>
                  </w:divBdr>
                  <w:divsChild>
                    <w:div w:id="1432822629">
                      <w:marLeft w:val="0"/>
                      <w:marRight w:val="0"/>
                      <w:marTop w:val="0"/>
                      <w:marBottom w:val="0"/>
                      <w:divBdr>
                        <w:top w:val="none" w:sz="0" w:space="0" w:color="auto"/>
                        <w:left w:val="none" w:sz="0" w:space="0" w:color="auto"/>
                        <w:bottom w:val="none" w:sz="0" w:space="0" w:color="auto"/>
                        <w:right w:val="none" w:sz="0" w:space="0" w:color="auto"/>
                      </w:divBdr>
                      <w:divsChild>
                        <w:div w:id="1770153973">
                          <w:marLeft w:val="0"/>
                          <w:marRight w:val="0"/>
                          <w:marTop w:val="0"/>
                          <w:marBottom w:val="0"/>
                          <w:divBdr>
                            <w:top w:val="none" w:sz="0" w:space="0" w:color="auto"/>
                            <w:left w:val="none" w:sz="0" w:space="0" w:color="auto"/>
                            <w:bottom w:val="none" w:sz="0" w:space="0" w:color="auto"/>
                            <w:right w:val="none" w:sz="0" w:space="0" w:color="auto"/>
                          </w:divBdr>
                          <w:divsChild>
                            <w:div w:id="38090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893600">
      <w:bodyDiv w:val="1"/>
      <w:marLeft w:val="0"/>
      <w:marRight w:val="0"/>
      <w:marTop w:val="0"/>
      <w:marBottom w:val="0"/>
      <w:divBdr>
        <w:top w:val="none" w:sz="0" w:space="0" w:color="auto"/>
        <w:left w:val="none" w:sz="0" w:space="0" w:color="auto"/>
        <w:bottom w:val="none" w:sz="0" w:space="0" w:color="auto"/>
        <w:right w:val="none" w:sz="0" w:space="0" w:color="auto"/>
      </w:divBdr>
    </w:div>
    <w:div w:id="388917853">
      <w:bodyDiv w:val="1"/>
      <w:marLeft w:val="0"/>
      <w:marRight w:val="0"/>
      <w:marTop w:val="0"/>
      <w:marBottom w:val="0"/>
      <w:divBdr>
        <w:top w:val="none" w:sz="0" w:space="0" w:color="auto"/>
        <w:left w:val="none" w:sz="0" w:space="0" w:color="auto"/>
        <w:bottom w:val="none" w:sz="0" w:space="0" w:color="auto"/>
        <w:right w:val="none" w:sz="0" w:space="0" w:color="auto"/>
      </w:divBdr>
      <w:divsChild>
        <w:div w:id="809515643">
          <w:marLeft w:val="0"/>
          <w:marRight w:val="0"/>
          <w:marTop w:val="0"/>
          <w:marBottom w:val="0"/>
          <w:divBdr>
            <w:top w:val="none" w:sz="0" w:space="0" w:color="auto"/>
            <w:left w:val="none" w:sz="0" w:space="0" w:color="auto"/>
            <w:bottom w:val="none" w:sz="0" w:space="0" w:color="auto"/>
            <w:right w:val="none" w:sz="0" w:space="0" w:color="auto"/>
          </w:divBdr>
          <w:divsChild>
            <w:div w:id="1599633771">
              <w:marLeft w:val="0"/>
              <w:marRight w:val="0"/>
              <w:marTop w:val="0"/>
              <w:marBottom w:val="0"/>
              <w:divBdr>
                <w:top w:val="none" w:sz="0" w:space="0" w:color="auto"/>
                <w:left w:val="none" w:sz="0" w:space="0" w:color="auto"/>
                <w:bottom w:val="none" w:sz="0" w:space="0" w:color="auto"/>
                <w:right w:val="none" w:sz="0" w:space="0" w:color="auto"/>
              </w:divBdr>
              <w:divsChild>
                <w:div w:id="471025922">
                  <w:marLeft w:val="0"/>
                  <w:marRight w:val="0"/>
                  <w:marTop w:val="0"/>
                  <w:marBottom w:val="0"/>
                  <w:divBdr>
                    <w:top w:val="none" w:sz="0" w:space="0" w:color="auto"/>
                    <w:left w:val="none" w:sz="0" w:space="0" w:color="auto"/>
                    <w:bottom w:val="none" w:sz="0" w:space="0" w:color="auto"/>
                    <w:right w:val="none" w:sz="0" w:space="0" w:color="auto"/>
                  </w:divBdr>
                  <w:divsChild>
                    <w:div w:id="207961677">
                      <w:marLeft w:val="0"/>
                      <w:marRight w:val="0"/>
                      <w:marTop w:val="0"/>
                      <w:marBottom w:val="0"/>
                      <w:divBdr>
                        <w:top w:val="none" w:sz="0" w:space="0" w:color="auto"/>
                        <w:left w:val="none" w:sz="0" w:space="0" w:color="auto"/>
                        <w:bottom w:val="none" w:sz="0" w:space="0" w:color="auto"/>
                        <w:right w:val="none" w:sz="0" w:space="0" w:color="auto"/>
                      </w:divBdr>
                      <w:divsChild>
                        <w:div w:id="671177164">
                          <w:marLeft w:val="0"/>
                          <w:marRight w:val="0"/>
                          <w:marTop w:val="0"/>
                          <w:marBottom w:val="0"/>
                          <w:divBdr>
                            <w:top w:val="none" w:sz="0" w:space="0" w:color="auto"/>
                            <w:left w:val="none" w:sz="0" w:space="0" w:color="auto"/>
                            <w:bottom w:val="none" w:sz="0" w:space="0" w:color="auto"/>
                            <w:right w:val="none" w:sz="0" w:space="0" w:color="auto"/>
                          </w:divBdr>
                          <w:divsChild>
                            <w:div w:id="181575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507730">
      <w:bodyDiv w:val="1"/>
      <w:marLeft w:val="0"/>
      <w:marRight w:val="0"/>
      <w:marTop w:val="0"/>
      <w:marBottom w:val="0"/>
      <w:divBdr>
        <w:top w:val="none" w:sz="0" w:space="0" w:color="auto"/>
        <w:left w:val="none" w:sz="0" w:space="0" w:color="auto"/>
        <w:bottom w:val="none" w:sz="0" w:space="0" w:color="auto"/>
        <w:right w:val="none" w:sz="0" w:space="0" w:color="auto"/>
      </w:divBdr>
      <w:divsChild>
        <w:div w:id="1991903587">
          <w:marLeft w:val="0"/>
          <w:marRight w:val="0"/>
          <w:marTop w:val="0"/>
          <w:marBottom w:val="0"/>
          <w:divBdr>
            <w:top w:val="none" w:sz="0" w:space="0" w:color="auto"/>
            <w:left w:val="none" w:sz="0" w:space="0" w:color="auto"/>
            <w:bottom w:val="none" w:sz="0" w:space="0" w:color="auto"/>
            <w:right w:val="none" w:sz="0" w:space="0" w:color="auto"/>
          </w:divBdr>
          <w:divsChild>
            <w:div w:id="1093084512">
              <w:marLeft w:val="0"/>
              <w:marRight w:val="0"/>
              <w:marTop w:val="0"/>
              <w:marBottom w:val="0"/>
              <w:divBdr>
                <w:top w:val="none" w:sz="0" w:space="0" w:color="auto"/>
                <w:left w:val="none" w:sz="0" w:space="0" w:color="auto"/>
                <w:bottom w:val="none" w:sz="0" w:space="0" w:color="auto"/>
                <w:right w:val="none" w:sz="0" w:space="0" w:color="auto"/>
              </w:divBdr>
              <w:divsChild>
                <w:div w:id="652955155">
                  <w:marLeft w:val="0"/>
                  <w:marRight w:val="0"/>
                  <w:marTop w:val="0"/>
                  <w:marBottom w:val="0"/>
                  <w:divBdr>
                    <w:top w:val="none" w:sz="0" w:space="0" w:color="auto"/>
                    <w:left w:val="none" w:sz="0" w:space="0" w:color="auto"/>
                    <w:bottom w:val="none" w:sz="0" w:space="0" w:color="auto"/>
                    <w:right w:val="none" w:sz="0" w:space="0" w:color="auto"/>
                  </w:divBdr>
                  <w:divsChild>
                    <w:div w:id="87419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7819346">
      <w:bodyDiv w:val="1"/>
      <w:marLeft w:val="0"/>
      <w:marRight w:val="0"/>
      <w:marTop w:val="0"/>
      <w:marBottom w:val="0"/>
      <w:divBdr>
        <w:top w:val="none" w:sz="0" w:space="0" w:color="auto"/>
        <w:left w:val="none" w:sz="0" w:space="0" w:color="auto"/>
        <w:bottom w:val="none" w:sz="0" w:space="0" w:color="auto"/>
        <w:right w:val="none" w:sz="0" w:space="0" w:color="auto"/>
      </w:divBdr>
    </w:div>
    <w:div w:id="433596111">
      <w:bodyDiv w:val="1"/>
      <w:marLeft w:val="0"/>
      <w:marRight w:val="0"/>
      <w:marTop w:val="0"/>
      <w:marBottom w:val="0"/>
      <w:divBdr>
        <w:top w:val="none" w:sz="0" w:space="0" w:color="auto"/>
        <w:left w:val="none" w:sz="0" w:space="0" w:color="auto"/>
        <w:bottom w:val="none" w:sz="0" w:space="0" w:color="auto"/>
        <w:right w:val="none" w:sz="0" w:space="0" w:color="auto"/>
      </w:divBdr>
      <w:divsChild>
        <w:div w:id="9768985">
          <w:marLeft w:val="0"/>
          <w:marRight w:val="0"/>
          <w:marTop w:val="0"/>
          <w:marBottom w:val="0"/>
          <w:divBdr>
            <w:top w:val="none" w:sz="0" w:space="0" w:color="auto"/>
            <w:left w:val="none" w:sz="0" w:space="0" w:color="auto"/>
            <w:bottom w:val="none" w:sz="0" w:space="0" w:color="auto"/>
            <w:right w:val="none" w:sz="0" w:space="0" w:color="auto"/>
          </w:divBdr>
          <w:divsChild>
            <w:div w:id="1767578539">
              <w:marLeft w:val="0"/>
              <w:marRight w:val="0"/>
              <w:marTop w:val="0"/>
              <w:marBottom w:val="0"/>
              <w:divBdr>
                <w:top w:val="none" w:sz="0" w:space="0" w:color="auto"/>
                <w:left w:val="none" w:sz="0" w:space="0" w:color="auto"/>
                <w:bottom w:val="none" w:sz="0" w:space="0" w:color="auto"/>
                <w:right w:val="none" w:sz="0" w:space="0" w:color="auto"/>
              </w:divBdr>
              <w:divsChild>
                <w:div w:id="1171291424">
                  <w:marLeft w:val="0"/>
                  <w:marRight w:val="0"/>
                  <w:marTop w:val="0"/>
                  <w:marBottom w:val="0"/>
                  <w:divBdr>
                    <w:top w:val="none" w:sz="0" w:space="0" w:color="auto"/>
                    <w:left w:val="none" w:sz="0" w:space="0" w:color="auto"/>
                    <w:bottom w:val="none" w:sz="0" w:space="0" w:color="auto"/>
                    <w:right w:val="none" w:sz="0" w:space="0" w:color="auto"/>
                  </w:divBdr>
                  <w:divsChild>
                    <w:div w:id="518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466156">
      <w:bodyDiv w:val="1"/>
      <w:marLeft w:val="0"/>
      <w:marRight w:val="0"/>
      <w:marTop w:val="0"/>
      <w:marBottom w:val="0"/>
      <w:divBdr>
        <w:top w:val="none" w:sz="0" w:space="0" w:color="auto"/>
        <w:left w:val="none" w:sz="0" w:space="0" w:color="auto"/>
        <w:bottom w:val="none" w:sz="0" w:space="0" w:color="auto"/>
        <w:right w:val="none" w:sz="0" w:space="0" w:color="auto"/>
      </w:divBdr>
    </w:div>
    <w:div w:id="478156515">
      <w:bodyDiv w:val="1"/>
      <w:marLeft w:val="0"/>
      <w:marRight w:val="0"/>
      <w:marTop w:val="0"/>
      <w:marBottom w:val="0"/>
      <w:divBdr>
        <w:top w:val="none" w:sz="0" w:space="0" w:color="auto"/>
        <w:left w:val="none" w:sz="0" w:space="0" w:color="auto"/>
        <w:bottom w:val="none" w:sz="0" w:space="0" w:color="auto"/>
        <w:right w:val="none" w:sz="0" w:space="0" w:color="auto"/>
      </w:divBdr>
      <w:divsChild>
        <w:div w:id="1085035747">
          <w:marLeft w:val="0"/>
          <w:marRight w:val="0"/>
          <w:marTop w:val="0"/>
          <w:marBottom w:val="0"/>
          <w:divBdr>
            <w:top w:val="none" w:sz="0" w:space="0" w:color="auto"/>
            <w:left w:val="none" w:sz="0" w:space="0" w:color="auto"/>
            <w:bottom w:val="none" w:sz="0" w:space="0" w:color="auto"/>
            <w:right w:val="none" w:sz="0" w:space="0" w:color="auto"/>
          </w:divBdr>
          <w:divsChild>
            <w:div w:id="91243456">
              <w:marLeft w:val="0"/>
              <w:marRight w:val="0"/>
              <w:marTop w:val="0"/>
              <w:marBottom w:val="0"/>
              <w:divBdr>
                <w:top w:val="none" w:sz="0" w:space="0" w:color="auto"/>
                <w:left w:val="none" w:sz="0" w:space="0" w:color="auto"/>
                <w:bottom w:val="none" w:sz="0" w:space="0" w:color="auto"/>
                <w:right w:val="none" w:sz="0" w:space="0" w:color="auto"/>
              </w:divBdr>
              <w:divsChild>
                <w:div w:id="713038329">
                  <w:marLeft w:val="0"/>
                  <w:marRight w:val="0"/>
                  <w:marTop w:val="0"/>
                  <w:marBottom w:val="0"/>
                  <w:divBdr>
                    <w:top w:val="none" w:sz="0" w:space="0" w:color="auto"/>
                    <w:left w:val="none" w:sz="0" w:space="0" w:color="auto"/>
                    <w:bottom w:val="none" w:sz="0" w:space="0" w:color="auto"/>
                    <w:right w:val="none" w:sz="0" w:space="0" w:color="auto"/>
                  </w:divBdr>
                  <w:divsChild>
                    <w:div w:id="1015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19576">
      <w:bodyDiv w:val="1"/>
      <w:marLeft w:val="0"/>
      <w:marRight w:val="0"/>
      <w:marTop w:val="0"/>
      <w:marBottom w:val="0"/>
      <w:divBdr>
        <w:top w:val="none" w:sz="0" w:space="0" w:color="auto"/>
        <w:left w:val="none" w:sz="0" w:space="0" w:color="auto"/>
        <w:bottom w:val="none" w:sz="0" w:space="0" w:color="auto"/>
        <w:right w:val="none" w:sz="0" w:space="0" w:color="auto"/>
      </w:divBdr>
      <w:divsChild>
        <w:div w:id="525214850">
          <w:marLeft w:val="0"/>
          <w:marRight w:val="0"/>
          <w:marTop w:val="0"/>
          <w:marBottom w:val="0"/>
          <w:divBdr>
            <w:top w:val="none" w:sz="0" w:space="0" w:color="auto"/>
            <w:left w:val="none" w:sz="0" w:space="0" w:color="auto"/>
            <w:bottom w:val="none" w:sz="0" w:space="0" w:color="auto"/>
            <w:right w:val="none" w:sz="0" w:space="0" w:color="auto"/>
          </w:divBdr>
          <w:divsChild>
            <w:div w:id="330452087">
              <w:marLeft w:val="0"/>
              <w:marRight w:val="0"/>
              <w:marTop w:val="0"/>
              <w:marBottom w:val="0"/>
              <w:divBdr>
                <w:top w:val="none" w:sz="0" w:space="0" w:color="auto"/>
                <w:left w:val="none" w:sz="0" w:space="0" w:color="auto"/>
                <w:bottom w:val="none" w:sz="0" w:space="0" w:color="auto"/>
                <w:right w:val="none" w:sz="0" w:space="0" w:color="auto"/>
              </w:divBdr>
              <w:divsChild>
                <w:div w:id="1332099834">
                  <w:marLeft w:val="0"/>
                  <w:marRight w:val="0"/>
                  <w:marTop w:val="0"/>
                  <w:marBottom w:val="0"/>
                  <w:divBdr>
                    <w:top w:val="none" w:sz="0" w:space="0" w:color="auto"/>
                    <w:left w:val="none" w:sz="0" w:space="0" w:color="auto"/>
                    <w:bottom w:val="none" w:sz="0" w:space="0" w:color="auto"/>
                    <w:right w:val="none" w:sz="0" w:space="0" w:color="auto"/>
                  </w:divBdr>
                  <w:divsChild>
                    <w:div w:id="4492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3852">
      <w:bodyDiv w:val="1"/>
      <w:marLeft w:val="0"/>
      <w:marRight w:val="0"/>
      <w:marTop w:val="0"/>
      <w:marBottom w:val="0"/>
      <w:divBdr>
        <w:top w:val="none" w:sz="0" w:space="0" w:color="auto"/>
        <w:left w:val="none" w:sz="0" w:space="0" w:color="auto"/>
        <w:bottom w:val="none" w:sz="0" w:space="0" w:color="auto"/>
        <w:right w:val="none" w:sz="0" w:space="0" w:color="auto"/>
      </w:divBdr>
      <w:divsChild>
        <w:div w:id="1144273561">
          <w:marLeft w:val="0"/>
          <w:marRight w:val="0"/>
          <w:marTop w:val="0"/>
          <w:marBottom w:val="0"/>
          <w:divBdr>
            <w:top w:val="none" w:sz="0" w:space="0" w:color="auto"/>
            <w:left w:val="none" w:sz="0" w:space="0" w:color="auto"/>
            <w:bottom w:val="none" w:sz="0" w:space="0" w:color="auto"/>
            <w:right w:val="none" w:sz="0" w:space="0" w:color="auto"/>
          </w:divBdr>
          <w:divsChild>
            <w:div w:id="1580410908">
              <w:marLeft w:val="0"/>
              <w:marRight w:val="0"/>
              <w:marTop w:val="0"/>
              <w:marBottom w:val="0"/>
              <w:divBdr>
                <w:top w:val="none" w:sz="0" w:space="0" w:color="auto"/>
                <w:left w:val="none" w:sz="0" w:space="0" w:color="auto"/>
                <w:bottom w:val="none" w:sz="0" w:space="0" w:color="auto"/>
                <w:right w:val="none" w:sz="0" w:space="0" w:color="auto"/>
              </w:divBdr>
              <w:divsChild>
                <w:div w:id="10184570">
                  <w:marLeft w:val="0"/>
                  <w:marRight w:val="0"/>
                  <w:marTop w:val="0"/>
                  <w:marBottom w:val="0"/>
                  <w:divBdr>
                    <w:top w:val="none" w:sz="0" w:space="0" w:color="auto"/>
                    <w:left w:val="none" w:sz="0" w:space="0" w:color="auto"/>
                    <w:bottom w:val="none" w:sz="0" w:space="0" w:color="auto"/>
                    <w:right w:val="none" w:sz="0" w:space="0" w:color="auto"/>
                  </w:divBdr>
                  <w:divsChild>
                    <w:div w:id="44034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118274">
      <w:bodyDiv w:val="1"/>
      <w:marLeft w:val="0"/>
      <w:marRight w:val="0"/>
      <w:marTop w:val="0"/>
      <w:marBottom w:val="0"/>
      <w:divBdr>
        <w:top w:val="none" w:sz="0" w:space="0" w:color="auto"/>
        <w:left w:val="none" w:sz="0" w:space="0" w:color="auto"/>
        <w:bottom w:val="none" w:sz="0" w:space="0" w:color="auto"/>
        <w:right w:val="none" w:sz="0" w:space="0" w:color="auto"/>
      </w:divBdr>
      <w:divsChild>
        <w:div w:id="654184903">
          <w:marLeft w:val="0"/>
          <w:marRight w:val="0"/>
          <w:marTop w:val="0"/>
          <w:marBottom w:val="0"/>
          <w:divBdr>
            <w:top w:val="none" w:sz="0" w:space="0" w:color="auto"/>
            <w:left w:val="none" w:sz="0" w:space="0" w:color="auto"/>
            <w:bottom w:val="none" w:sz="0" w:space="0" w:color="auto"/>
            <w:right w:val="none" w:sz="0" w:space="0" w:color="auto"/>
          </w:divBdr>
          <w:divsChild>
            <w:div w:id="553276169">
              <w:marLeft w:val="0"/>
              <w:marRight w:val="0"/>
              <w:marTop w:val="0"/>
              <w:marBottom w:val="0"/>
              <w:divBdr>
                <w:top w:val="none" w:sz="0" w:space="0" w:color="auto"/>
                <w:left w:val="none" w:sz="0" w:space="0" w:color="auto"/>
                <w:bottom w:val="none" w:sz="0" w:space="0" w:color="auto"/>
                <w:right w:val="none" w:sz="0" w:space="0" w:color="auto"/>
              </w:divBdr>
              <w:divsChild>
                <w:div w:id="1437482389">
                  <w:marLeft w:val="0"/>
                  <w:marRight w:val="0"/>
                  <w:marTop w:val="0"/>
                  <w:marBottom w:val="0"/>
                  <w:divBdr>
                    <w:top w:val="none" w:sz="0" w:space="0" w:color="auto"/>
                    <w:left w:val="none" w:sz="0" w:space="0" w:color="auto"/>
                    <w:bottom w:val="none" w:sz="0" w:space="0" w:color="auto"/>
                    <w:right w:val="none" w:sz="0" w:space="0" w:color="auto"/>
                  </w:divBdr>
                  <w:divsChild>
                    <w:div w:id="1089229235">
                      <w:marLeft w:val="0"/>
                      <w:marRight w:val="0"/>
                      <w:marTop w:val="0"/>
                      <w:marBottom w:val="0"/>
                      <w:divBdr>
                        <w:top w:val="none" w:sz="0" w:space="0" w:color="auto"/>
                        <w:left w:val="none" w:sz="0" w:space="0" w:color="auto"/>
                        <w:bottom w:val="none" w:sz="0" w:space="0" w:color="auto"/>
                        <w:right w:val="none" w:sz="0" w:space="0" w:color="auto"/>
                      </w:divBdr>
                      <w:divsChild>
                        <w:div w:id="334111751">
                          <w:marLeft w:val="0"/>
                          <w:marRight w:val="0"/>
                          <w:marTop w:val="0"/>
                          <w:marBottom w:val="0"/>
                          <w:divBdr>
                            <w:top w:val="none" w:sz="0" w:space="0" w:color="auto"/>
                            <w:left w:val="none" w:sz="0" w:space="0" w:color="auto"/>
                            <w:bottom w:val="none" w:sz="0" w:space="0" w:color="auto"/>
                            <w:right w:val="none" w:sz="0" w:space="0" w:color="auto"/>
                          </w:divBdr>
                          <w:divsChild>
                            <w:div w:id="18581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597029">
      <w:bodyDiv w:val="1"/>
      <w:marLeft w:val="0"/>
      <w:marRight w:val="0"/>
      <w:marTop w:val="0"/>
      <w:marBottom w:val="0"/>
      <w:divBdr>
        <w:top w:val="none" w:sz="0" w:space="0" w:color="auto"/>
        <w:left w:val="none" w:sz="0" w:space="0" w:color="auto"/>
        <w:bottom w:val="none" w:sz="0" w:space="0" w:color="auto"/>
        <w:right w:val="none" w:sz="0" w:space="0" w:color="auto"/>
      </w:divBdr>
      <w:divsChild>
        <w:div w:id="180245400">
          <w:marLeft w:val="0"/>
          <w:marRight w:val="0"/>
          <w:marTop w:val="0"/>
          <w:marBottom w:val="0"/>
          <w:divBdr>
            <w:top w:val="none" w:sz="0" w:space="0" w:color="auto"/>
            <w:left w:val="none" w:sz="0" w:space="0" w:color="auto"/>
            <w:bottom w:val="none" w:sz="0" w:space="0" w:color="auto"/>
            <w:right w:val="none" w:sz="0" w:space="0" w:color="auto"/>
          </w:divBdr>
          <w:divsChild>
            <w:div w:id="425346780">
              <w:marLeft w:val="0"/>
              <w:marRight w:val="0"/>
              <w:marTop w:val="0"/>
              <w:marBottom w:val="0"/>
              <w:divBdr>
                <w:top w:val="none" w:sz="0" w:space="0" w:color="auto"/>
                <w:left w:val="none" w:sz="0" w:space="0" w:color="auto"/>
                <w:bottom w:val="none" w:sz="0" w:space="0" w:color="auto"/>
                <w:right w:val="none" w:sz="0" w:space="0" w:color="auto"/>
              </w:divBdr>
              <w:divsChild>
                <w:div w:id="1360744704">
                  <w:marLeft w:val="0"/>
                  <w:marRight w:val="0"/>
                  <w:marTop w:val="0"/>
                  <w:marBottom w:val="0"/>
                  <w:divBdr>
                    <w:top w:val="none" w:sz="0" w:space="0" w:color="auto"/>
                    <w:left w:val="none" w:sz="0" w:space="0" w:color="auto"/>
                    <w:bottom w:val="none" w:sz="0" w:space="0" w:color="auto"/>
                    <w:right w:val="none" w:sz="0" w:space="0" w:color="auto"/>
                  </w:divBdr>
                  <w:divsChild>
                    <w:div w:id="19523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15394">
      <w:bodyDiv w:val="1"/>
      <w:marLeft w:val="0"/>
      <w:marRight w:val="0"/>
      <w:marTop w:val="0"/>
      <w:marBottom w:val="0"/>
      <w:divBdr>
        <w:top w:val="none" w:sz="0" w:space="0" w:color="auto"/>
        <w:left w:val="none" w:sz="0" w:space="0" w:color="auto"/>
        <w:bottom w:val="none" w:sz="0" w:space="0" w:color="auto"/>
        <w:right w:val="none" w:sz="0" w:space="0" w:color="auto"/>
      </w:divBdr>
    </w:div>
    <w:div w:id="532039542">
      <w:bodyDiv w:val="1"/>
      <w:marLeft w:val="0"/>
      <w:marRight w:val="0"/>
      <w:marTop w:val="0"/>
      <w:marBottom w:val="0"/>
      <w:divBdr>
        <w:top w:val="none" w:sz="0" w:space="0" w:color="auto"/>
        <w:left w:val="none" w:sz="0" w:space="0" w:color="auto"/>
        <w:bottom w:val="none" w:sz="0" w:space="0" w:color="auto"/>
        <w:right w:val="none" w:sz="0" w:space="0" w:color="auto"/>
      </w:divBdr>
    </w:div>
    <w:div w:id="558830688">
      <w:bodyDiv w:val="1"/>
      <w:marLeft w:val="0"/>
      <w:marRight w:val="0"/>
      <w:marTop w:val="0"/>
      <w:marBottom w:val="0"/>
      <w:divBdr>
        <w:top w:val="none" w:sz="0" w:space="0" w:color="auto"/>
        <w:left w:val="none" w:sz="0" w:space="0" w:color="auto"/>
        <w:bottom w:val="none" w:sz="0" w:space="0" w:color="auto"/>
        <w:right w:val="none" w:sz="0" w:space="0" w:color="auto"/>
      </w:divBdr>
    </w:div>
    <w:div w:id="563296517">
      <w:bodyDiv w:val="1"/>
      <w:marLeft w:val="0"/>
      <w:marRight w:val="0"/>
      <w:marTop w:val="0"/>
      <w:marBottom w:val="0"/>
      <w:divBdr>
        <w:top w:val="none" w:sz="0" w:space="0" w:color="auto"/>
        <w:left w:val="none" w:sz="0" w:space="0" w:color="auto"/>
        <w:bottom w:val="none" w:sz="0" w:space="0" w:color="auto"/>
        <w:right w:val="none" w:sz="0" w:space="0" w:color="auto"/>
      </w:divBdr>
      <w:divsChild>
        <w:div w:id="30154204">
          <w:marLeft w:val="0"/>
          <w:marRight w:val="0"/>
          <w:marTop w:val="0"/>
          <w:marBottom w:val="0"/>
          <w:divBdr>
            <w:top w:val="none" w:sz="0" w:space="0" w:color="auto"/>
            <w:left w:val="none" w:sz="0" w:space="0" w:color="auto"/>
            <w:bottom w:val="none" w:sz="0" w:space="0" w:color="auto"/>
            <w:right w:val="none" w:sz="0" w:space="0" w:color="auto"/>
          </w:divBdr>
          <w:divsChild>
            <w:div w:id="110515690">
              <w:marLeft w:val="0"/>
              <w:marRight w:val="0"/>
              <w:marTop w:val="0"/>
              <w:marBottom w:val="0"/>
              <w:divBdr>
                <w:top w:val="none" w:sz="0" w:space="0" w:color="auto"/>
                <w:left w:val="none" w:sz="0" w:space="0" w:color="auto"/>
                <w:bottom w:val="none" w:sz="0" w:space="0" w:color="auto"/>
                <w:right w:val="none" w:sz="0" w:space="0" w:color="auto"/>
              </w:divBdr>
              <w:divsChild>
                <w:div w:id="1970432725">
                  <w:marLeft w:val="0"/>
                  <w:marRight w:val="0"/>
                  <w:marTop w:val="0"/>
                  <w:marBottom w:val="0"/>
                  <w:divBdr>
                    <w:top w:val="none" w:sz="0" w:space="0" w:color="auto"/>
                    <w:left w:val="none" w:sz="0" w:space="0" w:color="auto"/>
                    <w:bottom w:val="none" w:sz="0" w:space="0" w:color="auto"/>
                    <w:right w:val="none" w:sz="0" w:space="0" w:color="auto"/>
                  </w:divBdr>
                  <w:divsChild>
                    <w:div w:id="554121600">
                      <w:marLeft w:val="0"/>
                      <w:marRight w:val="0"/>
                      <w:marTop w:val="0"/>
                      <w:marBottom w:val="0"/>
                      <w:divBdr>
                        <w:top w:val="none" w:sz="0" w:space="0" w:color="auto"/>
                        <w:left w:val="none" w:sz="0" w:space="0" w:color="auto"/>
                        <w:bottom w:val="none" w:sz="0" w:space="0" w:color="auto"/>
                        <w:right w:val="none" w:sz="0" w:space="0" w:color="auto"/>
                      </w:divBdr>
                      <w:divsChild>
                        <w:div w:id="1165390016">
                          <w:marLeft w:val="0"/>
                          <w:marRight w:val="0"/>
                          <w:marTop w:val="0"/>
                          <w:marBottom w:val="0"/>
                          <w:divBdr>
                            <w:top w:val="none" w:sz="0" w:space="0" w:color="auto"/>
                            <w:left w:val="none" w:sz="0" w:space="0" w:color="auto"/>
                            <w:bottom w:val="none" w:sz="0" w:space="0" w:color="auto"/>
                            <w:right w:val="none" w:sz="0" w:space="0" w:color="auto"/>
                          </w:divBdr>
                          <w:divsChild>
                            <w:div w:id="144939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049010">
      <w:bodyDiv w:val="1"/>
      <w:marLeft w:val="0"/>
      <w:marRight w:val="0"/>
      <w:marTop w:val="0"/>
      <w:marBottom w:val="0"/>
      <w:divBdr>
        <w:top w:val="none" w:sz="0" w:space="0" w:color="auto"/>
        <w:left w:val="none" w:sz="0" w:space="0" w:color="auto"/>
        <w:bottom w:val="none" w:sz="0" w:space="0" w:color="auto"/>
        <w:right w:val="none" w:sz="0" w:space="0" w:color="auto"/>
      </w:divBdr>
      <w:divsChild>
        <w:div w:id="749931892">
          <w:marLeft w:val="0"/>
          <w:marRight w:val="0"/>
          <w:marTop w:val="0"/>
          <w:marBottom w:val="0"/>
          <w:divBdr>
            <w:top w:val="none" w:sz="0" w:space="0" w:color="auto"/>
            <w:left w:val="none" w:sz="0" w:space="0" w:color="auto"/>
            <w:bottom w:val="none" w:sz="0" w:space="0" w:color="auto"/>
            <w:right w:val="none" w:sz="0" w:space="0" w:color="auto"/>
          </w:divBdr>
          <w:divsChild>
            <w:div w:id="1685983788">
              <w:marLeft w:val="0"/>
              <w:marRight w:val="0"/>
              <w:marTop w:val="0"/>
              <w:marBottom w:val="0"/>
              <w:divBdr>
                <w:top w:val="none" w:sz="0" w:space="0" w:color="auto"/>
                <w:left w:val="none" w:sz="0" w:space="0" w:color="auto"/>
                <w:bottom w:val="none" w:sz="0" w:space="0" w:color="auto"/>
                <w:right w:val="none" w:sz="0" w:space="0" w:color="auto"/>
              </w:divBdr>
              <w:divsChild>
                <w:div w:id="534196964">
                  <w:marLeft w:val="0"/>
                  <w:marRight w:val="0"/>
                  <w:marTop w:val="0"/>
                  <w:marBottom w:val="0"/>
                  <w:divBdr>
                    <w:top w:val="none" w:sz="0" w:space="0" w:color="auto"/>
                    <w:left w:val="none" w:sz="0" w:space="0" w:color="auto"/>
                    <w:bottom w:val="none" w:sz="0" w:space="0" w:color="auto"/>
                    <w:right w:val="none" w:sz="0" w:space="0" w:color="auto"/>
                  </w:divBdr>
                  <w:divsChild>
                    <w:div w:id="6357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725572747">
      <w:bodyDiv w:val="1"/>
      <w:marLeft w:val="0"/>
      <w:marRight w:val="0"/>
      <w:marTop w:val="0"/>
      <w:marBottom w:val="0"/>
      <w:divBdr>
        <w:top w:val="none" w:sz="0" w:space="0" w:color="auto"/>
        <w:left w:val="none" w:sz="0" w:space="0" w:color="auto"/>
        <w:bottom w:val="none" w:sz="0" w:space="0" w:color="auto"/>
        <w:right w:val="none" w:sz="0" w:space="0" w:color="auto"/>
      </w:divBdr>
      <w:divsChild>
        <w:div w:id="1670282353">
          <w:marLeft w:val="0"/>
          <w:marRight w:val="0"/>
          <w:marTop w:val="0"/>
          <w:marBottom w:val="0"/>
          <w:divBdr>
            <w:top w:val="none" w:sz="0" w:space="0" w:color="auto"/>
            <w:left w:val="none" w:sz="0" w:space="0" w:color="auto"/>
            <w:bottom w:val="none" w:sz="0" w:space="0" w:color="auto"/>
            <w:right w:val="none" w:sz="0" w:space="0" w:color="auto"/>
          </w:divBdr>
          <w:divsChild>
            <w:div w:id="299766451">
              <w:marLeft w:val="0"/>
              <w:marRight w:val="0"/>
              <w:marTop w:val="0"/>
              <w:marBottom w:val="0"/>
              <w:divBdr>
                <w:top w:val="none" w:sz="0" w:space="0" w:color="auto"/>
                <w:left w:val="none" w:sz="0" w:space="0" w:color="auto"/>
                <w:bottom w:val="none" w:sz="0" w:space="0" w:color="auto"/>
                <w:right w:val="none" w:sz="0" w:space="0" w:color="auto"/>
              </w:divBdr>
              <w:divsChild>
                <w:div w:id="1978758066">
                  <w:marLeft w:val="0"/>
                  <w:marRight w:val="0"/>
                  <w:marTop w:val="0"/>
                  <w:marBottom w:val="0"/>
                  <w:divBdr>
                    <w:top w:val="none" w:sz="0" w:space="0" w:color="auto"/>
                    <w:left w:val="none" w:sz="0" w:space="0" w:color="auto"/>
                    <w:bottom w:val="none" w:sz="0" w:space="0" w:color="auto"/>
                    <w:right w:val="none" w:sz="0" w:space="0" w:color="auto"/>
                  </w:divBdr>
                  <w:divsChild>
                    <w:div w:id="17899615">
                      <w:marLeft w:val="0"/>
                      <w:marRight w:val="0"/>
                      <w:marTop w:val="0"/>
                      <w:marBottom w:val="0"/>
                      <w:divBdr>
                        <w:top w:val="none" w:sz="0" w:space="0" w:color="auto"/>
                        <w:left w:val="none" w:sz="0" w:space="0" w:color="auto"/>
                        <w:bottom w:val="none" w:sz="0" w:space="0" w:color="auto"/>
                        <w:right w:val="none" w:sz="0" w:space="0" w:color="auto"/>
                      </w:divBdr>
                      <w:divsChild>
                        <w:div w:id="2082286658">
                          <w:marLeft w:val="0"/>
                          <w:marRight w:val="0"/>
                          <w:marTop w:val="0"/>
                          <w:marBottom w:val="0"/>
                          <w:divBdr>
                            <w:top w:val="none" w:sz="0" w:space="0" w:color="auto"/>
                            <w:left w:val="none" w:sz="0" w:space="0" w:color="auto"/>
                            <w:bottom w:val="none" w:sz="0" w:space="0" w:color="auto"/>
                            <w:right w:val="none" w:sz="0" w:space="0" w:color="auto"/>
                          </w:divBdr>
                          <w:divsChild>
                            <w:div w:id="17868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074828">
      <w:bodyDiv w:val="1"/>
      <w:marLeft w:val="0"/>
      <w:marRight w:val="0"/>
      <w:marTop w:val="0"/>
      <w:marBottom w:val="0"/>
      <w:divBdr>
        <w:top w:val="none" w:sz="0" w:space="0" w:color="auto"/>
        <w:left w:val="none" w:sz="0" w:space="0" w:color="auto"/>
        <w:bottom w:val="none" w:sz="0" w:space="0" w:color="auto"/>
        <w:right w:val="none" w:sz="0" w:space="0" w:color="auto"/>
      </w:divBdr>
    </w:div>
    <w:div w:id="774668116">
      <w:bodyDiv w:val="1"/>
      <w:marLeft w:val="0"/>
      <w:marRight w:val="0"/>
      <w:marTop w:val="0"/>
      <w:marBottom w:val="0"/>
      <w:divBdr>
        <w:top w:val="none" w:sz="0" w:space="0" w:color="auto"/>
        <w:left w:val="none" w:sz="0" w:space="0" w:color="auto"/>
        <w:bottom w:val="none" w:sz="0" w:space="0" w:color="auto"/>
        <w:right w:val="none" w:sz="0" w:space="0" w:color="auto"/>
      </w:divBdr>
      <w:divsChild>
        <w:div w:id="349726231">
          <w:marLeft w:val="0"/>
          <w:marRight w:val="0"/>
          <w:marTop w:val="0"/>
          <w:marBottom w:val="0"/>
          <w:divBdr>
            <w:top w:val="none" w:sz="0" w:space="0" w:color="auto"/>
            <w:left w:val="none" w:sz="0" w:space="0" w:color="auto"/>
            <w:bottom w:val="none" w:sz="0" w:space="0" w:color="auto"/>
            <w:right w:val="none" w:sz="0" w:space="0" w:color="auto"/>
          </w:divBdr>
          <w:divsChild>
            <w:div w:id="1634866061">
              <w:marLeft w:val="0"/>
              <w:marRight w:val="0"/>
              <w:marTop w:val="0"/>
              <w:marBottom w:val="0"/>
              <w:divBdr>
                <w:top w:val="none" w:sz="0" w:space="0" w:color="auto"/>
                <w:left w:val="none" w:sz="0" w:space="0" w:color="auto"/>
                <w:bottom w:val="none" w:sz="0" w:space="0" w:color="auto"/>
                <w:right w:val="none" w:sz="0" w:space="0" w:color="auto"/>
              </w:divBdr>
              <w:divsChild>
                <w:div w:id="844131868">
                  <w:marLeft w:val="0"/>
                  <w:marRight w:val="0"/>
                  <w:marTop w:val="0"/>
                  <w:marBottom w:val="0"/>
                  <w:divBdr>
                    <w:top w:val="none" w:sz="0" w:space="0" w:color="auto"/>
                    <w:left w:val="none" w:sz="0" w:space="0" w:color="auto"/>
                    <w:bottom w:val="none" w:sz="0" w:space="0" w:color="auto"/>
                    <w:right w:val="none" w:sz="0" w:space="0" w:color="auto"/>
                  </w:divBdr>
                  <w:divsChild>
                    <w:div w:id="16739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86901">
      <w:bodyDiv w:val="1"/>
      <w:marLeft w:val="0"/>
      <w:marRight w:val="0"/>
      <w:marTop w:val="0"/>
      <w:marBottom w:val="0"/>
      <w:divBdr>
        <w:top w:val="none" w:sz="0" w:space="0" w:color="auto"/>
        <w:left w:val="none" w:sz="0" w:space="0" w:color="auto"/>
        <w:bottom w:val="none" w:sz="0" w:space="0" w:color="auto"/>
        <w:right w:val="none" w:sz="0" w:space="0" w:color="auto"/>
      </w:divBdr>
      <w:divsChild>
        <w:div w:id="54202337">
          <w:marLeft w:val="0"/>
          <w:marRight w:val="0"/>
          <w:marTop w:val="0"/>
          <w:marBottom w:val="0"/>
          <w:divBdr>
            <w:top w:val="none" w:sz="0" w:space="0" w:color="auto"/>
            <w:left w:val="none" w:sz="0" w:space="0" w:color="auto"/>
            <w:bottom w:val="none" w:sz="0" w:space="0" w:color="auto"/>
            <w:right w:val="none" w:sz="0" w:space="0" w:color="auto"/>
          </w:divBdr>
          <w:divsChild>
            <w:div w:id="602766255">
              <w:marLeft w:val="0"/>
              <w:marRight w:val="0"/>
              <w:marTop w:val="0"/>
              <w:marBottom w:val="0"/>
              <w:divBdr>
                <w:top w:val="none" w:sz="0" w:space="0" w:color="auto"/>
                <w:left w:val="none" w:sz="0" w:space="0" w:color="auto"/>
                <w:bottom w:val="none" w:sz="0" w:space="0" w:color="auto"/>
                <w:right w:val="none" w:sz="0" w:space="0" w:color="auto"/>
              </w:divBdr>
              <w:divsChild>
                <w:div w:id="785268454">
                  <w:marLeft w:val="0"/>
                  <w:marRight w:val="0"/>
                  <w:marTop w:val="0"/>
                  <w:marBottom w:val="0"/>
                  <w:divBdr>
                    <w:top w:val="none" w:sz="0" w:space="0" w:color="auto"/>
                    <w:left w:val="none" w:sz="0" w:space="0" w:color="auto"/>
                    <w:bottom w:val="none" w:sz="0" w:space="0" w:color="auto"/>
                    <w:right w:val="none" w:sz="0" w:space="0" w:color="auto"/>
                  </w:divBdr>
                  <w:divsChild>
                    <w:div w:id="615794854">
                      <w:marLeft w:val="0"/>
                      <w:marRight w:val="0"/>
                      <w:marTop w:val="0"/>
                      <w:marBottom w:val="0"/>
                      <w:divBdr>
                        <w:top w:val="none" w:sz="0" w:space="0" w:color="auto"/>
                        <w:left w:val="none" w:sz="0" w:space="0" w:color="auto"/>
                        <w:bottom w:val="none" w:sz="0" w:space="0" w:color="auto"/>
                        <w:right w:val="none" w:sz="0" w:space="0" w:color="auto"/>
                      </w:divBdr>
                      <w:divsChild>
                        <w:div w:id="1901014387">
                          <w:marLeft w:val="0"/>
                          <w:marRight w:val="0"/>
                          <w:marTop w:val="0"/>
                          <w:marBottom w:val="0"/>
                          <w:divBdr>
                            <w:top w:val="none" w:sz="0" w:space="0" w:color="auto"/>
                            <w:left w:val="none" w:sz="0" w:space="0" w:color="auto"/>
                            <w:bottom w:val="none" w:sz="0" w:space="0" w:color="auto"/>
                            <w:right w:val="none" w:sz="0" w:space="0" w:color="auto"/>
                          </w:divBdr>
                          <w:divsChild>
                            <w:div w:id="14759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43379">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830759812">
      <w:bodyDiv w:val="1"/>
      <w:marLeft w:val="0"/>
      <w:marRight w:val="0"/>
      <w:marTop w:val="0"/>
      <w:marBottom w:val="0"/>
      <w:divBdr>
        <w:top w:val="none" w:sz="0" w:space="0" w:color="auto"/>
        <w:left w:val="none" w:sz="0" w:space="0" w:color="auto"/>
        <w:bottom w:val="none" w:sz="0" w:space="0" w:color="auto"/>
        <w:right w:val="none" w:sz="0" w:space="0" w:color="auto"/>
      </w:divBdr>
      <w:divsChild>
        <w:div w:id="1904026441">
          <w:marLeft w:val="0"/>
          <w:marRight w:val="0"/>
          <w:marTop w:val="0"/>
          <w:marBottom w:val="0"/>
          <w:divBdr>
            <w:top w:val="none" w:sz="0" w:space="0" w:color="auto"/>
            <w:left w:val="none" w:sz="0" w:space="0" w:color="auto"/>
            <w:bottom w:val="none" w:sz="0" w:space="0" w:color="auto"/>
            <w:right w:val="none" w:sz="0" w:space="0" w:color="auto"/>
          </w:divBdr>
          <w:divsChild>
            <w:div w:id="2064477081">
              <w:marLeft w:val="0"/>
              <w:marRight w:val="0"/>
              <w:marTop w:val="0"/>
              <w:marBottom w:val="0"/>
              <w:divBdr>
                <w:top w:val="none" w:sz="0" w:space="0" w:color="auto"/>
                <w:left w:val="none" w:sz="0" w:space="0" w:color="auto"/>
                <w:bottom w:val="none" w:sz="0" w:space="0" w:color="auto"/>
                <w:right w:val="none" w:sz="0" w:space="0" w:color="auto"/>
              </w:divBdr>
              <w:divsChild>
                <w:div w:id="99566573">
                  <w:marLeft w:val="0"/>
                  <w:marRight w:val="0"/>
                  <w:marTop w:val="0"/>
                  <w:marBottom w:val="0"/>
                  <w:divBdr>
                    <w:top w:val="none" w:sz="0" w:space="0" w:color="auto"/>
                    <w:left w:val="none" w:sz="0" w:space="0" w:color="auto"/>
                    <w:bottom w:val="none" w:sz="0" w:space="0" w:color="auto"/>
                    <w:right w:val="none" w:sz="0" w:space="0" w:color="auto"/>
                  </w:divBdr>
                  <w:divsChild>
                    <w:div w:id="1682050566">
                      <w:marLeft w:val="0"/>
                      <w:marRight w:val="0"/>
                      <w:marTop w:val="0"/>
                      <w:marBottom w:val="0"/>
                      <w:divBdr>
                        <w:top w:val="none" w:sz="0" w:space="0" w:color="auto"/>
                        <w:left w:val="none" w:sz="0" w:space="0" w:color="auto"/>
                        <w:bottom w:val="none" w:sz="0" w:space="0" w:color="auto"/>
                        <w:right w:val="none" w:sz="0" w:space="0" w:color="auto"/>
                      </w:divBdr>
                      <w:divsChild>
                        <w:div w:id="340087563">
                          <w:marLeft w:val="0"/>
                          <w:marRight w:val="0"/>
                          <w:marTop w:val="0"/>
                          <w:marBottom w:val="0"/>
                          <w:divBdr>
                            <w:top w:val="none" w:sz="0" w:space="0" w:color="auto"/>
                            <w:left w:val="none" w:sz="0" w:space="0" w:color="auto"/>
                            <w:bottom w:val="none" w:sz="0" w:space="0" w:color="auto"/>
                            <w:right w:val="none" w:sz="0" w:space="0" w:color="auto"/>
                          </w:divBdr>
                          <w:divsChild>
                            <w:div w:id="15479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026405">
      <w:bodyDiv w:val="1"/>
      <w:marLeft w:val="0"/>
      <w:marRight w:val="0"/>
      <w:marTop w:val="0"/>
      <w:marBottom w:val="0"/>
      <w:divBdr>
        <w:top w:val="none" w:sz="0" w:space="0" w:color="auto"/>
        <w:left w:val="none" w:sz="0" w:space="0" w:color="auto"/>
        <w:bottom w:val="none" w:sz="0" w:space="0" w:color="auto"/>
        <w:right w:val="none" w:sz="0" w:space="0" w:color="auto"/>
      </w:divBdr>
      <w:divsChild>
        <w:div w:id="1535920354">
          <w:marLeft w:val="0"/>
          <w:marRight w:val="0"/>
          <w:marTop w:val="0"/>
          <w:marBottom w:val="0"/>
          <w:divBdr>
            <w:top w:val="none" w:sz="0" w:space="0" w:color="auto"/>
            <w:left w:val="none" w:sz="0" w:space="0" w:color="auto"/>
            <w:bottom w:val="none" w:sz="0" w:space="0" w:color="auto"/>
            <w:right w:val="none" w:sz="0" w:space="0" w:color="auto"/>
          </w:divBdr>
          <w:divsChild>
            <w:div w:id="1658415637">
              <w:marLeft w:val="0"/>
              <w:marRight w:val="0"/>
              <w:marTop w:val="0"/>
              <w:marBottom w:val="0"/>
              <w:divBdr>
                <w:top w:val="none" w:sz="0" w:space="0" w:color="auto"/>
                <w:left w:val="none" w:sz="0" w:space="0" w:color="auto"/>
                <w:bottom w:val="none" w:sz="0" w:space="0" w:color="auto"/>
                <w:right w:val="none" w:sz="0" w:space="0" w:color="auto"/>
              </w:divBdr>
              <w:divsChild>
                <w:div w:id="768892246">
                  <w:marLeft w:val="0"/>
                  <w:marRight w:val="0"/>
                  <w:marTop w:val="0"/>
                  <w:marBottom w:val="0"/>
                  <w:divBdr>
                    <w:top w:val="none" w:sz="0" w:space="0" w:color="auto"/>
                    <w:left w:val="none" w:sz="0" w:space="0" w:color="auto"/>
                    <w:bottom w:val="none" w:sz="0" w:space="0" w:color="auto"/>
                    <w:right w:val="none" w:sz="0" w:space="0" w:color="auto"/>
                  </w:divBdr>
                  <w:divsChild>
                    <w:div w:id="84393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720270">
      <w:bodyDiv w:val="1"/>
      <w:marLeft w:val="0"/>
      <w:marRight w:val="0"/>
      <w:marTop w:val="0"/>
      <w:marBottom w:val="0"/>
      <w:divBdr>
        <w:top w:val="none" w:sz="0" w:space="0" w:color="auto"/>
        <w:left w:val="none" w:sz="0" w:space="0" w:color="auto"/>
        <w:bottom w:val="none" w:sz="0" w:space="0" w:color="auto"/>
        <w:right w:val="none" w:sz="0" w:space="0" w:color="auto"/>
      </w:divBdr>
    </w:div>
    <w:div w:id="885095481">
      <w:bodyDiv w:val="1"/>
      <w:marLeft w:val="0"/>
      <w:marRight w:val="0"/>
      <w:marTop w:val="0"/>
      <w:marBottom w:val="0"/>
      <w:divBdr>
        <w:top w:val="none" w:sz="0" w:space="0" w:color="auto"/>
        <w:left w:val="none" w:sz="0" w:space="0" w:color="auto"/>
        <w:bottom w:val="none" w:sz="0" w:space="0" w:color="auto"/>
        <w:right w:val="none" w:sz="0" w:space="0" w:color="auto"/>
      </w:divBdr>
      <w:divsChild>
        <w:div w:id="1074081333">
          <w:marLeft w:val="0"/>
          <w:marRight w:val="0"/>
          <w:marTop w:val="0"/>
          <w:marBottom w:val="0"/>
          <w:divBdr>
            <w:top w:val="none" w:sz="0" w:space="0" w:color="auto"/>
            <w:left w:val="none" w:sz="0" w:space="0" w:color="auto"/>
            <w:bottom w:val="none" w:sz="0" w:space="0" w:color="auto"/>
            <w:right w:val="none" w:sz="0" w:space="0" w:color="auto"/>
          </w:divBdr>
          <w:divsChild>
            <w:div w:id="1366832116">
              <w:marLeft w:val="0"/>
              <w:marRight w:val="0"/>
              <w:marTop w:val="0"/>
              <w:marBottom w:val="0"/>
              <w:divBdr>
                <w:top w:val="none" w:sz="0" w:space="0" w:color="auto"/>
                <w:left w:val="none" w:sz="0" w:space="0" w:color="auto"/>
                <w:bottom w:val="none" w:sz="0" w:space="0" w:color="auto"/>
                <w:right w:val="none" w:sz="0" w:space="0" w:color="auto"/>
              </w:divBdr>
              <w:divsChild>
                <w:div w:id="86586914">
                  <w:marLeft w:val="0"/>
                  <w:marRight w:val="0"/>
                  <w:marTop w:val="0"/>
                  <w:marBottom w:val="0"/>
                  <w:divBdr>
                    <w:top w:val="none" w:sz="0" w:space="0" w:color="auto"/>
                    <w:left w:val="none" w:sz="0" w:space="0" w:color="auto"/>
                    <w:bottom w:val="none" w:sz="0" w:space="0" w:color="auto"/>
                    <w:right w:val="none" w:sz="0" w:space="0" w:color="auto"/>
                  </w:divBdr>
                  <w:divsChild>
                    <w:div w:id="9977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350041">
      <w:bodyDiv w:val="1"/>
      <w:marLeft w:val="0"/>
      <w:marRight w:val="0"/>
      <w:marTop w:val="0"/>
      <w:marBottom w:val="0"/>
      <w:divBdr>
        <w:top w:val="none" w:sz="0" w:space="0" w:color="auto"/>
        <w:left w:val="none" w:sz="0" w:space="0" w:color="auto"/>
        <w:bottom w:val="none" w:sz="0" w:space="0" w:color="auto"/>
        <w:right w:val="none" w:sz="0" w:space="0" w:color="auto"/>
      </w:divBdr>
    </w:div>
    <w:div w:id="932468550">
      <w:bodyDiv w:val="1"/>
      <w:marLeft w:val="0"/>
      <w:marRight w:val="0"/>
      <w:marTop w:val="0"/>
      <w:marBottom w:val="0"/>
      <w:divBdr>
        <w:top w:val="none" w:sz="0" w:space="0" w:color="auto"/>
        <w:left w:val="none" w:sz="0" w:space="0" w:color="auto"/>
        <w:bottom w:val="none" w:sz="0" w:space="0" w:color="auto"/>
        <w:right w:val="none" w:sz="0" w:space="0" w:color="auto"/>
      </w:divBdr>
      <w:divsChild>
        <w:div w:id="28385200">
          <w:marLeft w:val="0"/>
          <w:marRight w:val="0"/>
          <w:marTop w:val="0"/>
          <w:marBottom w:val="0"/>
          <w:divBdr>
            <w:top w:val="none" w:sz="0" w:space="0" w:color="auto"/>
            <w:left w:val="none" w:sz="0" w:space="0" w:color="auto"/>
            <w:bottom w:val="none" w:sz="0" w:space="0" w:color="auto"/>
            <w:right w:val="none" w:sz="0" w:space="0" w:color="auto"/>
          </w:divBdr>
          <w:divsChild>
            <w:div w:id="704791784">
              <w:marLeft w:val="0"/>
              <w:marRight w:val="0"/>
              <w:marTop w:val="0"/>
              <w:marBottom w:val="0"/>
              <w:divBdr>
                <w:top w:val="none" w:sz="0" w:space="0" w:color="auto"/>
                <w:left w:val="none" w:sz="0" w:space="0" w:color="auto"/>
                <w:bottom w:val="none" w:sz="0" w:space="0" w:color="auto"/>
                <w:right w:val="none" w:sz="0" w:space="0" w:color="auto"/>
              </w:divBdr>
              <w:divsChild>
                <w:div w:id="154104317">
                  <w:marLeft w:val="0"/>
                  <w:marRight w:val="0"/>
                  <w:marTop w:val="0"/>
                  <w:marBottom w:val="0"/>
                  <w:divBdr>
                    <w:top w:val="none" w:sz="0" w:space="0" w:color="auto"/>
                    <w:left w:val="none" w:sz="0" w:space="0" w:color="auto"/>
                    <w:bottom w:val="none" w:sz="0" w:space="0" w:color="auto"/>
                    <w:right w:val="none" w:sz="0" w:space="0" w:color="auto"/>
                  </w:divBdr>
                  <w:divsChild>
                    <w:div w:id="97989005">
                      <w:marLeft w:val="0"/>
                      <w:marRight w:val="0"/>
                      <w:marTop w:val="0"/>
                      <w:marBottom w:val="0"/>
                      <w:divBdr>
                        <w:top w:val="none" w:sz="0" w:space="0" w:color="auto"/>
                        <w:left w:val="none" w:sz="0" w:space="0" w:color="auto"/>
                        <w:bottom w:val="none" w:sz="0" w:space="0" w:color="auto"/>
                        <w:right w:val="none" w:sz="0" w:space="0" w:color="auto"/>
                      </w:divBdr>
                      <w:divsChild>
                        <w:div w:id="1215239940">
                          <w:marLeft w:val="0"/>
                          <w:marRight w:val="0"/>
                          <w:marTop w:val="0"/>
                          <w:marBottom w:val="0"/>
                          <w:divBdr>
                            <w:top w:val="none" w:sz="0" w:space="0" w:color="auto"/>
                            <w:left w:val="none" w:sz="0" w:space="0" w:color="auto"/>
                            <w:bottom w:val="none" w:sz="0" w:space="0" w:color="auto"/>
                            <w:right w:val="none" w:sz="0" w:space="0" w:color="auto"/>
                          </w:divBdr>
                          <w:divsChild>
                            <w:div w:id="42357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638584">
      <w:bodyDiv w:val="1"/>
      <w:marLeft w:val="0"/>
      <w:marRight w:val="0"/>
      <w:marTop w:val="0"/>
      <w:marBottom w:val="0"/>
      <w:divBdr>
        <w:top w:val="none" w:sz="0" w:space="0" w:color="auto"/>
        <w:left w:val="none" w:sz="0" w:space="0" w:color="auto"/>
        <w:bottom w:val="none" w:sz="0" w:space="0" w:color="auto"/>
        <w:right w:val="none" w:sz="0" w:space="0" w:color="auto"/>
      </w:divBdr>
      <w:divsChild>
        <w:div w:id="1171337761">
          <w:marLeft w:val="0"/>
          <w:marRight w:val="0"/>
          <w:marTop w:val="0"/>
          <w:marBottom w:val="0"/>
          <w:divBdr>
            <w:top w:val="none" w:sz="0" w:space="0" w:color="auto"/>
            <w:left w:val="none" w:sz="0" w:space="0" w:color="auto"/>
            <w:bottom w:val="none" w:sz="0" w:space="0" w:color="auto"/>
            <w:right w:val="none" w:sz="0" w:space="0" w:color="auto"/>
          </w:divBdr>
          <w:divsChild>
            <w:div w:id="1385179574">
              <w:marLeft w:val="0"/>
              <w:marRight w:val="0"/>
              <w:marTop w:val="0"/>
              <w:marBottom w:val="0"/>
              <w:divBdr>
                <w:top w:val="none" w:sz="0" w:space="0" w:color="auto"/>
                <w:left w:val="none" w:sz="0" w:space="0" w:color="auto"/>
                <w:bottom w:val="none" w:sz="0" w:space="0" w:color="auto"/>
                <w:right w:val="none" w:sz="0" w:space="0" w:color="auto"/>
              </w:divBdr>
              <w:divsChild>
                <w:div w:id="1930505231">
                  <w:marLeft w:val="0"/>
                  <w:marRight w:val="0"/>
                  <w:marTop w:val="0"/>
                  <w:marBottom w:val="0"/>
                  <w:divBdr>
                    <w:top w:val="none" w:sz="0" w:space="0" w:color="auto"/>
                    <w:left w:val="none" w:sz="0" w:space="0" w:color="auto"/>
                    <w:bottom w:val="none" w:sz="0" w:space="0" w:color="auto"/>
                    <w:right w:val="none" w:sz="0" w:space="0" w:color="auto"/>
                  </w:divBdr>
                  <w:divsChild>
                    <w:div w:id="374431236">
                      <w:marLeft w:val="0"/>
                      <w:marRight w:val="0"/>
                      <w:marTop w:val="0"/>
                      <w:marBottom w:val="0"/>
                      <w:divBdr>
                        <w:top w:val="none" w:sz="0" w:space="0" w:color="auto"/>
                        <w:left w:val="none" w:sz="0" w:space="0" w:color="auto"/>
                        <w:bottom w:val="none" w:sz="0" w:space="0" w:color="auto"/>
                        <w:right w:val="none" w:sz="0" w:space="0" w:color="auto"/>
                      </w:divBdr>
                      <w:divsChild>
                        <w:div w:id="195504905">
                          <w:marLeft w:val="0"/>
                          <w:marRight w:val="0"/>
                          <w:marTop w:val="0"/>
                          <w:marBottom w:val="0"/>
                          <w:divBdr>
                            <w:top w:val="none" w:sz="0" w:space="0" w:color="auto"/>
                            <w:left w:val="none" w:sz="0" w:space="0" w:color="auto"/>
                            <w:bottom w:val="none" w:sz="0" w:space="0" w:color="auto"/>
                            <w:right w:val="none" w:sz="0" w:space="0" w:color="auto"/>
                          </w:divBdr>
                          <w:divsChild>
                            <w:div w:id="173966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7444028">
      <w:bodyDiv w:val="1"/>
      <w:marLeft w:val="0"/>
      <w:marRight w:val="0"/>
      <w:marTop w:val="0"/>
      <w:marBottom w:val="0"/>
      <w:divBdr>
        <w:top w:val="none" w:sz="0" w:space="0" w:color="auto"/>
        <w:left w:val="none" w:sz="0" w:space="0" w:color="auto"/>
        <w:bottom w:val="none" w:sz="0" w:space="0" w:color="auto"/>
        <w:right w:val="none" w:sz="0" w:space="0" w:color="auto"/>
      </w:divBdr>
      <w:divsChild>
        <w:div w:id="127940256">
          <w:marLeft w:val="0"/>
          <w:marRight w:val="0"/>
          <w:marTop w:val="0"/>
          <w:marBottom w:val="0"/>
          <w:divBdr>
            <w:top w:val="none" w:sz="0" w:space="0" w:color="auto"/>
            <w:left w:val="none" w:sz="0" w:space="0" w:color="auto"/>
            <w:bottom w:val="none" w:sz="0" w:space="0" w:color="auto"/>
            <w:right w:val="none" w:sz="0" w:space="0" w:color="auto"/>
          </w:divBdr>
          <w:divsChild>
            <w:div w:id="1517226985">
              <w:marLeft w:val="0"/>
              <w:marRight w:val="0"/>
              <w:marTop w:val="0"/>
              <w:marBottom w:val="0"/>
              <w:divBdr>
                <w:top w:val="none" w:sz="0" w:space="0" w:color="auto"/>
                <w:left w:val="none" w:sz="0" w:space="0" w:color="auto"/>
                <w:bottom w:val="none" w:sz="0" w:space="0" w:color="auto"/>
                <w:right w:val="none" w:sz="0" w:space="0" w:color="auto"/>
              </w:divBdr>
              <w:divsChild>
                <w:div w:id="383481246">
                  <w:marLeft w:val="0"/>
                  <w:marRight w:val="0"/>
                  <w:marTop w:val="0"/>
                  <w:marBottom w:val="0"/>
                  <w:divBdr>
                    <w:top w:val="none" w:sz="0" w:space="0" w:color="auto"/>
                    <w:left w:val="none" w:sz="0" w:space="0" w:color="auto"/>
                    <w:bottom w:val="none" w:sz="0" w:space="0" w:color="auto"/>
                    <w:right w:val="none" w:sz="0" w:space="0" w:color="auto"/>
                  </w:divBdr>
                  <w:divsChild>
                    <w:div w:id="750781294">
                      <w:marLeft w:val="0"/>
                      <w:marRight w:val="0"/>
                      <w:marTop w:val="0"/>
                      <w:marBottom w:val="0"/>
                      <w:divBdr>
                        <w:top w:val="none" w:sz="0" w:space="0" w:color="auto"/>
                        <w:left w:val="none" w:sz="0" w:space="0" w:color="auto"/>
                        <w:bottom w:val="none" w:sz="0" w:space="0" w:color="auto"/>
                        <w:right w:val="none" w:sz="0" w:space="0" w:color="auto"/>
                      </w:divBdr>
                      <w:divsChild>
                        <w:div w:id="888495328">
                          <w:marLeft w:val="0"/>
                          <w:marRight w:val="0"/>
                          <w:marTop w:val="0"/>
                          <w:marBottom w:val="0"/>
                          <w:divBdr>
                            <w:top w:val="none" w:sz="0" w:space="0" w:color="auto"/>
                            <w:left w:val="none" w:sz="0" w:space="0" w:color="auto"/>
                            <w:bottom w:val="none" w:sz="0" w:space="0" w:color="auto"/>
                            <w:right w:val="none" w:sz="0" w:space="0" w:color="auto"/>
                          </w:divBdr>
                          <w:divsChild>
                            <w:div w:id="200805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1605338">
          <w:marLeft w:val="0"/>
          <w:marRight w:val="0"/>
          <w:marTop w:val="0"/>
          <w:marBottom w:val="0"/>
          <w:divBdr>
            <w:top w:val="none" w:sz="0" w:space="0" w:color="auto"/>
            <w:left w:val="none" w:sz="0" w:space="0" w:color="auto"/>
            <w:bottom w:val="none" w:sz="0" w:space="0" w:color="auto"/>
            <w:right w:val="none" w:sz="0" w:space="0" w:color="auto"/>
          </w:divBdr>
          <w:divsChild>
            <w:div w:id="39793072">
              <w:marLeft w:val="0"/>
              <w:marRight w:val="0"/>
              <w:marTop w:val="0"/>
              <w:marBottom w:val="0"/>
              <w:divBdr>
                <w:top w:val="none" w:sz="0" w:space="0" w:color="auto"/>
                <w:left w:val="none" w:sz="0" w:space="0" w:color="auto"/>
                <w:bottom w:val="none" w:sz="0" w:space="0" w:color="auto"/>
                <w:right w:val="none" w:sz="0" w:space="0" w:color="auto"/>
              </w:divBdr>
              <w:divsChild>
                <w:div w:id="701513696">
                  <w:marLeft w:val="0"/>
                  <w:marRight w:val="0"/>
                  <w:marTop w:val="0"/>
                  <w:marBottom w:val="0"/>
                  <w:divBdr>
                    <w:top w:val="none" w:sz="0" w:space="0" w:color="auto"/>
                    <w:left w:val="none" w:sz="0" w:space="0" w:color="auto"/>
                    <w:bottom w:val="none" w:sz="0" w:space="0" w:color="auto"/>
                    <w:right w:val="none" w:sz="0" w:space="0" w:color="auto"/>
                  </w:divBdr>
                  <w:divsChild>
                    <w:div w:id="1313410207">
                      <w:marLeft w:val="0"/>
                      <w:marRight w:val="0"/>
                      <w:marTop w:val="0"/>
                      <w:marBottom w:val="0"/>
                      <w:divBdr>
                        <w:top w:val="none" w:sz="0" w:space="0" w:color="auto"/>
                        <w:left w:val="none" w:sz="0" w:space="0" w:color="auto"/>
                        <w:bottom w:val="none" w:sz="0" w:space="0" w:color="auto"/>
                        <w:right w:val="none" w:sz="0" w:space="0" w:color="auto"/>
                      </w:divBdr>
                      <w:divsChild>
                        <w:div w:id="54272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033853">
      <w:bodyDiv w:val="1"/>
      <w:marLeft w:val="0"/>
      <w:marRight w:val="0"/>
      <w:marTop w:val="0"/>
      <w:marBottom w:val="0"/>
      <w:divBdr>
        <w:top w:val="none" w:sz="0" w:space="0" w:color="auto"/>
        <w:left w:val="none" w:sz="0" w:space="0" w:color="auto"/>
        <w:bottom w:val="none" w:sz="0" w:space="0" w:color="auto"/>
        <w:right w:val="none" w:sz="0" w:space="0" w:color="auto"/>
      </w:divBdr>
    </w:div>
    <w:div w:id="1143620258">
      <w:bodyDiv w:val="1"/>
      <w:marLeft w:val="0"/>
      <w:marRight w:val="0"/>
      <w:marTop w:val="0"/>
      <w:marBottom w:val="0"/>
      <w:divBdr>
        <w:top w:val="none" w:sz="0" w:space="0" w:color="auto"/>
        <w:left w:val="none" w:sz="0" w:space="0" w:color="auto"/>
        <w:bottom w:val="none" w:sz="0" w:space="0" w:color="auto"/>
        <w:right w:val="none" w:sz="0" w:space="0" w:color="auto"/>
      </w:divBdr>
      <w:divsChild>
        <w:div w:id="1487357401">
          <w:marLeft w:val="0"/>
          <w:marRight w:val="0"/>
          <w:marTop w:val="0"/>
          <w:marBottom w:val="0"/>
          <w:divBdr>
            <w:top w:val="none" w:sz="0" w:space="0" w:color="auto"/>
            <w:left w:val="none" w:sz="0" w:space="0" w:color="auto"/>
            <w:bottom w:val="none" w:sz="0" w:space="0" w:color="auto"/>
            <w:right w:val="none" w:sz="0" w:space="0" w:color="auto"/>
          </w:divBdr>
          <w:divsChild>
            <w:div w:id="1101802224">
              <w:marLeft w:val="0"/>
              <w:marRight w:val="0"/>
              <w:marTop w:val="0"/>
              <w:marBottom w:val="0"/>
              <w:divBdr>
                <w:top w:val="none" w:sz="0" w:space="0" w:color="auto"/>
                <w:left w:val="none" w:sz="0" w:space="0" w:color="auto"/>
                <w:bottom w:val="none" w:sz="0" w:space="0" w:color="auto"/>
                <w:right w:val="none" w:sz="0" w:space="0" w:color="auto"/>
              </w:divBdr>
              <w:divsChild>
                <w:div w:id="450174296">
                  <w:marLeft w:val="0"/>
                  <w:marRight w:val="0"/>
                  <w:marTop w:val="0"/>
                  <w:marBottom w:val="0"/>
                  <w:divBdr>
                    <w:top w:val="none" w:sz="0" w:space="0" w:color="auto"/>
                    <w:left w:val="none" w:sz="0" w:space="0" w:color="auto"/>
                    <w:bottom w:val="none" w:sz="0" w:space="0" w:color="auto"/>
                    <w:right w:val="none" w:sz="0" w:space="0" w:color="auto"/>
                  </w:divBdr>
                  <w:divsChild>
                    <w:div w:id="257299124">
                      <w:marLeft w:val="0"/>
                      <w:marRight w:val="0"/>
                      <w:marTop w:val="0"/>
                      <w:marBottom w:val="0"/>
                      <w:divBdr>
                        <w:top w:val="none" w:sz="0" w:space="0" w:color="auto"/>
                        <w:left w:val="none" w:sz="0" w:space="0" w:color="auto"/>
                        <w:bottom w:val="none" w:sz="0" w:space="0" w:color="auto"/>
                        <w:right w:val="none" w:sz="0" w:space="0" w:color="auto"/>
                      </w:divBdr>
                      <w:divsChild>
                        <w:div w:id="1848590327">
                          <w:marLeft w:val="0"/>
                          <w:marRight w:val="0"/>
                          <w:marTop w:val="0"/>
                          <w:marBottom w:val="0"/>
                          <w:divBdr>
                            <w:top w:val="none" w:sz="0" w:space="0" w:color="auto"/>
                            <w:left w:val="none" w:sz="0" w:space="0" w:color="auto"/>
                            <w:bottom w:val="none" w:sz="0" w:space="0" w:color="auto"/>
                            <w:right w:val="none" w:sz="0" w:space="0" w:color="auto"/>
                          </w:divBdr>
                          <w:divsChild>
                            <w:div w:id="206394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057615">
      <w:bodyDiv w:val="1"/>
      <w:marLeft w:val="0"/>
      <w:marRight w:val="0"/>
      <w:marTop w:val="0"/>
      <w:marBottom w:val="0"/>
      <w:divBdr>
        <w:top w:val="none" w:sz="0" w:space="0" w:color="auto"/>
        <w:left w:val="none" w:sz="0" w:space="0" w:color="auto"/>
        <w:bottom w:val="none" w:sz="0" w:space="0" w:color="auto"/>
        <w:right w:val="none" w:sz="0" w:space="0" w:color="auto"/>
      </w:divBdr>
    </w:div>
    <w:div w:id="1308435912">
      <w:bodyDiv w:val="1"/>
      <w:marLeft w:val="0"/>
      <w:marRight w:val="0"/>
      <w:marTop w:val="0"/>
      <w:marBottom w:val="0"/>
      <w:divBdr>
        <w:top w:val="none" w:sz="0" w:space="0" w:color="auto"/>
        <w:left w:val="none" w:sz="0" w:space="0" w:color="auto"/>
        <w:bottom w:val="none" w:sz="0" w:space="0" w:color="auto"/>
        <w:right w:val="none" w:sz="0" w:space="0" w:color="auto"/>
      </w:divBdr>
      <w:divsChild>
        <w:div w:id="590506574">
          <w:marLeft w:val="0"/>
          <w:marRight w:val="0"/>
          <w:marTop w:val="0"/>
          <w:marBottom w:val="0"/>
          <w:divBdr>
            <w:top w:val="none" w:sz="0" w:space="0" w:color="auto"/>
            <w:left w:val="none" w:sz="0" w:space="0" w:color="auto"/>
            <w:bottom w:val="none" w:sz="0" w:space="0" w:color="auto"/>
            <w:right w:val="none" w:sz="0" w:space="0" w:color="auto"/>
          </w:divBdr>
          <w:divsChild>
            <w:div w:id="1457865847">
              <w:marLeft w:val="0"/>
              <w:marRight w:val="0"/>
              <w:marTop w:val="0"/>
              <w:marBottom w:val="0"/>
              <w:divBdr>
                <w:top w:val="none" w:sz="0" w:space="0" w:color="auto"/>
                <w:left w:val="none" w:sz="0" w:space="0" w:color="auto"/>
                <w:bottom w:val="none" w:sz="0" w:space="0" w:color="auto"/>
                <w:right w:val="none" w:sz="0" w:space="0" w:color="auto"/>
              </w:divBdr>
              <w:divsChild>
                <w:div w:id="711610022">
                  <w:marLeft w:val="0"/>
                  <w:marRight w:val="0"/>
                  <w:marTop w:val="0"/>
                  <w:marBottom w:val="0"/>
                  <w:divBdr>
                    <w:top w:val="none" w:sz="0" w:space="0" w:color="auto"/>
                    <w:left w:val="none" w:sz="0" w:space="0" w:color="auto"/>
                    <w:bottom w:val="none" w:sz="0" w:space="0" w:color="auto"/>
                    <w:right w:val="none" w:sz="0" w:space="0" w:color="auto"/>
                  </w:divBdr>
                  <w:divsChild>
                    <w:div w:id="103900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15065">
      <w:bodyDiv w:val="1"/>
      <w:marLeft w:val="0"/>
      <w:marRight w:val="0"/>
      <w:marTop w:val="0"/>
      <w:marBottom w:val="0"/>
      <w:divBdr>
        <w:top w:val="none" w:sz="0" w:space="0" w:color="auto"/>
        <w:left w:val="none" w:sz="0" w:space="0" w:color="auto"/>
        <w:bottom w:val="none" w:sz="0" w:space="0" w:color="auto"/>
        <w:right w:val="none" w:sz="0" w:space="0" w:color="auto"/>
      </w:divBdr>
      <w:divsChild>
        <w:div w:id="212081454">
          <w:marLeft w:val="0"/>
          <w:marRight w:val="0"/>
          <w:marTop w:val="0"/>
          <w:marBottom w:val="0"/>
          <w:divBdr>
            <w:top w:val="none" w:sz="0" w:space="0" w:color="auto"/>
            <w:left w:val="none" w:sz="0" w:space="0" w:color="auto"/>
            <w:bottom w:val="none" w:sz="0" w:space="0" w:color="auto"/>
            <w:right w:val="none" w:sz="0" w:space="0" w:color="auto"/>
          </w:divBdr>
          <w:divsChild>
            <w:div w:id="193276501">
              <w:marLeft w:val="0"/>
              <w:marRight w:val="0"/>
              <w:marTop w:val="0"/>
              <w:marBottom w:val="0"/>
              <w:divBdr>
                <w:top w:val="none" w:sz="0" w:space="0" w:color="auto"/>
                <w:left w:val="none" w:sz="0" w:space="0" w:color="auto"/>
                <w:bottom w:val="none" w:sz="0" w:space="0" w:color="auto"/>
                <w:right w:val="none" w:sz="0" w:space="0" w:color="auto"/>
              </w:divBdr>
              <w:divsChild>
                <w:div w:id="1203327042">
                  <w:marLeft w:val="0"/>
                  <w:marRight w:val="0"/>
                  <w:marTop w:val="0"/>
                  <w:marBottom w:val="0"/>
                  <w:divBdr>
                    <w:top w:val="none" w:sz="0" w:space="0" w:color="auto"/>
                    <w:left w:val="none" w:sz="0" w:space="0" w:color="auto"/>
                    <w:bottom w:val="none" w:sz="0" w:space="0" w:color="auto"/>
                    <w:right w:val="none" w:sz="0" w:space="0" w:color="auto"/>
                  </w:divBdr>
                  <w:divsChild>
                    <w:div w:id="14735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052755">
      <w:bodyDiv w:val="1"/>
      <w:marLeft w:val="0"/>
      <w:marRight w:val="0"/>
      <w:marTop w:val="0"/>
      <w:marBottom w:val="0"/>
      <w:divBdr>
        <w:top w:val="none" w:sz="0" w:space="0" w:color="auto"/>
        <w:left w:val="none" w:sz="0" w:space="0" w:color="auto"/>
        <w:bottom w:val="none" w:sz="0" w:space="0" w:color="auto"/>
        <w:right w:val="none" w:sz="0" w:space="0" w:color="auto"/>
      </w:divBdr>
    </w:div>
    <w:div w:id="1486357945">
      <w:bodyDiv w:val="1"/>
      <w:marLeft w:val="0"/>
      <w:marRight w:val="0"/>
      <w:marTop w:val="0"/>
      <w:marBottom w:val="0"/>
      <w:divBdr>
        <w:top w:val="none" w:sz="0" w:space="0" w:color="auto"/>
        <w:left w:val="none" w:sz="0" w:space="0" w:color="auto"/>
        <w:bottom w:val="none" w:sz="0" w:space="0" w:color="auto"/>
        <w:right w:val="none" w:sz="0" w:space="0" w:color="auto"/>
      </w:divBdr>
      <w:divsChild>
        <w:div w:id="406726190">
          <w:marLeft w:val="0"/>
          <w:marRight w:val="0"/>
          <w:marTop w:val="0"/>
          <w:marBottom w:val="0"/>
          <w:divBdr>
            <w:top w:val="none" w:sz="0" w:space="0" w:color="auto"/>
            <w:left w:val="none" w:sz="0" w:space="0" w:color="auto"/>
            <w:bottom w:val="none" w:sz="0" w:space="0" w:color="auto"/>
            <w:right w:val="none" w:sz="0" w:space="0" w:color="auto"/>
          </w:divBdr>
          <w:divsChild>
            <w:div w:id="855385818">
              <w:marLeft w:val="0"/>
              <w:marRight w:val="0"/>
              <w:marTop w:val="0"/>
              <w:marBottom w:val="0"/>
              <w:divBdr>
                <w:top w:val="none" w:sz="0" w:space="0" w:color="auto"/>
                <w:left w:val="none" w:sz="0" w:space="0" w:color="auto"/>
                <w:bottom w:val="none" w:sz="0" w:space="0" w:color="auto"/>
                <w:right w:val="none" w:sz="0" w:space="0" w:color="auto"/>
              </w:divBdr>
              <w:divsChild>
                <w:div w:id="1396204629">
                  <w:marLeft w:val="0"/>
                  <w:marRight w:val="0"/>
                  <w:marTop w:val="0"/>
                  <w:marBottom w:val="0"/>
                  <w:divBdr>
                    <w:top w:val="none" w:sz="0" w:space="0" w:color="auto"/>
                    <w:left w:val="none" w:sz="0" w:space="0" w:color="auto"/>
                    <w:bottom w:val="none" w:sz="0" w:space="0" w:color="auto"/>
                    <w:right w:val="none" w:sz="0" w:space="0" w:color="auto"/>
                  </w:divBdr>
                  <w:divsChild>
                    <w:div w:id="580720887">
                      <w:marLeft w:val="0"/>
                      <w:marRight w:val="0"/>
                      <w:marTop w:val="0"/>
                      <w:marBottom w:val="0"/>
                      <w:divBdr>
                        <w:top w:val="none" w:sz="0" w:space="0" w:color="auto"/>
                        <w:left w:val="none" w:sz="0" w:space="0" w:color="auto"/>
                        <w:bottom w:val="none" w:sz="0" w:space="0" w:color="auto"/>
                        <w:right w:val="none" w:sz="0" w:space="0" w:color="auto"/>
                      </w:divBdr>
                      <w:divsChild>
                        <w:div w:id="1007633413">
                          <w:marLeft w:val="0"/>
                          <w:marRight w:val="0"/>
                          <w:marTop w:val="0"/>
                          <w:marBottom w:val="0"/>
                          <w:divBdr>
                            <w:top w:val="none" w:sz="0" w:space="0" w:color="auto"/>
                            <w:left w:val="none" w:sz="0" w:space="0" w:color="auto"/>
                            <w:bottom w:val="none" w:sz="0" w:space="0" w:color="auto"/>
                            <w:right w:val="none" w:sz="0" w:space="0" w:color="auto"/>
                          </w:divBdr>
                          <w:divsChild>
                            <w:div w:id="20593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9228473">
      <w:bodyDiv w:val="1"/>
      <w:marLeft w:val="0"/>
      <w:marRight w:val="0"/>
      <w:marTop w:val="0"/>
      <w:marBottom w:val="0"/>
      <w:divBdr>
        <w:top w:val="none" w:sz="0" w:space="0" w:color="auto"/>
        <w:left w:val="none" w:sz="0" w:space="0" w:color="auto"/>
        <w:bottom w:val="none" w:sz="0" w:space="0" w:color="auto"/>
        <w:right w:val="none" w:sz="0" w:space="0" w:color="auto"/>
      </w:divBdr>
      <w:divsChild>
        <w:div w:id="252471746">
          <w:marLeft w:val="0"/>
          <w:marRight w:val="0"/>
          <w:marTop w:val="0"/>
          <w:marBottom w:val="0"/>
          <w:divBdr>
            <w:top w:val="none" w:sz="0" w:space="0" w:color="auto"/>
            <w:left w:val="none" w:sz="0" w:space="0" w:color="auto"/>
            <w:bottom w:val="none" w:sz="0" w:space="0" w:color="auto"/>
            <w:right w:val="none" w:sz="0" w:space="0" w:color="auto"/>
          </w:divBdr>
          <w:divsChild>
            <w:div w:id="1702776591">
              <w:marLeft w:val="0"/>
              <w:marRight w:val="0"/>
              <w:marTop w:val="0"/>
              <w:marBottom w:val="0"/>
              <w:divBdr>
                <w:top w:val="none" w:sz="0" w:space="0" w:color="auto"/>
                <w:left w:val="none" w:sz="0" w:space="0" w:color="auto"/>
                <w:bottom w:val="none" w:sz="0" w:space="0" w:color="auto"/>
                <w:right w:val="none" w:sz="0" w:space="0" w:color="auto"/>
              </w:divBdr>
              <w:divsChild>
                <w:div w:id="1826507437">
                  <w:marLeft w:val="0"/>
                  <w:marRight w:val="0"/>
                  <w:marTop w:val="0"/>
                  <w:marBottom w:val="0"/>
                  <w:divBdr>
                    <w:top w:val="none" w:sz="0" w:space="0" w:color="auto"/>
                    <w:left w:val="none" w:sz="0" w:space="0" w:color="auto"/>
                    <w:bottom w:val="none" w:sz="0" w:space="0" w:color="auto"/>
                    <w:right w:val="none" w:sz="0" w:space="0" w:color="auto"/>
                  </w:divBdr>
                  <w:divsChild>
                    <w:div w:id="13518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260994">
      <w:bodyDiv w:val="1"/>
      <w:marLeft w:val="0"/>
      <w:marRight w:val="0"/>
      <w:marTop w:val="0"/>
      <w:marBottom w:val="0"/>
      <w:divBdr>
        <w:top w:val="none" w:sz="0" w:space="0" w:color="auto"/>
        <w:left w:val="none" w:sz="0" w:space="0" w:color="auto"/>
        <w:bottom w:val="none" w:sz="0" w:space="0" w:color="auto"/>
        <w:right w:val="none" w:sz="0" w:space="0" w:color="auto"/>
      </w:divBdr>
      <w:divsChild>
        <w:div w:id="1538935310">
          <w:marLeft w:val="0"/>
          <w:marRight w:val="0"/>
          <w:marTop w:val="0"/>
          <w:marBottom w:val="0"/>
          <w:divBdr>
            <w:top w:val="none" w:sz="0" w:space="0" w:color="auto"/>
            <w:left w:val="none" w:sz="0" w:space="0" w:color="auto"/>
            <w:bottom w:val="none" w:sz="0" w:space="0" w:color="auto"/>
            <w:right w:val="none" w:sz="0" w:space="0" w:color="auto"/>
          </w:divBdr>
          <w:divsChild>
            <w:div w:id="1373192155">
              <w:marLeft w:val="0"/>
              <w:marRight w:val="0"/>
              <w:marTop w:val="0"/>
              <w:marBottom w:val="0"/>
              <w:divBdr>
                <w:top w:val="none" w:sz="0" w:space="0" w:color="auto"/>
                <w:left w:val="none" w:sz="0" w:space="0" w:color="auto"/>
                <w:bottom w:val="none" w:sz="0" w:space="0" w:color="auto"/>
                <w:right w:val="none" w:sz="0" w:space="0" w:color="auto"/>
              </w:divBdr>
              <w:divsChild>
                <w:div w:id="1485246010">
                  <w:marLeft w:val="0"/>
                  <w:marRight w:val="0"/>
                  <w:marTop w:val="0"/>
                  <w:marBottom w:val="0"/>
                  <w:divBdr>
                    <w:top w:val="none" w:sz="0" w:space="0" w:color="auto"/>
                    <w:left w:val="none" w:sz="0" w:space="0" w:color="auto"/>
                    <w:bottom w:val="none" w:sz="0" w:space="0" w:color="auto"/>
                    <w:right w:val="none" w:sz="0" w:space="0" w:color="auto"/>
                  </w:divBdr>
                  <w:divsChild>
                    <w:div w:id="2010057734">
                      <w:marLeft w:val="0"/>
                      <w:marRight w:val="0"/>
                      <w:marTop w:val="0"/>
                      <w:marBottom w:val="0"/>
                      <w:divBdr>
                        <w:top w:val="none" w:sz="0" w:space="0" w:color="auto"/>
                        <w:left w:val="none" w:sz="0" w:space="0" w:color="auto"/>
                        <w:bottom w:val="none" w:sz="0" w:space="0" w:color="auto"/>
                        <w:right w:val="none" w:sz="0" w:space="0" w:color="auto"/>
                      </w:divBdr>
                      <w:divsChild>
                        <w:div w:id="194472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13446">
          <w:marLeft w:val="0"/>
          <w:marRight w:val="0"/>
          <w:marTop w:val="0"/>
          <w:marBottom w:val="0"/>
          <w:divBdr>
            <w:top w:val="none" w:sz="0" w:space="0" w:color="auto"/>
            <w:left w:val="none" w:sz="0" w:space="0" w:color="auto"/>
            <w:bottom w:val="none" w:sz="0" w:space="0" w:color="auto"/>
            <w:right w:val="none" w:sz="0" w:space="0" w:color="auto"/>
          </w:divBdr>
          <w:divsChild>
            <w:div w:id="1608853112">
              <w:marLeft w:val="0"/>
              <w:marRight w:val="0"/>
              <w:marTop w:val="0"/>
              <w:marBottom w:val="0"/>
              <w:divBdr>
                <w:top w:val="none" w:sz="0" w:space="0" w:color="auto"/>
                <w:left w:val="none" w:sz="0" w:space="0" w:color="auto"/>
                <w:bottom w:val="none" w:sz="0" w:space="0" w:color="auto"/>
                <w:right w:val="none" w:sz="0" w:space="0" w:color="auto"/>
              </w:divBdr>
              <w:divsChild>
                <w:div w:id="319429122">
                  <w:marLeft w:val="0"/>
                  <w:marRight w:val="0"/>
                  <w:marTop w:val="0"/>
                  <w:marBottom w:val="0"/>
                  <w:divBdr>
                    <w:top w:val="none" w:sz="0" w:space="0" w:color="auto"/>
                    <w:left w:val="none" w:sz="0" w:space="0" w:color="auto"/>
                    <w:bottom w:val="none" w:sz="0" w:space="0" w:color="auto"/>
                    <w:right w:val="none" w:sz="0" w:space="0" w:color="auto"/>
                  </w:divBdr>
                  <w:divsChild>
                    <w:div w:id="1385249650">
                      <w:marLeft w:val="0"/>
                      <w:marRight w:val="0"/>
                      <w:marTop w:val="0"/>
                      <w:marBottom w:val="0"/>
                      <w:divBdr>
                        <w:top w:val="none" w:sz="0" w:space="0" w:color="auto"/>
                        <w:left w:val="none" w:sz="0" w:space="0" w:color="auto"/>
                        <w:bottom w:val="none" w:sz="0" w:space="0" w:color="auto"/>
                        <w:right w:val="none" w:sz="0" w:space="0" w:color="auto"/>
                      </w:divBdr>
                      <w:divsChild>
                        <w:div w:id="901334336">
                          <w:marLeft w:val="0"/>
                          <w:marRight w:val="0"/>
                          <w:marTop w:val="0"/>
                          <w:marBottom w:val="0"/>
                          <w:divBdr>
                            <w:top w:val="none" w:sz="0" w:space="0" w:color="auto"/>
                            <w:left w:val="none" w:sz="0" w:space="0" w:color="auto"/>
                            <w:bottom w:val="none" w:sz="0" w:space="0" w:color="auto"/>
                            <w:right w:val="none" w:sz="0" w:space="0" w:color="auto"/>
                          </w:divBdr>
                          <w:divsChild>
                            <w:div w:id="32408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063471">
      <w:bodyDiv w:val="1"/>
      <w:marLeft w:val="0"/>
      <w:marRight w:val="0"/>
      <w:marTop w:val="0"/>
      <w:marBottom w:val="0"/>
      <w:divBdr>
        <w:top w:val="none" w:sz="0" w:space="0" w:color="auto"/>
        <w:left w:val="none" w:sz="0" w:space="0" w:color="auto"/>
        <w:bottom w:val="none" w:sz="0" w:space="0" w:color="auto"/>
        <w:right w:val="none" w:sz="0" w:space="0" w:color="auto"/>
      </w:divBdr>
      <w:divsChild>
        <w:div w:id="816730494">
          <w:marLeft w:val="0"/>
          <w:marRight w:val="0"/>
          <w:marTop w:val="0"/>
          <w:marBottom w:val="0"/>
          <w:divBdr>
            <w:top w:val="none" w:sz="0" w:space="0" w:color="auto"/>
            <w:left w:val="none" w:sz="0" w:space="0" w:color="auto"/>
            <w:bottom w:val="none" w:sz="0" w:space="0" w:color="auto"/>
            <w:right w:val="none" w:sz="0" w:space="0" w:color="auto"/>
          </w:divBdr>
          <w:divsChild>
            <w:div w:id="1877162553">
              <w:marLeft w:val="0"/>
              <w:marRight w:val="0"/>
              <w:marTop w:val="0"/>
              <w:marBottom w:val="0"/>
              <w:divBdr>
                <w:top w:val="none" w:sz="0" w:space="0" w:color="auto"/>
                <w:left w:val="none" w:sz="0" w:space="0" w:color="auto"/>
                <w:bottom w:val="none" w:sz="0" w:space="0" w:color="auto"/>
                <w:right w:val="none" w:sz="0" w:space="0" w:color="auto"/>
              </w:divBdr>
              <w:divsChild>
                <w:div w:id="509491844">
                  <w:marLeft w:val="0"/>
                  <w:marRight w:val="0"/>
                  <w:marTop w:val="0"/>
                  <w:marBottom w:val="0"/>
                  <w:divBdr>
                    <w:top w:val="none" w:sz="0" w:space="0" w:color="auto"/>
                    <w:left w:val="none" w:sz="0" w:space="0" w:color="auto"/>
                    <w:bottom w:val="none" w:sz="0" w:space="0" w:color="auto"/>
                    <w:right w:val="none" w:sz="0" w:space="0" w:color="auto"/>
                  </w:divBdr>
                  <w:divsChild>
                    <w:div w:id="141508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690344">
      <w:bodyDiv w:val="1"/>
      <w:marLeft w:val="0"/>
      <w:marRight w:val="0"/>
      <w:marTop w:val="0"/>
      <w:marBottom w:val="0"/>
      <w:divBdr>
        <w:top w:val="none" w:sz="0" w:space="0" w:color="auto"/>
        <w:left w:val="none" w:sz="0" w:space="0" w:color="auto"/>
        <w:bottom w:val="none" w:sz="0" w:space="0" w:color="auto"/>
        <w:right w:val="none" w:sz="0" w:space="0" w:color="auto"/>
      </w:divBdr>
      <w:divsChild>
        <w:div w:id="233858918">
          <w:marLeft w:val="0"/>
          <w:marRight w:val="0"/>
          <w:marTop w:val="0"/>
          <w:marBottom w:val="0"/>
          <w:divBdr>
            <w:top w:val="none" w:sz="0" w:space="0" w:color="auto"/>
            <w:left w:val="none" w:sz="0" w:space="0" w:color="auto"/>
            <w:bottom w:val="none" w:sz="0" w:space="0" w:color="auto"/>
            <w:right w:val="none" w:sz="0" w:space="0" w:color="auto"/>
          </w:divBdr>
          <w:divsChild>
            <w:div w:id="144519258">
              <w:marLeft w:val="0"/>
              <w:marRight w:val="0"/>
              <w:marTop w:val="0"/>
              <w:marBottom w:val="0"/>
              <w:divBdr>
                <w:top w:val="none" w:sz="0" w:space="0" w:color="auto"/>
                <w:left w:val="none" w:sz="0" w:space="0" w:color="auto"/>
                <w:bottom w:val="none" w:sz="0" w:space="0" w:color="auto"/>
                <w:right w:val="none" w:sz="0" w:space="0" w:color="auto"/>
              </w:divBdr>
              <w:divsChild>
                <w:div w:id="964965840">
                  <w:marLeft w:val="0"/>
                  <w:marRight w:val="0"/>
                  <w:marTop w:val="0"/>
                  <w:marBottom w:val="0"/>
                  <w:divBdr>
                    <w:top w:val="none" w:sz="0" w:space="0" w:color="auto"/>
                    <w:left w:val="none" w:sz="0" w:space="0" w:color="auto"/>
                    <w:bottom w:val="none" w:sz="0" w:space="0" w:color="auto"/>
                    <w:right w:val="none" w:sz="0" w:space="0" w:color="auto"/>
                  </w:divBdr>
                  <w:divsChild>
                    <w:div w:id="1360281666">
                      <w:marLeft w:val="0"/>
                      <w:marRight w:val="0"/>
                      <w:marTop w:val="0"/>
                      <w:marBottom w:val="0"/>
                      <w:divBdr>
                        <w:top w:val="none" w:sz="0" w:space="0" w:color="auto"/>
                        <w:left w:val="none" w:sz="0" w:space="0" w:color="auto"/>
                        <w:bottom w:val="none" w:sz="0" w:space="0" w:color="auto"/>
                        <w:right w:val="none" w:sz="0" w:space="0" w:color="auto"/>
                      </w:divBdr>
                      <w:divsChild>
                        <w:div w:id="336083771">
                          <w:marLeft w:val="0"/>
                          <w:marRight w:val="0"/>
                          <w:marTop w:val="0"/>
                          <w:marBottom w:val="0"/>
                          <w:divBdr>
                            <w:top w:val="none" w:sz="0" w:space="0" w:color="auto"/>
                            <w:left w:val="none" w:sz="0" w:space="0" w:color="auto"/>
                            <w:bottom w:val="none" w:sz="0" w:space="0" w:color="auto"/>
                            <w:right w:val="none" w:sz="0" w:space="0" w:color="auto"/>
                          </w:divBdr>
                          <w:divsChild>
                            <w:div w:id="8059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453383">
      <w:bodyDiv w:val="1"/>
      <w:marLeft w:val="0"/>
      <w:marRight w:val="0"/>
      <w:marTop w:val="0"/>
      <w:marBottom w:val="0"/>
      <w:divBdr>
        <w:top w:val="none" w:sz="0" w:space="0" w:color="auto"/>
        <w:left w:val="none" w:sz="0" w:space="0" w:color="auto"/>
        <w:bottom w:val="none" w:sz="0" w:space="0" w:color="auto"/>
        <w:right w:val="none" w:sz="0" w:space="0" w:color="auto"/>
      </w:divBdr>
    </w:div>
    <w:div w:id="1693804225">
      <w:bodyDiv w:val="1"/>
      <w:marLeft w:val="0"/>
      <w:marRight w:val="0"/>
      <w:marTop w:val="0"/>
      <w:marBottom w:val="0"/>
      <w:divBdr>
        <w:top w:val="none" w:sz="0" w:space="0" w:color="auto"/>
        <w:left w:val="none" w:sz="0" w:space="0" w:color="auto"/>
        <w:bottom w:val="none" w:sz="0" w:space="0" w:color="auto"/>
        <w:right w:val="none" w:sz="0" w:space="0" w:color="auto"/>
      </w:divBdr>
    </w:div>
    <w:div w:id="1719283543">
      <w:bodyDiv w:val="1"/>
      <w:marLeft w:val="0"/>
      <w:marRight w:val="0"/>
      <w:marTop w:val="0"/>
      <w:marBottom w:val="0"/>
      <w:divBdr>
        <w:top w:val="none" w:sz="0" w:space="0" w:color="auto"/>
        <w:left w:val="none" w:sz="0" w:space="0" w:color="auto"/>
        <w:bottom w:val="none" w:sz="0" w:space="0" w:color="auto"/>
        <w:right w:val="none" w:sz="0" w:space="0" w:color="auto"/>
      </w:divBdr>
    </w:div>
    <w:div w:id="1730421737">
      <w:bodyDiv w:val="1"/>
      <w:marLeft w:val="0"/>
      <w:marRight w:val="0"/>
      <w:marTop w:val="0"/>
      <w:marBottom w:val="0"/>
      <w:divBdr>
        <w:top w:val="none" w:sz="0" w:space="0" w:color="auto"/>
        <w:left w:val="none" w:sz="0" w:space="0" w:color="auto"/>
        <w:bottom w:val="none" w:sz="0" w:space="0" w:color="auto"/>
        <w:right w:val="none" w:sz="0" w:space="0" w:color="auto"/>
      </w:divBdr>
      <w:divsChild>
        <w:div w:id="1538085463">
          <w:marLeft w:val="0"/>
          <w:marRight w:val="0"/>
          <w:marTop w:val="0"/>
          <w:marBottom w:val="0"/>
          <w:divBdr>
            <w:top w:val="none" w:sz="0" w:space="0" w:color="auto"/>
            <w:left w:val="none" w:sz="0" w:space="0" w:color="auto"/>
            <w:bottom w:val="none" w:sz="0" w:space="0" w:color="auto"/>
            <w:right w:val="none" w:sz="0" w:space="0" w:color="auto"/>
          </w:divBdr>
          <w:divsChild>
            <w:div w:id="1166631371">
              <w:marLeft w:val="0"/>
              <w:marRight w:val="0"/>
              <w:marTop w:val="0"/>
              <w:marBottom w:val="0"/>
              <w:divBdr>
                <w:top w:val="none" w:sz="0" w:space="0" w:color="auto"/>
                <w:left w:val="none" w:sz="0" w:space="0" w:color="auto"/>
                <w:bottom w:val="none" w:sz="0" w:space="0" w:color="auto"/>
                <w:right w:val="none" w:sz="0" w:space="0" w:color="auto"/>
              </w:divBdr>
              <w:divsChild>
                <w:div w:id="1426998679">
                  <w:marLeft w:val="0"/>
                  <w:marRight w:val="0"/>
                  <w:marTop w:val="0"/>
                  <w:marBottom w:val="0"/>
                  <w:divBdr>
                    <w:top w:val="none" w:sz="0" w:space="0" w:color="auto"/>
                    <w:left w:val="none" w:sz="0" w:space="0" w:color="auto"/>
                    <w:bottom w:val="none" w:sz="0" w:space="0" w:color="auto"/>
                    <w:right w:val="none" w:sz="0" w:space="0" w:color="auto"/>
                  </w:divBdr>
                  <w:divsChild>
                    <w:div w:id="4209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462681">
      <w:bodyDiv w:val="1"/>
      <w:marLeft w:val="0"/>
      <w:marRight w:val="0"/>
      <w:marTop w:val="0"/>
      <w:marBottom w:val="0"/>
      <w:divBdr>
        <w:top w:val="none" w:sz="0" w:space="0" w:color="auto"/>
        <w:left w:val="none" w:sz="0" w:space="0" w:color="auto"/>
        <w:bottom w:val="none" w:sz="0" w:space="0" w:color="auto"/>
        <w:right w:val="none" w:sz="0" w:space="0" w:color="auto"/>
      </w:divBdr>
      <w:divsChild>
        <w:div w:id="889876050">
          <w:marLeft w:val="0"/>
          <w:marRight w:val="0"/>
          <w:marTop w:val="0"/>
          <w:marBottom w:val="0"/>
          <w:divBdr>
            <w:top w:val="none" w:sz="0" w:space="0" w:color="auto"/>
            <w:left w:val="none" w:sz="0" w:space="0" w:color="auto"/>
            <w:bottom w:val="none" w:sz="0" w:space="0" w:color="auto"/>
            <w:right w:val="none" w:sz="0" w:space="0" w:color="auto"/>
          </w:divBdr>
          <w:divsChild>
            <w:div w:id="64233025">
              <w:marLeft w:val="0"/>
              <w:marRight w:val="0"/>
              <w:marTop w:val="0"/>
              <w:marBottom w:val="0"/>
              <w:divBdr>
                <w:top w:val="none" w:sz="0" w:space="0" w:color="auto"/>
                <w:left w:val="none" w:sz="0" w:space="0" w:color="auto"/>
                <w:bottom w:val="none" w:sz="0" w:space="0" w:color="auto"/>
                <w:right w:val="none" w:sz="0" w:space="0" w:color="auto"/>
              </w:divBdr>
              <w:divsChild>
                <w:div w:id="1915511241">
                  <w:marLeft w:val="0"/>
                  <w:marRight w:val="0"/>
                  <w:marTop w:val="0"/>
                  <w:marBottom w:val="0"/>
                  <w:divBdr>
                    <w:top w:val="none" w:sz="0" w:space="0" w:color="auto"/>
                    <w:left w:val="none" w:sz="0" w:space="0" w:color="auto"/>
                    <w:bottom w:val="none" w:sz="0" w:space="0" w:color="auto"/>
                    <w:right w:val="none" w:sz="0" w:space="0" w:color="auto"/>
                  </w:divBdr>
                  <w:divsChild>
                    <w:div w:id="446895522">
                      <w:marLeft w:val="0"/>
                      <w:marRight w:val="0"/>
                      <w:marTop w:val="0"/>
                      <w:marBottom w:val="0"/>
                      <w:divBdr>
                        <w:top w:val="none" w:sz="0" w:space="0" w:color="auto"/>
                        <w:left w:val="none" w:sz="0" w:space="0" w:color="auto"/>
                        <w:bottom w:val="none" w:sz="0" w:space="0" w:color="auto"/>
                        <w:right w:val="none" w:sz="0" w:space="0" w:color="auto"/>
                      </w:divBdr>
                      <w:divsChild>
                        <w:div w:id="937177392">
                          <w:marLeft w:val="0"/>
                          <w:marRight w:val="0"/>
                          <w:marTop w:val="0"/>
                          <w:marBottom w:val="0"/>
                          <w:divBdr>
                            <w:top w:val="none" w:sz="0" w:space="0" w:color="auto"/>
                            <w:left w:val="none" w:sz="0" w:space="0" w:color="auto"/>
                            <w:bottom w:val="none" w:sz="0" w:space="0" w:color="auto"/>
                            <w:right w:val="none" w:sz="0" w:space="0" w:color="auto"/>
                          </w:divBdr>
                          <w:divsChild>
                            <w:div w:id="109297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516240">
      <w:bodyDiv w:val="1"/>
      <w:marLeft w:val="0"/>
      <w:marRight w:val="0"/>
      <w:marTop w:val="0"/>
      <w:marBottom w:val="0"/>
      <w:divBdr>
        <w:top w:val="none" w:sz="0" w:space="0" w:color="auto"/>
        <w:left w:val="none" w:sz="0" w:space="0" w:color="auto"/>
        <w:bottom w:val="none" w:sz="0" w:space="0" w:color="auto"/>
        <w:right w:val="none" w:sz="0" w:space="0" w:color="auto"/>
      </w:divBdr>
      <w:divsChild>
        <w:div w:id="1404254545">
          <w:marLeft w:val="0"/>
          <w:marRight w:val="0"/>
          <w:marTop w:val="0"/>
          <w:marBottom w:val="0"/>
          <w:divBdr>
            <w:top w:val="none" w:sz="0" w:space="0" w:color="auto"/>
            <w:left w:val="none" w:sz="0" w:space="0" w:color="auto"/>
            <w:bottom w:val="none" w:sz="0" w:space="0" w:color="auto"/>
            <w:right w:val="none" w:sz="0" w:space="0" w:color="auto"/>
          </w:divBdr>
          <w:divsChild>
            <w:div w:id="677659555">
              <w:marLeft w:val="0"/>
              <w:marRight w:val="0"/>
              <w:marTop w:val="0"/>
              <w:marBottom w:val="0"/>
              <w:divBdr>
                <w:top w:val="none" w:sz="0" w:space="0" w:color="auto"/>
                <w:left w:val="none" w:sz="0" w:space="0" w:color="auto"/>
                <w:bottom w:val="none" w:sz="0" w:space="0" w:color="auto"/>
                <w:right w:val="none" w:sz="0" w:space="0" w:color="auto"/>
              </w:divBdr>
              <w:divsChild>
                <w:div w:id="1528983100">
                  <w:marLeft w:val="0"/>
                  <w:marRight w:val="0"/>
                  <w:marTop w:val="0"/>
                  <w:marBottom w:val="0"/>
                  <w:divBdr>
                    <w:top w:val="none" w:sz="0" w:space="0" w:color="auto"/>
                    <w:left w:val="none" w:sz="0" w:space="0" w:color="auto"/>
                    <w:bottom w:val="none" w:sz="0" w:space="0" w:color="auto"/>
                    <w:right w:val="none" w:sz="0" w:space="0" w:color="auto"/>
                  </w:divBdr>
                  <w:divsChild>
                    <w:div w:id="975570937">
                      <w:marLeft w:val="0"/>
                      <w:marRight w:val="0"/>
                      <w:marTop w:val="0"/>
                      <w:marBottom w:val="0"/>
                      <w:divBdr>
                        <w:top w:val="none" w:sz="0" w:space="0" w:color="auto"/>
                        <w:left w:val="none" w:sz="0" w:space="0" w:color="auto"/>
                        <w:bottom w:val="none" w:sz="0" w:space="0" w:color="auto"/>
                        <w:right w:val="none" w:sz="0" w:space="0" w:color="auto"/>
                      </w:divBdr>
                      <w:divsChild>
                        <w:div w:id="1858154004">
                          <w:marLeft w:val="0"/>
                          <w:marRight w:val="0"/>
                          <w:marTop w:val="0"/>
                          <w:marBottom w:val="0"/>
                          <w:divBdr>
                            <w:top w:val="none" w:sz="0" w:space="0" w:color="auto"/>
                            <w:left w:val="none" w:sz="0" w:space="0" w:color="auto"/>
                            <w:bottom w:val="none" w:sz="0" w:space="0" w:color="auto"/>
                            <w:right w:val="none" w:sz="0" w:space="0" w:color="auto"/>
                          </w:divBdr>
                          <w:divsChild>
                            <w:div w:id="185106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492376">
      <w:bodyDiv w:val="1"/>
      <w:marLeft w:val="0"/>
      <w:marRight w:val="0"/>
      <w:marTop w:val="0"/>
      <w:marBottom w:val="0"/>
      <w:divBdr>
        <w:top w:val="none" w:sz="0" w:space="0" w:color="auto"/>
        <w:left w:val="none" w:sz="0" w:space="0" w:color="auto"/>
        <w:bottom w:val="none" w:sz="0" w:space="0" w:color="auto"/>
        <w:right w:val="none" w:sz="0" w:space="0" w:color="auto"/>
      </w:divBdr>
      <w:divsChild>
        <w:div w:id="364141122">
          <w:marLeft w:val="0"/>
          <w:marRight w:val="0"/>
          <w:marTop w:val="0"/>
          <w:marBottom w:val="0"/>
          <w:divBdr>
            <w:top w:val="none" w:sz="0" w:space="0" w:color="auto"/>
            <w:left w:val="none" w:sz="0" w:space="0" w:color="auto"/>
            <w:bottom w:val="none" w:sz="0" w:space="0" w:color="auto"/>
            <w:right w:val="none" w:sz="0" w:space="0" w:color="auto"/>
          </w:divBdr>
          <w:divsChild>
            <w:div w:id="683896407">
              <w:marLeft w:val="0"/>
              <w:marRight w:val="0"/>
              <w:marTop w:val="0"/>
              <w:marBottom w:val="0"/>
              <w:divBdr>
                <w:top w:val="none" w:sz="0" w:space="0" w:color="auto"/>
                <w:left w:val="none" w:sz="0" w:space="0" w:color="auto"/>
                <w:bottom w:val="none" w:sz="0" w:space="0" w:color="auto"/>
                <w:right w:val="none" w:sz="0" w:space="0" w:color="auto"/>
              </w:divBdr>
              <w:divsChild>
                <w:div w:id="1268075813">
                  <w:marLeft w:val="0"/>
                  <w:marRight w:val="0"/>
                  <w:marTop w:val="0"/>
                  <w:marBottom w:val="0"/>
                  <w:divBdr>
                    <w:top w:val="none" w:sz="0" w:space="0" w:color="auto"/>
                    <w:left w:val="none" w:sz="0" w:space="0" w:color="auto"/>
                    <w:bottom w:val="none" w:sz="0" w:space="0" w:color="auto"/>
                    <w:right w:val="none" w:sz="0" w:space="0" w:color="auto"/>
                  </w:divBdr>
                  <w:divsChild>
                    <w:div w:id="2046589222">
                      <w:marLeft w:val="0"/>
                      <w:marRight w:val="0"/>
                      <w:marTop w:val="0"/>
                      <w:marBottom w:val="0"/>
                      <w:divBdr>
                        <w:top w:val="none" w:sz="0" w:space="0" w:color="auto"/>
                        <w:left w:val="none" w:sz="0" w:space="0" w:color="auto"/>
                        <w:bottom w:val="none" w:sz="0" w:space="0" w:color="auto"/>
                        <w:right w:val="none" w:sz="0" w:space="0" w:color="auto"/>
                      </w:divBdr>
                      <w:divsChild>
                        <w:div w:id="2862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404212">
          <w:marLeft w:val="0"/>
          <w:marRight w:val="0"/>
          <w:marTop w:val="0"/>
          <w:marBottom w:val="0"/>
          <w:divBdr>
            <w:top w:val="none" w:sz="0" w:space="0" w:color="auto"/>
            <w:left w:val="none" w:sz="0" w:space="0" w:color="auto"/>
            <w:bottom w:val="none" w:sz="0" w:space="0" w:color="auto"/>
            <w:right w:val="none" w:sz="0" w:space="0" w:color="auto"/>
          </w:divBdr>
          <w:divsChild>
            <w:div w:id="1337614792">
              <w:marLeft w:val="0"/>
              <w:marRight w:val="0"/>
              <w:marTop w:val="0"/>
              <w:marBottom w:val="0"/>
              <w:divBdr>
                <w:top w:val="none" w:sz="0" w:space="0" w:color="auto"/>
                <w:left w:val="none" w:sz="0" w:space="0" w:color="auto"/>
                <w:bottom w:val="none" w:sz="0" w:space="0" w:color="auto"/>
                <w:right w:val="none" w:sz="0" w:space="0" w:color="auto"/>
              </w:divBdr>
              <w:divsChild>
                <w:div w:id="1073815753">
                  <w:marLeft w:val="0"/>
                  <w:marRight w:val="0"/>
                  <w:marTop w:val="0"/>
                  <w:marBottom w:val="0"/>
                  <w:divBdr>
                    <w:top w:val="none" w:sz="0" w:space="0" w:color="auto"/>
                    <w:left w:val="none" w:sz="0" w:space="0" w:color="auto"/>
                    <w:bottom w:val="none" w:sz="0" w:space="0" w:color="auto"/>
                    <w:right w:val="none" w:sz="0" w:space="0" w:color="auto"/>
                  </w:divBdr>
                  <w:divsChild>
                    <w:div w:id="1688604571">
                      <w:marLeft w:val="0"/>
                      <w:marRight w:val="0"/>
                      <w:marTop w:val="0"/>
                      <w:marBottom w:val="0"/>
                      <w:divBdr>
                        <w:top w:val="none" w:sz="0" w:space="0" w:color="auto"/>
                        <w:left w:val="none" w:sz="0" w:space="0" w:color="auto"/>
                        <w:bottom w:val="none" w:sz="0" w:space="0" w:color="auto"/>
                        <w:right w:val="none" w:sz="0" w:space="0" w:color="auto"/>
                      </w:divBdr>
                      <w:divsChild>
                        <w:div w:id="1405369781">
                          <w:marLeft w:val="0"/>
                          <w:marRight w:val="0"/>
                          <w:marTop w:val="0"/>
                          <w:marBottom w:val="0"/>
                          <w:divBdr>
                            <w:top w:val="none" w:sz="0" w:space="0" w:color="auto"/>
                            <w:left w:val="none" w:sz="0" w:space="0" w:color="auto"/>
                            <w:bottom w:val="none" w:sz="0" w:space="0" w:color="auto"/>
                            <w:right w:val="none" w:sz="0" w:space="0" w:color="auto"/>
                          </w:divBdr>
                          <w:divsChild>
                            <w:div w:id="91489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778540">
      <w:bodyDiv w:val="1"/>
      <w:marLeft w:val="0"/>
      <w:marRight w:val="0"/>
      <w:marTop w:val="0"/>
      <w:marBottom w:val="0"/>
      <w:divBdr>
        <w:top w:val="none" w:sz="0" w:space="0" w:color="auto"/>
        <w:left w:val="none" w:sz="0" w:space="0" w:color="auto"/>
        <w:bottom w:val="none" w:sz="0" w:space="0" w:color="auto"/>
        <w:right w:val="none" w:sz="0" w:space="0" w:color="auto"/>
      </w:divBdr>
    </w:div>
    <w:div w:id="2057241843">
      <w:bodyDiv w:val="1"/>
      <w:marLeft w:val="0"/>
      <w:marRight w:val="0"/>
      <w:marTop w:val="0"/>
      <w:marBottom w:val="0"/>
      <w:divBdr>
        <w:top w:val="none" w:sz="0" w:space="0" w:color="auto"/>
        <w:left w:val="none" w:sz="0" w:space="0" w:color="auto"/>
        <w:bottom w:val="none" w:sz="0" w:space="0" w:color="auto"/>
        <w:right w:val="none" w:sz="0" w:space="0" w:color="auto"/>
      </w:divBdr>
    </w:div>
    <w:div w:id="2088267324">
      <w:bodyDiv w:val="1"/>
      <w:marLeft w:val="0"/>
      <w:marRight w:val="0"/>
      <w:marTop w:val="0"/>
      <w:marBottom w:val="0"/>
      <w:divBdr>
        <w:top w:val="none" w:sz="0" w:space="0" w:color="auto"/>
        <w:left w:val="none" w:sz="0" w:space="0" w:color="auto"/>
        <w:bottom w:val="none" w:sz="0" w:space="0" w:color="auto"/>
        <w:right w:val="none" w:sz="0" w:space="0" w:color="auto"/>
      </w:divBdr>
      <w:divsChild>
        <w:div w:id="387269917">
          <w:marLeft w:val="0"/>
          <w:marRight w:val="0"/>
          <w:marTop w:val="0"/>
          <w:marBottom w:val="0"/>
          <w:divBdr>
            <w:top w:val="none" w:sz="0" w:space="0" w:color="auto"/>
            <w:left w:val="none" w:sz="0" w:space="0" w:color="auto"/>
            <w:bottom w:val="none" w:sz="0" w:space="0" w:color="auto"/>
            <w:right w:val="none" w:sz="0" w:space="0" w:color="auto"/>
          </w:divBdr>
          <w:divsChild>
            <w:div w:id="1316838050">
              <w:marLeft w:val="0"/>
              <w:marRight w:val="0"/>
              <w:marTop w:val="0"/>
              <w:marBottom w:val="0"/>
              <w:divBdr>
                <w:top w:val="none" w:sz="0" w:space="0" w:color="auto"/>
                <w:left w:val="none" w:sz="0" w:space="0" w:color="auto"/>
                <w:bottom w:val="none" w:sz="0" w:space="0" w:color="auto"/>
                <w:right w:val="none" w:sz="0" w:space="0" w:color="auto"/>
              </w:divBdr>
              <w:divsChild>
                <w:div w:id="738134359">
                  <w:marLeft w:val="0"/>
                  <w:marRight w:val="0"/>
                  <w:marTop w:val="0"/>
                  <w:marBottom w:val="0"/>
                  <w:divBdr>
                    <w:top w:val="none" w:sz="0" w:space="0" w:color="auto"/>
                    <w:left w:val="none" w:sz="0" w:space="0" w:color="auto"/>
                    <w:bottom w:val="none" w:sz="0" w:space="0" w:color="auto"/>
                    <w:right w:val="none" w:sz="0" w:space="0" w:color="auto"/>
                  </w:divBdr>
                  <w:divsChild>
                    <w:div w:id="1060052555">
                      <w:marLeft w:val="0"/>
                      <w:marRight w:val="0"/>
                      <w:marTop w:val="0"/>
                      <w:marBottom w:val="0"/>
                      <w:divBdr>
                        <w:top w:val="none" w:sz="0" w:space="0" w:color="auto"/>
                        <w:left w:val="none" w:sz="0" w:space="0" w:color="auto"/>
                        <w:bottom w:val="none" w:sz="0" w:space="0" w:color="auto"/>
                        <w:right w:val="none" w:sz="0" w:space="0" w:color="auto"/>
                      </w:divBdr>
                      <w:divsChild>
                        <w:div w:id="445539610">
                          <w:marLeft w:val="0"/>
                          <w:marRight w:val="0"/>
                          <w:marTop w:val="0"/>
                          <w:marBottom w:val="0"/>
                          <w:divBdr>
                            <w:top w:val="none" w:sz="0" w:space="0" w:color="auto"/>
                            <w:left w:val="none" w:sz="0" w:space="0" w:color="auto"/>
                            <w:bottom w:val="none" w:sz="0" w:space="0" w:color="auto"/>
                            <w:right w:val="none" w:sz="0" w:space="0" w:color="auto"/>
                          </w:divBdr>
                          <w:divsChild>
                            <w:div w:id="110422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915271">
      <w:bodyDiv w:val="1"/>
      <w:marLeft w:val="0"/>
      <w:marRight w:val="0"/>
      <w:marTop w:val="0"/>
      <w:marBottom w:val="0"/>
      <w:divBdr>
        <w:top w:val="none" w:sz="0" w:space="0" w:color="auto"/>
        <w:left w:val="none" w:sz="0" w:space="0" w:color="auto"/>
        <w:bottom w:val="none" w:sz="0" w:space="0" w:color="auto"/>
        <w:right w:val="none" w:sz="0" w:space="0" w:color="auto"/>
      </w:divBdr>
    </w:div>
    <w:div w:id="2138136744">
      <w:bodyDiv w:val="1"/>
      <w:marLeft w:val="0"/>
      <w:marRight w:val="0"/>
      <w:marTop w:val="0"/>
      <w:marBottom w:val="0"/>
      <w:divBdr>
        <w:top w:val="none" w:sz="0" w:space="0" w:color="auto"/>
        <w:left w:val="none" w:sz="0" w:space="0" w:color="auto"/>
        <w:bottom w:val="none" w:sz="0" w:space="0" w:color="auto"/>
        <w:right w:val="none" w:sz="0" w:space="0" w:color="auto"/>
      </w:divBdr>
      <w:divsChild>
        <w:div w:id="985351606">
          <w:marLeft w:val="0"/>
          <w:marRight w:val="0"/>
          <w:marTop w:val="0"/>
          <w:marBottom w:val="0"/>
          <w:divBdr>
            <w:top w:val="none" w:sz="0" w:space="0" w:color="auto"/>
            <w:left w:val="none" w:sz="0" w:space="0" w:color="auto"/>
            <w:bottom w:val="none" w:sz="0" w:space="0" w:color="auto"/>
            <w:right w:val="none" w:sz="0" w:space="0" w:color="auto"/>
          </w:divBdr>
          <w:divsChild>
            <w:div w:id="1315528125">
              <w:marLeft w:val="0"/>
              <w:marRight w:val="0"/>
              <w:marTop w:val="0"/>
              <w:marBottom w:val="0"/>
              <w:divBdr>
                <w:top w:val="none" w:sz="0" w:space="0" w:color="auto"/>
                <w:left w:val="none" w:sz="0" w:space="0" w:color="auto"/>
                <w:bottom w:val="none" w:sz="0" w:space="0" w:color="auto"/>
                <w:right w:val="none" w:sz="0" w:space="0" w:color="auto"/>
              </w:divBdr>
              <w:divsChild>
                <w:div w:id="184251389">
                  <w:marLeft w:val="0"/>
                  <w:marRight w:val="0"/>
                  <w:marTop w:val="0"/>
                  <w:marBottom w:val="0"/>
                  <w:divBdr>
                    <w:top w:val="none" w:sz="0" w:space="0" w:color="auto"/>
                    <w:left w:val="none" w:sz="0" w:space="0" w:color="auto"/>
                    <w:bottom w:val="none" w:sz="0" w:space="0" w:color="auto"/>
                    <w:right w:val="none" w:sz="0" w:space="0" w:color="auto"/>
                  </w:divBdr>
                  <w:divsChild>
                    <w:div w:id="8393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Users/shanalefevre/Library/Containers/com.microsoft.Word/Data/Library/Application%20Support/Microsoft/Office/16.0/DTS/Search/%7bE60783DF-C541-684A-97B1-1DDAD018B24A%7dtf00850045_win32.dotx" TargetMode="External"/></Relationship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3.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4.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%7bE60783DF-C541-684A-97B1-1DDAD018B24A%7dtf00850045_win32.dotx</Template>
  <TotalTime>0</TotalTime>
  <Pages>1</Pages>
  <Words>4194</Words>
  <Characters>23910</Characters>
  <Application>Microsoft Office Word</Application>
  <DocSecurity>4</DocSecurity>
  <Lines>199</Lines>
  <Paragraphs>56</Paragraphs>
  <ScaleCrop>false</ScaleCrop>
  <Company/>
  <LinksUpToDate>false</LinksUpToDate>
  <CharactersWithSpaces>28048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2024-08-19T04:25:00Z</dcterms:created>
  <dcterms:modified xsi:type="dcterms:W3CDTF">2024-08-19T04:25:00Z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